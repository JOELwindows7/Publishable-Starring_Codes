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F7F8E" w:rsidRPr="00876A58" w:rsidTr="00B606F4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F8E" w:rsidRPr="002E3324" w:rsidRDefault="00AF7F8E" w:rsidP="00B606F4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Tugas Mandiri </w:t>
            </w:r>
          </w:p>
          <w:p w:rsidR="00AF7F8E" w:rsidRPr="00051154" w:rsidRDefault="00AF7F8E" w:rsidP="00B606F4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F7F8E" w:rsidRPr="00876A58" w:rsidRDefault="00AF7F8E" w:rsidP="00B606F4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64591E9" wp14:editId="65FB9E70">
                  <wp:extent cx="1371600" cy="102301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F8E" w:rsidRPr="00876A58" w:rsidTr="00B606F4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F8E" w:rsidRPr="005C14C2" w:rsidRDefault="00AF7F8E" w:rsidP="00B606F4">
            <w:pPr>
              <w:rPr>
                <w:rFonts w:ascii="Arial Narrow" w:hAnsi="Arial Narrow" w:cs="Tahoma"/>
                <w:sz w:val="36"/>
              </w:rPr>
            </w:pPr>
            <w:r w:rsidRPr="005C14C2">
              <w:rPr>
                <w:rFonts w:ascii="Arial Narrow" w:hAnsi="Arial Narrow" w:cs="Tahoma"/>
                <w:sz w:val="36"/>
              </w:rPr>
              <w:t>CPEN6098 /CPEN6108 /CPEN6109</w:t>
            </w:r>
          </w:p>
          <w:p w:rsidR="00AF7F8E" w:rsidRPr="001720AC" w:rsidRDefault="00AF7F8E" w:rsidP="00B606F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F7F8E" w:rsidRPr="00876A58" w:rsidRDefault="00AF7F8E" w:rsidP="00B606F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F7F8E" w:rsidRPr="00876A58" w:rsidTr="00B606F4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F8E" w:rsidRPr="001720AC" w:rsidRDefault="00642519" w:rsidP="00B606F4">
            <w:pPr>
              <w:ind w:right="48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Sistem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Komputer</w:t>
            </w:r>
            <w:proofErr w:type="spellEnd"/>
          </w:p>
          <w:p w:rsidR="00AF7F8E" w:rsidRPr="001720AC" w:rsidRDefault="00AF7F8E" w:rsidP="0064251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Computer </w:t>
            </w:r>
            <w:r w:rsidR="00642519">
              <w:rPr>
                <w:rFonts w:ascii="Arial" w:hAnsi="Arial" w:cs="Arial"/>
                <w:i/>
                <w:sz w:val="16"/>
              </w:rPr>
              <w:t>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F7F8E" w:rsidRPr="001720AC" w:rsidRDefault="00AF7F8E" w:rsidP="00B606F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E3-CPEN6098-AA01</w:t>
            </w:r>
          </w:p>
        </w:tc>
      </w:tr>
      <w:tr w:rsidR="00AF7F8E" w:rsidRPr="00876A58" w:rsidTr="00B606F4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F8E" w:rsidRPr="001720AC" w:rsidRDefault="00AF7F8E" w:rsidP="00B606F4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876A58">
              <w:rPr>
                <w:rFonts w:ascii="Arial" w:hAnsi="Arial" w:cs="Arial"/>
                <w:sz w:val="18"/>
                <w:lang w:val="id-ID"/>
              </w:rPr>
              <w:t xml:space="preserve">Genap </w:t>
            </w:r>
            <w:r>
              <w:rPr>
                <w:rFonts w:ascii="Arial" w:hAnsi="Arial" w:cs="Arial"/>
                <w:sz w:val="18"/>
              </w:rPr>
              <w:t>2015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2016</w:t>
            </w:r>
          </w:p>
          <w:p w:rsidR="00AF7F8E" w:rsidRPr="001720AC" w:rsidRDefault="00AF7F8E" w:rsidP="00B606F4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SemesterYear </w:t>
            </w:r>
            <w:r>
              <w:rPr>
                <w:rFonts w:ascii="Arial" w:hAnsi="Arial" w:cs="Arial"/>
                <w:i/>
                <w:sz w:val="16"/>
              </w:rPr>
              <w:t>2015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2016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7F8E" w:rsidRPr="00876A58" w:rsidRDefault="00AF7F8E" w:rsidP="00B606F4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  <w:p w:rsidR="00AF7F8E" w:rsidRPr="00A552D5" w:rsidRDefault="00AF7F8E" w:rsidP="00B606F4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</w:t>
            </w:r>
          </w:p>
        </w:tc>
      </w:tr>
    </w:tbl>
    <w:p w:rsidR="00E21429" w:rsidRPr="00182768" w:rsidRDefault="00E21429" w:rsidP="00E21429">
      <w:pPr>
        <w:rPr>
          <w:b/>
          <w:bCs/>
        </w:rPr>
      </w:pPr>
    </w:p>
    <w:p w:rsidR="0052650A" w:rsidRPr="00BD0E8D" w:rsidRDefault="0052650A" w:rsidP="0052650A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BD0E8D">
        <w:rPr>
          <w:rFonts w:ascii="Times New Roman" w:hAnsi="Times New Roman"/>
          <w:color w:val="auto"/>
          <w:sz w:val="24"/>
          <w:szCs w:val="24"/>
          <w:lang w:val="id-ID"/>
        </w:rPr>
        <w:t>Soal</w:t>
      </w:r>
    </w:p>
    <w:p w:rsidR="0052650A" w:rsidRPr="00BD0E8D" w:rsidRDefault="0052650A" w:rsidP="0052650A">
      <w:pPr>
        <w:rPr>
          <w:rFonts w:ascii="Arial" w:hAnsi="Arial" w:cs="Arial"/>
          <w:i/>
          <w:sz w:val="16"/>
          <w:lang w:val="id-ID"/>
        </w:rPr>
      </w:pPr>
      <w:r w:rsidRPr="00BD0E8D">
        <w:rPr>
          <w:rFonts w:ascii="Arial" w:hAnsi="Arial" w:cs="Arial"/>
          <w:i/>
          <w:sz w:val="16"/>
          <w:lang w:val="id-ID"/>
        </w:rPr>
        <w:t>Case</w:t>
      </w:r>
    </w:p>
    <w:p w:rsidR="00E21429" w:rsidRDefault="00E21429" w:rsidP="00E21429">
      <w:pPr>
        <w:spacing w:line="276" w:lineRule="auto"/>
        <w:jc w:val="both"/>
        <w:rPr>
          <w:b/>
          <w:u w:val="single"/>
        </w:rPr>
      </w:pPr>
    </w:p>
    <w:p w:rsidR="00021110" w:rsidRDefault="00E05B85" w:rsidP="008A772A">
      <w:pPr>
        <w:pStyle w:val="ListParagraph"/>
        <w:numPr>
          <w:ilvl w:val="0"/>
          <w:numId w:val="32"/>
        </w:numPr>
        <w:spacing w:line="360" w:lineRule="auto"/>
        <w:jc w:val="both"/>
      </w:pPr>
      <w:r>
        <w:t>Wild-Sport</w:t>
      </w:r>
      <w:r w:rsidR="00220C01">
        <w:rPr>
          <w:lang w:val="id-ID"/>
        </w:rPr>
        <w:t xml:space="preserve"> Company </w:t>
      </w:r>
      <w:r w:rsidR="00220C01">
        <w:t>want</w:t>
      </w:r>
      <w:r w:rsidR="00EB264C">
        <w:t>s</w:t>
      </w:r>
      <w:r w:rsidR="00220C01">
        <w:t xml:space="preserve"> to build a new network</w:t>
      </w:r>
      <w:r w:rsidR="00220C01">
        <w:rPr>
          <w:lang w:val="id-ID"/>
        </w:rPr>
        <w:t xml:space="preserve">. </w:t>
      </w:r>
      <w:r w:rsidR="00220C01">
        <w:t xml:space="preserve">You are requested to use </w:t>
      </w:r>
      <w:r w:rsidR="00220C01">
        <w:rPr>
          <w:b/>
        </w:rPr>
        <w:t>VLAN</w:t>
      </w:r>
      <w:r w:rsidR="00220C01">
        <w:t xml:space="preserve">. The required </w:t>
      </w:r>
      <w:proofErr w:type="gramStart"/>
      <w:r w:rsidR="00220C01">
        <w:t>network</w:t>
      </w:r>
      <w:proofErr w:type="gramEnd"/>
      <w:r w:rsidR="00220C01">
        <w:t xml:space="preserve"> devices to build their LAN are </w:t>
      </w:r>
      <w:r w:rsidR="0084559D">
        <w:rPr>
          <w:b/>
        </w:rPr>
        <w:t>2</w:t>
      </w:r>
      <w:r w:rsidR="00220C01">
        <w:rPr>
          <w:b/>
        </w:rPr>
        <w:t xml:space="preserve"> switches and </w:t>
      </w:r>
      <w:r w:rsidR="00DD5375">
        <w:rPr>
          <w:b/>
        </w:rPr>
        <w:t>8</w:t>
      </w:r>
      <w:r w:rsidR="00220C01">
        <w:rPr>
          <w:b/>
        </w:rPr>
        <w:t xml:space="preserve"> computers</w:t>
      </w:r>
      <w:r w:rsidR="00220C01">
        <w:t>. The details is written below.</w:t>
      </w:r>
    </w:p>
    <w:p w:rsidR="00220C01" w:rsidRDefault="00220C01" w:rsidP="00220C01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This company </w:t>
      </w:r>
      <w:r>
        <w:rPr>
          <w:b/>
        </w:rPr>
        <w:t>have 3 division with each division have different Network ID</w:t>
      </w:r>
      <w:r>
        <w:t>:</w:t>
      </w:r>
    </w:p>
    <w:p w:rsidR="00220C01" w:rsidRDefault="00826B0C" w:rsidP="001E63EE">
      <w:pPr>
        <w:pStyle w:val="ListParagraph"/>
        <w:numPr>
          <w:ilvl w:val="1"/>
          <w:numId w:val="33"/>
        </w:numPr>
        <w:spacing w:line="360" w:lineRule="auto"/>
        <w:jc w:val="both"/>
      </w:pPr>
      <w:r>
        <w:rPr>
          <w:b/>
        </w:rPr>
        <w:t>Climbing</w:t>
      </w:r>
      <w:r w:rsidR="001E63EE">
        <w:rPr>
          <w:b/>
        </w:rPr>
        <w:t>’s</w:t>
      </w:r>
      <w:r w:rsidR="00220C01">
        <w:t xml:space="preserve"> address range </w:t>
      </w:r>
      <w:r w:rsidR="00A52013">
        <w:rPr>
          <w:b/>
        </w:rPr>
        <w:t>192</w:t>
      </w:r>
      <w:r w:rsidR="00220C01" w:rsidRPr="001E63EE">
        <w:rPr>
          <w:b/>
        </w:rPr>
        <w:t>.</w:t>
      </w:r>
      <w:r w:rsidR="00A52013">
        <w:rPr>
          <w:b/>
        </w:rPr>
        <w:t>1</w:t>
      </w:r>
      <w:r w:rsidR="00A8651A">
        <w:rPr>
          <w:b/>
        </w:rPr>
        <w:t>0</w:t>
      </w:r>
      <w:r w:rsidR="00220C01" w:rsidRPr="001E63EE">
        <w:rPr>
          <w:b/>
        </w:rPr>
        <w:t>.</w:t>
      </w:r>
      <w:r w:rsidR="00887606">
        <w:rPr>
          <w:b/>
        </w:rPr>
        <w:t>1</w:t>
      </w:r>
      <w:r w:rsidR="00220C01" w:rsidRPr="001E63EE">
        <w:rPr>
          <w:b/>
        </w:rPr>
        <w:t>.0 –</w:t>
      </w:r>
      <w:r w:rsidR="00A52013">
        <w:rPr>
          <w:b/>
        </w:rPr>
        <w:t>192</w:t>
      </w:r>
      <w:r w:rsidR="00220C01" w:rsidRPr="001E63EE">
        <w:rPr>
          <w:b/>
        </w:rPr>
        <w:t>.</w:t>
      </w:r>
      <w:r w:rsidR="00A52013">
        <w:rPr>
          <w:b/>
        </w:rPr>
        <w:t>1</w:t>
      </w:r>
      <w:r w:rsidR="00A8651A">
        <w:rPr>
          <w:b/>
        </w:rPr>
        <w:t>0</w:t>
      </w:r>
      <w:r w:rsidR="00220C01" w:rsidRPr="001E63EE">
        <w:rPr>
          <w:b/>
        </w:rPr>
        <w:t>.</w:t>
      </w:r>
      <w:r w:rsidR="00A52013">
        <w:rPr>
          <w:b/>
        </w:rPr>
        <w:t>1</w:t>
      </w:r>
      <w:r w:rsidR="00220C01" w:rsidRPr="001E63EE">
        <w:rPr>
          <w:b/>
        </w:rPr>
        <w:t>.255</w:t>
      </w:r>
      <w:r w:rsidR="00220C01">
        <w:t xml:space="preserve"> as </w:t>
      </w:r>
      <w:r w:rsidR="00220C01" w:rsidRPr="001E63EE">
        <w:rPr>
          <w:b/>
        </w:rPr>
        <w:t>VLAN 10</w:t>
      </w:r>
    </w:p>
    <w:p w:rsidR="00220C01" w:rsidRDefault="00826B0C" w:rsidP="00220C01">
      <w:pPr>
        <w:pStyle w:val="ListParagraph"/>
        <w:numPr>
          <w:ilvl w:val="1"/>
          <w:numId w:val="33"/>
        </w:numPr>
        <w:spacing w:line="360" w:lineRule="auto"/>
        <w:jc w:val="both"/>
      </w:pPr>
      <w:r>
        <w:rPr>
          <w:b/>
        </w:rPr>
        <w:t xml:space="preserve">Caving </w:t>
      </w:r>
      <w:r w:rsidR="00220C01">
        <w:rPr>
          <w:b/>
        </w:rPr>
        <w:t>’s</w:t>
      </w:r>
      <w:r w:rsidR="00220C01">
        <w:t xml:space="preserve"> address range</w:t>
      </w:r>
      <w:r w:rsidR="00A52013">
        <w:t xml:space="preserve"> </w:t>
      </w:r>
      <w:r w:rsidR="00A52013">
        <w:rPr>
          <w:b/>
        </w:rPr>
        <w:t>192</w:t>
      </w:r>
      <w:r w:rsidR="00220C01">
        <w:rPr>
          <w:b/>
        </w:rPr>
        <w:t>.</w:t>
      </w:r>
      <w:r w:rsidR="00A52013">
        <w:rPr>
          <w:b/>
        </w:rPr>
        <w:t>1</w:t>
      </w:r>
      <w:r w:rsidR="00A8651A">
        <w:rPr>
          <w:b/>
        </w:rPr>
        <w:t>0</w:t>
      </w:r>
      <w:r w:rsidR="00220C01">
        <w:rPr>
          <w:b/>
        </w:rPr>
        <w:t>.</w:t>
      </w:r>
      <w:r w:rsidR="00A52013">
        <w:rPr>
          <w:b/>
        </w:rPr>
        <w:t>2</w:t>
      </w:r>
      <w:r w:rsidR="00220C01">
        <w:rPr>
          <w:b/>
        </w:rPr>
        <w:t>.0 –</w:t>
      </w:r>
      <w:r w:rsidR="00A52013">
        <w:rPr>
          <w:b/>
        </w:rPr>
        <w:t>192</w:t>
      </w:r>
      <w:r w:rsidR="00220C01">
        <w:rPr>
          <w:b/>
        </w:rPr>
        <w:t>.</w:t>
      </w:r>
      <w:r w:rsidR="00A52013">
        <w:rPr>
          <w:b/>
        </w:rPr>
        <w:t>1</w:t>
      </w:r>
      <w:r w:rsidR="00220C01">
        <w:rPr>
          <w:b/>
        </w:rPr>
        <w:t>0.</w:t>
      </w:r>
      <w:r w:rsidR="00A52013">
        <w:rPr>
          <w:b/>
        </w:rPr>
        <w:t>2</w:t>
      </w:r>
      <w:r w:rsidR="00220C01">
        <w:rPr>
          <w:b/>
        </w:rPr>
        <w:t>.255</w:t>
      </w:r>
      <w:r w:rsidR="00220C01">
        <w:t xml:space="preserve"> as </w:t>
      </w:r>
      <w:r w:rsidR="00220C01">
        <w:rPr>
          <w:b/>
        </w:rPr>
        <w:t>VLAN 20</w:t>
      </w:r>
    </w:p>
    <w:p w:rsidR="00220C01" w:rsidRDefault="00826B0C" w:rsidP="00220C01">
      <w:pPr>
        <w:pStyle w:val="ListParagraph"/>
        <w:numPr>
          <w:ilvl w:val="1"/>
          <w:numId w:val="33"/>
        </w:numPr>
        <w:spacing w:line="360" w:lineRule="auto"/>
        <w:jc w:val="both"/>
      </w:pPr>
      <w:r>
        <w:rPr>
          <w:b/>
        </w:rPr>
        <w:t>Hiking</w:t>
      </w:r>
      <w:r w:rsidR="00220C01">
        <w:rPr>
          <w:b/>
        </w:rPr>
        <w:t>’s</w:t>
      </w:r>
      <w:r w:rsidR="00220C01">
        <w:t xml:space="preserve"> address range</w:t>
      </w:r>
      <w:r w:rsidR="00A52013">
        <w:t xml:space="preserve"> </w:t>
      </w:r>
      <w:r w:rsidR="00A52013">
        <w:rPr>
          <w:b/>
        </w:rPr>
        <w:t>192</w:t>
      </w:r>
      <w:r w:rsidR="00220C01">
        <w:rPr>
          <w:b/>
        </w:rPr>
        <w:t>.</w:t>
      </w:r>
      <w:r w:rsidR="00A52013">
        <w:rPr>
          <w:b/>
        </w:rPr>
        <w:t>1</w:t>
      </w:r>
      <w:r w:rsidR="00A15BE9">
        <w:rPr>
          <w:b/>
        </w:rPr>
        <w:t>0</w:t>
      </w:r>
      <w:r w:rsidR="00220C01">
        <w:rPr>
          <w:b/>
        </w:rPr>
        <w:t>.</w:t>
      </w:r>
      <w:r w:rsidR="00A52013">
        <w:rPr>
          <w:b/>
        </w:rPr>
        <w:t>3</w:t>
      </w:r>
      <w:r w:rsidR="00220C01">
        <w:rPr>
          <w:b/>
        </w:rPr>
        <w:t>.0 –</w:t>
      </w:r>
      <w:r w:rsidR="00A52013">
        <w:rPr>
          <w:b/>
        </w:rPr>
        <w:t>192</w:t>
      </w:r>
      <w:r w:rsidR="00220C01">
        <w:rPr>
          <w:b/>
        </w:rPr>
        <w:t>.</w:t>
      </w:r>
      <w:r w:rsidR="00A52013">
        <w:rPr>
          <w:b/>
        </w:rPr>
        <w:t>1</w:t>
      </w:r>
      <w:r w:rsidR="00A8651A">
        <w:rPr>
          <w:b/>
        </w:rPr>
        <w:t>0</w:t>
      </w:r>
      <w:r w:rsidR="00220C01">
        <w:rPr>
          <w:b/>
        </w:rPr>
        <w:t>.</w:t>
      </w:r>
      <w:r w:rsidR="00A52013">
        <w:rPr>
          <w:b/>
        </w:rPr>
        <w:t>3</w:t>
      </w:r>
      <w:r w:rsidR="00220C01">
        <w:rPr>
          <w:b/>
        </w:rPr>
        <w:t>.255</w:t>
      </w:r>
      <w:r w:rsidR="00220C01">
        <w:t xml:space="preserve"> as </w:t>
      </w:r>
      <w:r w:rsidR="00220C01">
        <w:rPr>
          <w:b/>
        </w:rPr>
        <w:t>VLAN 30</w:t>
      </w:r>
    </w:p>
    <w:p w:rsidR="00220C01" w:rsidRDefault="00220C01" w:rsidP="00220C01">
      <w:pPr>
        <w:pStyle w:val="ListParagraph"/>
        <w:numPr>
          <w:ilvl w:val="0"/>
          <w:numId w:val="33"/>
        </w:numPr>
        <w:spacing w:line="360" w:lineRule="auto"/>
        <w:jc w:val="both"/>
      </w:pPr>
      <w:r>
        <w:rPr>
          <w:b/>
        </w:rPr>
        <w:t>Each floor must have 1 switch</w:t>
      </w:r>
      <w:r>
        <w:t xml:space="preserve"> to connec</w:t>
      </w:r>
      <w:r w:rsidR="00BA3E8E">
        <w:t>t</w:t>
      </w:r>
      <w:r w:rsidR="00901783">
        <w:t xml:space="preserve"> </w:t>
      </w:r>
      <w:r>
        <w:rPr>
          <w:b/>
        </w:rPr>
        <w:t>each computer and another switch in another floor</w:t>
      </w:r>
      <w:r>
        <w:t>.</w:t>
      </w:r>
    </w:p>
    <w:p w:rsidR="00C45575" w:rsidRDefault="00C45575" w:rsidP="00C45575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This company has </w:t>
      </w:r>
      <w:r w:rsidR="00141D9D">
        <w:rPr>
          <w:b/>
        </w:rPr>
        <w:t>2</w:t>
      </w:r>
      <w:r>
        <w:rPr>
          <w:b/>
        </w:rPr>
        <w:t xml:space="preserve"> floors</w:t>
      </w:r>
      <w:r>
        <w:t xml:space="preserve"> building which have following details :</w:t>
      </w:r>
    </w:p>
    <w:p w:rsidR="00C45575" w:rsidRDefault="00C45575" w:rsidP="00C45575">
      <w:pPr>
        <w:pStyle w:val="ListParagraph"/>
        <w:numPr>
          <w:ilvl w:val="1"/>
          <w:numId w:val="33"/>
        </w:numPr>
        <w:spacing w:line="360" w:lineRule="auto"/>
        <w:jc w:val="both"/>
      </w:pPr>
      <w:r w:rsidRPr="00CF2D7A">
        <w:rPr>
          <w:b/>
        </w:rPr>
        <w:t>First floor</w:t>
      </w:r>
      <w:r>
        <w:t xml:space="preserve"> has </w:t>
      </w:r>
      <w:r w:rsidR="00E256AB">
        <w:rPr>
          <w:b/>
        </w:rPr>
        <w:t>2</w:t>
      </w:r>
      <w:r w:rsidRPr="00CF2D7A">
        <w:rPr>
          <w:b/>
        </w:rPr>
        <w:t xml:space="preserve"> computer</w:t>
      </w:r>
      <w:r w:rsidR="001A3444">
        <w:rPr>
          <w:b/>
        </w:rPr>
        <w:t>s</w:t>
      </w:r>
      <w:r>
        <w:t xml:space="preserve"> for </w:t>
      </w:r>
      <w:r w:rsidR="00EE434D">
        <w:rPr>
          <w:b/>
        </w:rPr>
        <w:t>Climbing</w:t>
      </w:r>
      <w:r>
        <w:t xml:space="preserve">, </w:t>
      </w:r>
      <w:r w:rsidR="007C55E1">
        <w:rPr>
          <w:b/>
        </w:rPr>
        <w:t>1</w:t>
      </w:r>
      <w:r w:rsidRPr="00CF2D7A">
        <w:rPr>
          <w:b/>
        </w:rPr>
        <w:t xml:space="preserve"> computer</w:t>
      </w:r>
      <w:r>
        <w:t xml:space="preserve"> for </w:t>
      </w:r>
      <w:r w:rsidR="00EE434D">
        <w:rPr>
          <w:b/>
        </w:rPr>
        <w:t>Caving</w:t>
      </w:r>
      <w:r>
        <w:t xml:space="preserve"> and </w:t>
      </w:r>
      <w:r w:rsidRPr="00CF2D7A">
        <w:rPr>
          <w:b/>
        </w:rPr>
        <w:t>1 computer</w:t>
      </w:r>
      <w:r>
        <w:t xml:space="preserve"> for </w:t>
      </w:r>
      <w:r w:rsidR="00EE434D">
        <w:rPr>
          <w:b/>
        </w:rPr>
        <w:t>Hiking</w:t>
      </w:r>
      <w:r>
        <w:t xml:space="preserve">. </w:t>
      </w:r>
    </w:p>
    <w:p w:rsidR="001F68E5" w:rsidRDefault="004B75A7" w:rsidP="001F68E5">
      <w:pPr>
        <w:pStyle w:val="ListParagraph"/>
        <w:numPr>
          <w:ilvl w:val="1"/>
          <w:numId w:val="33"/>
        </w:numPr>
        <w:spacing w:line="360" w:lineRule="auto"/>
        <w:jc w:val="both"/>
      </w:pPr>
      <w:r>
        <w:rPr>
          <w:b/>
        </w:rPr>
        <w:t>Second</w:t>
      </w:r>
      <w:r w:rsidR="001F68E5" w:rsidRPr="00CF2D7A">
        <w:rPr>
          <w:b/>
        </w:rPr>
        <w:t xml:space="preserve"> floor</w:t>
      </w:r>
      <w:r w:rsidR="001F68E5">
        <w:t xml:space="preserve"> has </w:t>
      </w:r>
      <w:r w:rsidR="001F68E5" w:rsidRPr="00CF2D7A">
        <w:rPr>
          <w:b/>
        </w:rPr>
        <w:t>1 computer</w:t>
      </w:r>
      <w:r w:rsidR="001F68E5">
        <w:t xml:space="preserve"> for </w:t>
      </w:r>
      <w:r w:rsidR="00950549">
        <w:rPr>
          <w:b/>
        </w:rPr>
        <w:t>Climbing</w:t>
      </w:r>
      <w:r w:rsidR="001F68E5">
        <w:t xml:space="preserve">, </w:t>
      </w:r>
      <w:r w:rsidR="001F68E5" w:rsidRPr="00CF2D7A">
        <w:rPr>
          <w:b/>
        </w:rPr>
        <w:t>1 computer</w:t>
      </w:r>
      <w:r w:rsidR="001F68E5">
        <w:t xml:space="preserve"> for </w:t>
      </w:r>
      <w:r w:rsidR="00950549">
        <w:rPr>
          <w:b/>
        </w:rPr>
        <w:t>Caving</w:t>
      </w:r>
      <w:r w:rsidR="001F68E5">
        <w:t xml:space="preserve"> and </w:t>
      </w:r>
      <w:r w:rsidR="00342860">
        <w:rPr>
          <w:b/>
        </w:rPr>
        <w:t>2</w:t>
      </w:r>
      <w:r w:rsidR="001F68E5" w:rsidRPr="00CF2D7A">
        <w:rPr>
          <w:b/>
        </w:rPr>
        <w:t xml:space="preserve"> computer</w:t>
      </w:r>
      <w:r w:rsidR="001A3444">
        <w:rPr>
          <w:b/>
        </w:rPr>
        <w:t>s</w:t>
      </w:r>
      <w:r w:rsidR="001F68E5">
        <w:t xml:space="preserve"> for </w:t>
      </w:r>
      <w:r w:rsidR="00456326">
        <w:rPr>
          <w:b/>
        </w:rPr>
        <w:t>Hiking</w:t>
      </w:r>
      <w:r w:rsidR="001F68E5">
        <w:t xml:space="preserve">. </w:t>
      </w:r>
    </w:p>
    <w:p w:rsidR="00220C01" w:rsidRDefault="00220C01" w:rsidP="00182692">
      <w:pPr>
        <w:spacing w:line="360" w:lineRule="auto"/>
        <w:jc w:val="both"/>
      </w:pPr>
    </w:p>
    <w:p w:rsidR="00182692" w:rsidRDefault="00182692" w:rsidP="00182692">
      <w:pPr>
        <w:spacing w:line="360" w:lineRule="auto"/>
        <w:jc w:val="both"/>
      </w:pPr>
    </w:p>
    <w:p w:rsidR="00182692" w:rsidRPr="00182692" w:rsidRDefault="00182692" w:rsidP="00182692">
      <w:pPr>
        <w:spacing w:line="360" w:lineRule="auto"/>
        <w:jc w:val="both"/>
      </w:pPr>
    </w:p>
    <w:p w:rsidR="003D3107" w:rsidRDefault="003D3107" w:rsidP="00017DEC">
      <w:pPr>
        <w:tabs>
          <w:tab w:val="left" w:pos="900"/>
        </w:tabs>
        <w:spacing w:line="360" w:lineRule="auto"/>
      </w:pPr>
    </w:p>
    <w:p w:rsidR="00F54697" w:rsidRDefault="00F54697" w:rsidP="00017DEC">
      <w:pPr>
        <w:tabs>
          <w:tab w:val="left" w:pos="900"/>
        </w:tabs>
        <w:spacing w:line="360" w:lineRule="auto"/>
      </w:pPr>
    </w:p>
    <w:p w:rsidR="00F54697" w:rsidRDefault="00F54697" w:rsidP="00017DEC">
      <w:pPr>
        <w:tabs>
          <w:tab w:val="left" w:pos="900"/>
        </w:tabs>
        <w:spacing w:line="360" w:lineRule="auto"/>
      </w:pPr>
    </w:p>
    <w:p w:rsidR="00AF7F8E" w:rsidRDefault="00AF7F8E" w:rsidP="00017DEC">
      <w:pPr>
        <w:tabs>
          <w:tab w:val="left" w:pos="900"/>
        </w:tabs>
        <w:spacing w:line="360" w:lineRule="auto"/>
      </w:pPr>
    </w:p>
    <w:p w:rsidR="00703845" w:rsidRDefault="0084405E" w:rsidP="00703845">
      <w:pPr>
        <w:pStyle w:val="ListParagraph"/>
        <w:numPr>
          <w:ilvl w:val="0"/>
          <w:numId w:val="27"/>
        </w:numPr>
        <w:spacing w:line="360" w:lineRule="auto"/>
        <w:jc w:val="both"/>
      </w:pPr>
      <w:r>
        <w:rPr>
          <w:noProof/>
          <w:lang w:val="id-ID" w:eastAsia="en-US"/>
        </w:rPr>
        <w:lastRenderedPageBreak/>
        <w:t xml:space="preserve">This picture below show the </w:t>
      </w:r>
      <w:r w:rsidRPr="002678B1">
        <w:rPr>
          <w:b/>
          <w:noProof/>
          <w:lang w:val="id-ID" w:eastAsia="en-US"/>
        </w:rPr>
        <w:t>WLAN</w:t>
      </w:r>
      <w:r w:rsidR="008F5487">
        <w:rPr>
          <w:noProof/>
          <w:lang w:val="id-ID" w:eastAsia="en-US"/>
        </w:rPr>
        <w:t xml:space="preserve"> which is requested by</w:t>
      </w:r>
      <w:r w:rsidR="008F5487">
        <w:rPr>
          <w:noProof/>
          <w:lang w:eastAsia="en-US"/>
        </w:rPr>
        <w:t xml:space="preserve"> </w:t>
      </w:r>
      <w:r w:rsidR="00CD104D">
        <w:t>Wild-Sport</w:t>
      </w:r>
      <w:r w:rsidR="00CD104D">
        <w:rPr>
          <w:noProof/>
          <w:lang w:eastAsia="en-US"/>
        </w:rPr>
        <w:t xml:space="preserve"> </w:t>
      </w:r>
      <w:r w:rsidR="008F5487">
        <w:rPr>
          <w:noProof/>
          <w:lang w:eastAsia="en-US"/>
        </w:rPr>
        <w:t xml:space="preserve">Company </w:t>
      </w:r>
      <w:r>
        <w:rPr>
          <w:noProof/>
          <w:lang w:val="id-ID" w:eastAsia="en-US"/>
        </w:rPr>
        <w:t>for it’s new branch office.</w:t>
      </w:r>
    </w:p>
    <w:p w:rsidR="00814453" w:rsidRDefault="00814453" w:rsidP="00703845">
      <w:pPr>
        <w:spacing w:line="360" w:lineRule="auto"/>
        <w:ind w:left="360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677535" cy="2743200"/>
            <wp:effectExtent l="19050" t="19050" r="18415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621" t="19060" r="16520" b="29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405E" w:rsidRPr="00C7722F" w:rsidRDefault="0084405E" w:rsidP="00703845">
      <w:pPr>
        <w:spacing w:line="360" w:lineRule="auto"/>
        <w:ind w:left="360"/>
        <w:jc w:val="center"/>
      </w:pPr>
    </w:p>
    <w:p w:rsidR="0084405E" w:rsidRDefault="0084405E" w:rsidP="0084405E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These are the detail of  WLAN that is requested by </w:t>
      </w:r>
      <w:r w:rsidR="00CD104D">
        <w:t xml:space="preserve">Wild-Sport </w:t>
      </w:r>
      <w:r w:rsidR="00EB596A">
        <w:t>Company</w:t>
      </w:r>
      <w:r>
        <w:rPr>
          <w:lang w:val="id-ID"/>
        </w:rPr>
        <w:t>.</w:t>
      </w:r>
    </w:p>
    <w:p w:rsidR="0084405E" w:rsidRPr="00245986" w:rsidRDefault="0084405E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 w:rsidRPr="002678B1">
        <w:rPr>
          <w:b/>
          <w:lang w:val="id-ID"/>
        </w:rPr>
        <w:t>1 WIFI modem, protected by WPA2 personal</w:t>
      </w:r>
      <w:r>
        <w:rPr>
          <w:b/>
        </w:rPr>
        <w:t xml:space="preserve"> with password</w:t>
      </w:r>
      <w:r w:rsidRPr="00245986">
        <w:rPr>
          <w:lang w:val="id-ID"/>
        </w:rPr>
        <w:t>:</w:t>
      </w:r>
      <w:r w:rsidR="000B7A22" w:rsidRPr="000B7A22">
        <w:t xml:space="preserve"> @l4mL14R</w:t>
      </w:r>
      <w:r>
        <w:rPr>
          <w:lang w:val="id-ID"/>
        </w:rPr>
        <w:t>.</w:t>
      </w:r>
    </w:p>
    <w:p w:rsidR="0084405E" w:rsidRPr="003D140B" w:rsidRDefault="00633C68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b/>
        </w:rPr>
        <w:t>4</w:t>
      </w:r>
      <w:r w:rsidR="000B3652">
        <w:rPr>
          <w:b/>
        </w:rPr>
        <w:t xml:space="preserve"> </w:t>
      </w:r>
      <w:r w:rsidR="0084405E">
        <w:rPr>
          <w:b/>
        </w:rPr>
        <w:t>W</w:t>
      </w:r>
      <w:r w:rsidR="0084405E" w:rsidRPr="002678B1">
        <w:rPr>
          <w:b/>
          <w:lang w:val="id-ID"/>
        </w:rPr>
        <w:t>ireless</w:t>
      </w:r>
      <w:r w:rsidR="007476E7">
        <w:rPr>
          <w:b/>
        </w:rPr>
        <w:t xml:space="preserve"> </w:t>
      </w:r>
      <w:r w:rsidR="0084405E" w:rsidRPr="002678B1">
        <w:rPr>
          <w:b/>
          <w:lang w:val="id-ID"/>
        </w:rPr>
        <w:t>PCs</w:t>
      </w:r>
      <w:r w:rsidR="009E3422">
        <w:rPr>
          <w:b/>
        </w:rPr>
        <w:t>, 2 Tablet</w:t>
      </w:r>
      <w:r w:rsidR="008D5BBC">
        <w:rPr>
          <w:b/>
        </w:rPr>
        <w:t xml:space="preserve"> </w:t>
      </w:r>
      <w:r w:rsidR="009E3422">
        <w:rPr>
          <w:b/>
        </w:rPr>
        <w:t>PC</w:t>
      </w:r>
      <w:r w:rsidR="001A3444">
        <w:rPr>
          <w:b/>
        </w:rPr>
        <w:t>s</w:t>
      </w:r>
      <w:r w:rsidR="00C10D23">
        <w:rPr>
          <w:b/>
        </w:rPr>
        <w:t xml:space="preserve"> </w:t>
      </w:r>
      <w:r w:rsidR="0084405E">
        <w:rPr>
          <w:lang w:val="id-ID"/>
        </w:rPr>
        <w:t xml:space="preserve">and </w:t>
      </w:r>
      <w:r w:rsidR="00E276B1">
        <w:rPr>
          <w:b/>
        </w:rPr>
        <w:t>2</w:t>
      </w:r>
      <w:r w:rsidR="0084405E" w:rsidRPr="002678B1">
        <w:rPr>
          <w:b/>
          <w:lang w:val="id-ID"/>
        </w:rPr>
        <w:t xml:space="preserve"> PCs connected by cable</w:t>
      </w:r>
      <w:r w:rsidR="0084405E">
        <w:rPr>
          <w:lang w:val="id-ID"/>
        </w:rPr>
        <w:t xml:space="preserve">, </w:t>
      </w:r>
      <w:r w:rsidR="0084405E" w:rsidRPr="002678B1">
        <w:rPr>
          <w:b/>
          <w:lang w:val="id-ID"/>
        </w:rPr>
        <w:t>all their IP is obtained from DHCP</w:t>
      </w:r>
      <w:r w:rsidR="0084405E">
        <w:rPr>
          <w:lang w:val="id-ID"/>
        </w:rPr>
        <w:t xml:space="preserve"> addressing.</w:t>
      </w:r>
    </w:p>
    <w:p w:rsidR="009F66B0" w:rsidRPr="009F66B0" w:rsidRDefault="009F66B0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b/>
        </w:rPr>
        <w:t xml:space="preserve">SSID </w:t>
      </w:r>
      <w:r>
        <w:t>based on company name.</w:t>
      </w:r>
    </w:p>
    <w:p w:rsidR="0084405E" w:rsidRPr="00226604" w:rsidRDefault="0084405E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b/>
        </w:rPr>
        <w:t xml:space="preserve">Linksys WIFI IP address: </w:t>
      </w:r>
      <w:r w:rsidR="00D91486">
        <w:rPr>
          <w:b/>
        </w:rPr>
        <w:t>192.1</w:t>
      </w:r>
      <w:r w:rsidR="00745614">
        <w:rPr>
          <w:b/>
        </w:rPr>
        <w:t>0.0.1</w:t>
      </w:r>
      <w:r w:rsidRPr="003D140B">
        <w:t>.</w:t>
      </w:r>
    </w:p>
    <w:p w:rsidR="0084405E" w:rsidRPr="00226604" w:rsidRDefault="0084405E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b/>
        </w:rPr>
        <w:t xml:space="preserve">DHCP start IP address </w:t>
      </w:r>
      <w:r w:rsidR="00753D4A">
        <w:rPr>
          <w:b/>
        </w:rPr>
        <w:t>192</w:t>
      </w:r>
      <w:r>
        <w:rPr>
          <w:b/>
        </w:rPr>
        <w:t>.</w:t>
      </w:r>
      <w:r w:rsidR="00753D4A">
        <w:rPr>
          <w:b/>
        </w:rPr>
        <w:t>1</w:t>
      </w:r>
      <w:r w:rsidR="00745614">
        <w:rPr>
          <w:b/>
        </w:rPr>
        <w:t>0</w:t>
      </w:r>
      <w:r>
        <w:rPr>
          <w:b/>
        </w:rPr>
        <w:t>.0.</w:t>
      </w:r>
      <w:r w:rsidR="00753D4A">
        <w:rPr>
          <w:b/>
        </w:rPr>
        <w:t>1</w:t>
      </w:r>
      <w:r w:rsidR="002D3B45">
        <w:rPr>
          <w:b/>
        </w:rPr>
        <w:t>0</w:t>
      </w:r>
      <w:r>
        <w:rPr>
          <w:b/>
        </w:rPr>
        <w:t>/24</w:t>
      </w:r>
      <w:r w:rsidRPr="003D140B">
        <w:t>.</w:t>
      </w:r>
    </w:p>
    <w:p w:rsidR="0084405E" w:rsidRDefault="0084405E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b/>
        </w:rPr>
        <w:t xml:space="preserve">Maximum number of users: </w:t>
      </w:r>
      <w:r w:rsidR="003B347F">
        <w:rPr>
          <w:b/>
        </w:rPr>
        <w:t>10</w:t>
      </w:r>
      <w:r>
        <w:t>.</w:t>
      </w:r>
    </w:p>
    <w:p w:rsidR="0084405E" w:rsidRPr="00D81C4F" w:rsidRDefault="0084405E" w:rsidP="0084405E">
      <w:pPr>
        <w:pStyle w:val="ListParagraph"/>
        <w:numPr>
          <w:ilvl w:val="0"/>
          <w:numId w:val="34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All </w:t>
      </w:r>
      <w:r w:rsidRPr="002678B1">
        <w:rPr>
          <w:b/>
          <w:lang w:val="id-ID"/>
        </w:rPr>
        <w:t>computers must be able to send and receive packet from other computers</w:t>
      </w:r>
      <w:r>
        <w:rPr>
          <w:lang w:val="id-ID"/>
        </w:rPr>
        <w:t>.</w:t>
      </w:r>
    </w:p>
    <w:p w:rsidR="00D81C4F" w:rsidRDefault="00D81C4F" w:rsidP="00D81C4F">
      <w:pPr>
        <w:spacing w:line="360" w:lineRule="auto"/>
        <w:jc w:val="both"/>
      </w:pPr>
    </w:p>
    <w:p w:rsidR="00D81C4F" w:rsidRDefault="00D81C4F" w:rsidP="00D81C4F">
      <w:pPr>
        <w:spacing w:line="360" w:lineRule="auto"/>
        <w:jc w:val="both"/>
      </w:pPr>
    </w:p>
    <w:p w:rsidR="00D81C4F" w:rsidRDefault="00D81C4F" w:rsidP="00D81C4F">
      <w:pPr>
        <w:spacing w:line="360" w:lineRule="auto"/>
        <w:jc w:val="both"/>
      </w:pPr>
    </w:p>
    <w:p w:rsidR="00D81C4F" w:rsidRDefault="00D81C4F" w:rsidP="00D81C4F">
      <w:pPr>
        <w:spacing w:line="360" w:lineRule="auto"/>
        <w:jc w:val="both"/>
      </w:pPr>
    </w:p>
    <w:p w:rsidR="00D81C4F" w:rsidRDefault="00D81C4F" w:rsidP="00D81C4F">
      <w:pPr>
        <w:spacing w:line="360" w:lineRule="auto"/>
        <w:jc w:val="both"/>
      </w:pPr>
    </w:p>
    <w:p w:rsidR="00D81C4F" w:rsidRDefault="00D81C4F" w:rsidP="00D81C4F">
      <w:pPr>
        <w:spacing w:line="360" w:lineRule="auto"/>
        <w:jc w:val="both"/>
      </w:pPr>
    </w:p>
    <w:p w:rsidR="006F5716" w:rsidRDefault="006F5716" w:rsidP="00D81C4F">
      <w:pPr>
        <w:spacing w:line="360" w:lineRule="auto"/>
        <w:jc w:val="both"/>
        <w:sectPr w:rsidR="006F5716" w:rsidSect="005D078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08" w:bottom="1440" w:left="1008" w:header="720" w:footer="720" w:gutter="0"/>
          <w:cols w:space="720"/>
          <w:docGrid w:linePitch="360"/>
        </w:sectPr>
      </w:pPr>
    </w:p>
    <w:p w:rsidR="006F5716" w:rsidRDefault="006F5716" w:rsidP="00D81C4F">
      <w:pPr>
        <w:spacing w:line="360" w:lineRule="auto"/>
        <w:jc w:val="both"/>
      </w:pPr>
    </w:p>
    <w:p w:rsidR="00D81C4F" w:rsidRDefault="00814453" w:rsidP="0084405E">
      <w:pPr>
        <w:pStyle w:val="ListParagraph"/>
        <w:numPr>
          <w:ilvl w:val="0"/>
          <w:numId w:val="27"/>
        </w:numPr>
        <w:spacing w:line="360" w:lineRule="auto"/>
        <w:jc w:val="both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480050" cy="2743200"/>
            <wp:effectExtent l="19050" t="19050" r="25400" b="1905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579" t="15144" r="16068" b="2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517" w:rsidRPr="000F4517">
        <w:rPr>
          <w:noProof/>
          <w:lang w:val="id-ID" w:eastAsia="en-US"/>
        </w:rPr>
        <w:t xml:space="preserve">This picture below show the </w:t>
      </w:r>
      <w:r w:rsidR="000F4517" w:rsidRPr="000F4517">
        <w:rPr>
          <w:b/>
          <w:noProof/>
          <w:lang w:val="id-ID" w:eastAsia="en-US"/>
        </w:rPr>
        <w:t>LAN</w:t>
      </w:r>
      <w:r w:rsidR="000F4517" w:rsidRPr="000F4517">
        <w:rPr>
          <w:noProof/>
          <w:lang w:val="id-ID" w:eastAsia="en-US"/>
        </w:rPr>
        <w:t xml:space="preserve"> which is req</w:t>
      </w:r>
      <w:bookmarkStart w:id="0" w:name="_GoBack"/>
      <w:bookmarkEnd w:id="0"/>
      <w:r w:rsidR="000F4517" w:rsidRPr="000F4517">
        <w:rPr>
          <w:noProof/>
          <w:lang w:val="id-ID" w:eastAsia="en-US"/>
        </w:rPr>
        <w:t xml:space="preserve">uested by </w:t>
      </w:r>
      <w:r w:rsidR="00074328">
        <w:t>Wild-Sport</w:t>
      </w:r>
      <w:r w:rsidR="00A4588A">
        <w:rPr>
          <w:noProof/>
          <w:lang w:eastAsia="en-US"/>
        </w:rPr>
        <w:t xml:space="preserve"> Company</w:t>
      </w:r>
      <w:r w:rsidR="000F4517" w:rsidRPr="000F4517">
        <w:rPr>
          <w:noProof/>
          <w:lang w:val="id-ID" w:eastAsia="en-US"/>
        </w:rPr>
        <w:t>.</w:t>
      </w:r>
    </w:p>
    <w:p w:rsidR="00420629" w:rsidRDefault="00420629" w:rsidP="00420629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There </w:t>
      </w:r>
      <w:r w:rsidRPr="002678B1">
        <w:rPr>
          <w:lang w:val="id-ID"/>
        </w:rPr>
        <w:t>are</w:t>
      </w:r>
      <w:r w:rsidR="006F5716">
        <w:t xml:space="preserve"> </w:t>
      </w:r>
      <w:r w:rsidR="002C67A3">
        <w:rPr>
          <w:b/>
        </w:rPr>
        <w:t>3</w:t>
      </w:r>
      <w:r w:rsidRPr="002678B1">
        <w:rPr>
          <w:b/>
          <w:lang w:val="id-ID"/>
        </w:rPr>
        <w:t xml:space="preserve"> networks </w:t>
      </w:r>
      <w:r>
        <w:rPr>
          <w:lang w:val="id-ID"/>
        </w:rPr>
        <w:t xml:space="preserve">in the picture. </w:t>
      </w:r>
      <w:r w:rsidRPr="002678B1">
        <w:rPr>
          <w:b/>
          <w:lang w:val="id-ID"/>
        </w:rPr>
        <w:t>Assign an IP for each device</w:t>
      </w:r>
      <w:r>
        <w:rPr>
          <w:lang w:val="id-ID"/>
        </w:rPr>
        <w:t xml:space="preserve"> with an appropriate IP b</w:t>
      </w:r>
      <w:r>
        <w:rPr>
          <w:b/>
          <w:lang w:val="id-ID"/>
        </w:rPr>
        <w:t>ased on which network they’</w:t>
      </w:r>
      <w:r w:rsidRPr="002678B1">
        <w:rPr>
          <w:b/>
          <w:lang w:val="id-ID"/>
        </w:rPr>
        <w:t>re belong to</w:t>
      </w:r>
      <w:r>
        <w:rPr>
          <w:lang w:val="id-ID"/>
        </w:rPr>
        <w:t xml:space="preserve">. Then set </w:t>
      </w:r>
      <w:r w:rsidRPr="002678B1">
        <w:rPr>
          <w:lang w:val="id-ID"/>
        </w:rPr>
        <w:t>the</w:t>
      </w:r>
      <w:r w:rsidRPr="002678B1">
        <w:rPr>
          <w:b/>
          <w:lang w:val="id-ID"/>
        </w:rPr>
        <w:t xml:space="preserve"> routing with </w:t>
      </w:r>
      <w:r w:rsidR="00A07F9C">
        <w:rPr>
          <w:b/>
        </w:rPr>
        <w:t>OSPF</w:t>
      </w:r>
      <w:r>
        <w:rPr>
          <w:lang w:val="id-ID"/>
        </w:rPr>
        <w:t>.</w:t>
      </w:r>
    </w:p>
    <w:p w:rsidR="00420629" w:rsidRDefault="00420629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703845">
      <w:pPr>
        <w:pStyle w:val="ListParagraph"/>
        <w:tabs>
          <w:tab w:val="left" w:pos="900"/>
        </w:tabs>
        <w:spacing w:line="360" w:lineRule="auto"/>
        <w:jc w:val="center"/>
      </w:pPr>
    </w:p>
    <w:p w:rsidR="00482101" w:rsidRDefault="00482101" w:rsidP="00CA54D2">
      <w:pPr>
        <w:tabs>
          <w:tab w:val="left" w:pos="900"/>
        </w:tabs>
        <w:spacing w:line="360" w:lineRule="auto"/>
      </w:pPr>
    </w:p>
    <w:p w:rsidR="00482101" w:rsidRDefault="009E2306" w:rsidP="00482101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id-ID"/>
        </w:rPr>
      </w:pPr>
      <w:r>
        <w:lastRenderedPageBreak/>
        <w:t>Wild-Sport</w:t>
      </w:r>
      <w:r>
        <w:rPr>
          <w:lang w:val="id-ID"/>
        </w:rPr>
        <w:t xml:space="preserve"> </w:t>
      </w:r>
      <w:r w:rsidR="00DA709C">
        <w:rPr>
          <w:lang w:val="id-ID"/>
        </w:rPr>
        <w:t>Company</w:t>
      </w:r>
      <w:r w:rsidR="00482101">
        <w:rPr>
          <w:lang w:val="id-ID"/>
        </w:rPr>
        <w:t xml:space="preserve"> </w:t>
      </w:r>
      <w:r w:rsidR="00D0607F">
        <w:rPr>
          <w:lang w:val="id-ID"/>
        </w:rPr>
        <w:t>wants</w:t>
      </w:r>
      <w:r w:rsidR="00482101">
        <w:rPr>
          <w:lang w:val="id-ID"/>
        </w:rPr>
        <w:t xml:space="preserve"> to </w:t>
      </w:r>
      <w:r w:rsidR="00482101" w:rsidRPr="002678B1">
        <w:rPr>
          <w:b/>
          <w:lang w:val="id-ID"/>
        </w:rPr>
        <w:t>build a new network</w:t>
      </w:r>
      <w:r w:rsidR="00482101">
        <w:rPr>
          <w:lang w:val="id-ID"/>
        </w:rPr>
        <w:t xml:space="preserve"> with </w:t>
      </w:r>
      <w:r w:rsidR="00482101" w:rsidRPr="002678B1">
        <w:rPr>
          <w:b/>
          <w:lang w:val="id-ID"/>
        </w:rPr>
        <w:t>Router Mikrotik</w:t>
      </w:r>
      <w:r w:rsidR="00482101">
        <w:rPr>
          <w:lang w:val="id-ID"/>
        </w:rPr>
        <w:t xml:space="preserve">. You as a Network Administrator was asked to </w:t>
      </w:r>
      <w:r w:rsidR="00482101" w:rsidRPr="002678B1">
        <w:rPr>
          <w:b/>
          <w:lang w:val="id-ID"/>
        </w:rPr>
        <w:t>configure Router Mikrotik</w:t>
      </w:r>
      <w:r w:rsidR="00482101">
        <w:rPr>
          <w:lang w:val="id-ID"/>
        </w:rPr>
        <w:t xml:space="preserve"> that has been installed. The following requirement as followed:</w:t>
      </w:r>
    </w:p>
    <w:p w:rsidR="00482101" w:rsidRDefault="00482101" w:rsidP="00482101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id-ID"/>
        </w:rPr>
      </w:pPr>
      <w:r w:rsidRPr="002678B1">
        <w:rPr>
          <w:b/>
          <w:lang w:val="id-ID"/>
        </w:rPr>
        <w:t>Ether 1</w:t>
      </w:r>
      <w:r>
        <w:rPr>
          <w:lang w:val="id-ID"/>
        </w:rPr>
        <w:t xml:space="preserve"> is an interface that </w:t>
      </w:r>
      <w:r w:rsidRPr="002678B1">
        <w:rPr>
          <w:b/>
          <w:lang w:val="id-ID"/>
        </w:rPr>
        <w:t>connect between router with internet Service Provider</w:t>
      </w:r>
      <w:r>
        <w:rPr>
          <w:lang w:val="id-ID"/>
        </w:rPr>
        <w:t>.</w:t>
      </w:r>
    </w:p>
    <w:p w:rsidR="00482101" w:rsidRDefault="00482101" w:rsidP="00482101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id-ID"/>
        </w:rPr>
      </w:pPr>
      <w:r w:rsidRPr="002678B1">
        <w:rPr>
          <w:b/>
          <w:lang w:val="id-ID"/>
        </w:rPr>
        <w:t>Ether 3</w:t>
      </w:r>
      <w:r>
        <w:rPr>
          <w:lang w:val="id-ID"/>
        </w:rPr>
        <w:t xml:space="preserve"> is an interface that </w:t>
      </w:r>
      <w:r w:rsidRPr="002678B1">
        <w:rPr>
          <w:b/>
          <w:lang w:val="id-ID"/>
        </w:rPr>
        <w:t>connect between internal network with the router</w:t>
      </w:r>
      <w:r>
        <w:rPr>
          <w:lang w:val="id-ID"/>
        </w:rPr>
        <w:t>.</w:t>
      </w:r>
    </w:p>
    <w:p w:rsidR="00482101" w:rsidRDefault="00482101" w:rsidP="00482101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id-ID"/>
        </w:rPr>
      </w:pPr>
      <w:r>
        <w:rPr>
          <w:lang w:val="id-ID"/>
        </w:rPr>
        <w:t>Configure router with following configuration as follow:</w:t>
      </w:r>
    </w:p>
    <w:tbl>
      <w:tblPr>
        <w:tblStyle w:val="TableGrid1"/>
        <w:tblW w:w="0" w:type="auto"/>
        <w:tblInd w:w="468" w:type="dxa"/>
        <w:tblLook w:val="04A0" w:firstRow="1" w:lastRow="0" w:firstColumn="1" w:lastColumn="0" w:noHBand="0" w:noVBand="1"/>
      </w:tblPr>
      <w:tblGrid>
        <w:gridCol w:w="4873"/>
        <w:gridCol w:w="4873"/>
      </w:tblGrid>
      <w:tr w:rsidR="000423EB" w:rsidRPr="00EC6540" w:rsidTr="00954DC1">
        <w:tc>
          <w:tcPr>
            <w:tcW w:w="4950" w:type="dxa"/>
          </w:tcPr>
          <w:p w:rsidR="000423EB" w:rsidRPr="00EC6540" w:rsidRDefault="000423EB" w:rsidP="00954DC1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EC6540">
              <w:rPr>
                <w:b/>
              </w:rPr>
              <w:t>Anggrek</w:t>
            </w:r>
            <w:proofErr w:type="spellEnd"/>
            <w:r w:rsidRPr="00EC6540">
              <w:rPr>
                <w:b/>
              </w:rPr>
              <w:t xml:space="preserve"> Campus</w:t>
            </w:r>
          </w:p>
        </w:tc>
        <w:tc>
          <w:tcPr>
            <w:tcW w:w="4950" w:type="dxa"/>
          </w:tcPr>
          <w:p w:rsidR="000423EB" w:rsidRPr="00EC6540" w:rsidRDefault="000423EB" w:rsidP="00954DC1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EC6540">
              <w:rPr>
                <w:b/>
              </w:rPr>
              <w:t>Alam</w:t>
            </w:r>
            <w:proofErr w:type="spellEnd"/>
            <w:r w:rsidRPr="00EC6540">
              <w:rPr>
                <w:b/>
              </w:rPr>
              <w:t xml:space="preserve"> </w:t>
            </w:r>
            <w:proofErr w:type="spellStart"/>
            <w:r w:rsidRPr="00EC6540">
              <w:rPr>
                <w:b/>
              </w:rPr>
              <w:t>Sutera</w:t>
            </w:r>
            <w:proofErr w:type="spellEnd"/>
            <w:r w:rsidRPr="00EC6540">
              <w:rPr>
                <w:b/>
              </w:rPr>
              <w:t xml:space="preserve"> Campus</w:t>
            </w:r>
          </w:p>
        </w:tc>
      </w:tr>
      <w:tr w:rsidR="000423EB" w:rsidRPr="00EC6540" w:rsidTr="00954DC1">
        <w:tc>
          <w:tcPr>
            <w:tcW w:w="4950" w:type="dxa"/>
          </w:tcPr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  <w:rPr>
                <w:lang w:val="id-ID"/>
              </w:rPr>
            </w:pPr>
            <w:r w:rsidRPr="00EC6540">
              <w:rPr>
                <w:lang w:val="id-ID"/>
              </w:rPr>
              <w:t>ETH1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10.22.10</w:t>
            </w:r>
            <w:r w:rsidRPr="00EC6540">
              <w:rPr>
                <w:b/>
                <w:lang w:val="id-ID"/>
              </w:rPr>
              <w:t>x</w:t>
            </w:r>
            <w:r w:rsidRPr="00EC6540">
              <w:rPr>
                <w:lang w:val="id-ID"/>
              </w:rPr>
              <w:t>.20</w:t>
            </w:r>
            <w:r w:rsidRPr="00EC6540">
              <w:rPr>
                <w:b/>
                <w:lang w:val="id-ID"/>
              </w:rPr>
              <w:t>y</w:t>
            </w:r>
            <w:r w:rsidRPr="00EC6540">
              <w:rPr>
                <w:lang w:val="id-ID"/>
              </w:rPr>
              <w:t>/24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</w:pPr>
            <w:r w:rsidRPr="00EC6540">
              <w:rPr>
                <w:lang w:val="id-ID"/>
              </w:rPr>
              <w:t>Gateway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10.22.10</w:t>
            </w:r>
            <w:r w:rsidRPr="00EC6540">
              <w:rPr>
                <w:b/>
                <w:lang w:val="id-ID"/>
              </w:rPr>
              <w:t>x</w:t>
            </w:r>
            <w:r w:rsidRPr="00EC6540">
              <w:rPr>
                <w:lang w:val="id-ID"/>
              </w:rPr>
              <w:t>.</w:t>
            </w:r>
            <w:r w:rsidRPr="00EC6540">
              <w:t>1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  <w:rPr>
                <w:lang w:val="id-ID"/>
              </w:rPr>
            </w:pPr>
            <w:r w:rsidRPr="00EC6540">
              <w:rPr>
                <w:lang w:val="id-ID"/>
              </w:rPr>
              <w:t>LAN IP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 xml:space="preserve">: </w:t>
            </w:r>
            <w:r w:rsidRPr="000423EB">
              <w:rPr>
                <w:lang w:val="id-ID"/>
              </w:rPr>
              <w:t>192.10.1y.10/24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</w:pPr>
            <w:r w:rsidRPr="00EC6540">
              <w:rPr>
                <w:lang w:val="id-ID"/>
              </w:rPr>
              <w:t>DNS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10.22.64.21</w:t>
            </w:r>
          </w:p>
        </w:tc>
        <w:tc>
          <w:tcPr>
            <w:tcW w:w="4950" w:type="dxa"/>
          </w:tcPr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  <w:rPr>
                <w:lang w:val="id-ID"/>
              </w:rPr>
            </w:pPr>
            <w:r w:rsidRPr="00EC6540">
              <w:rPr>
                <w:lang w:val="id-ID"/>
              </w:rPr>
              <w:t>ETH1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</w:t>
            </w:r>
            <w:r w:rsidRPr="00EC6540">
              <w:t>35</w:t>
            </w:r>
            <w:r w:rsidRPr="00EC6540">
              <w:rPr>
                <w:lang w:val="id-ID"/>
              </w:rPr>
              <w:t>.</w:t>
            </w:r>
            <w:r>
              <w:t>13x</w:t>
            </w:r>
            <w:r w:rsidRPr="00EC6540">
              <w:rPr>
                <w:lang w:val="id-ID"/>
              </w:rPr>
              <w:t>.20</w:t>
            </w:r>
            <w:r w:rsidRPr="00EC6540">
              <w:rPr>
                <w:b/>
                <w:lang w:val="id-ID"/>
              </w:rPr>
              <w:t>y</w:t>
            </w:r>
            <w:r w:rsidRPr="00EC6540">
              <w:rPr>
                <w:lang w:val="id-ID"/>
              </w:rPr>
              <w:t>/24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</w:pPr>
            <w:r w:rsidRPr="00EC6540">
              <w:rPr>
                <w:lang w:val="id-ID"/>
              </w:rPr>
              <w:t>Gateway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</w:t>
            </w:r>
            <w:r w:rsidRPr="00EC6540">
              <w:t>35</w:t>
            </w:r>
            <w:r w:rsidRPr="00EC6540">
              <w:rPr>
                <w:lang w:val="id-ID"/>
              </w:rPr>
              <w:t>.</w:t>
            </w:r>
            <w:r>
              <w:t>13x</w:t>
            </w:r>
            <w:r w:rsidRPr="00EC6540">
              <w:rPr>
                <w:lang w:val="id-ID"/>
              </w:rPr>
              <w:t>.</w:t>
            </w:r>
            <w:r w:rsidRPr="00EC6540">
              <w:t>1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  <w:rPr>
                <w:lang w:val="id-ID"/>
              </w:rPr>
            </w:pPr>
            <w:r w:rsidRPr="00EC6540">
              <w:rPr>
                <w:lang w:val="id-ID"/>
              </w:rPr>
              <w:t>LAN IP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 xml:space="preserve">: </w:t>
            </w:r>
            <w:r w:rsidRPr="000423EB">
              <w:t>192</w:t>
            </w:r>
            <w:r w:rsidRPr="000423EB">
              <w:rPr>
                <w:lang w:val="id-ID"/>
              </w:rPr>
              <w:t>.10.1y.10/24</w:t>
            </w:r>
          </w:p>
          <w:p w:rsidR="000423EB" w:rsidRPr="00EC6540" w:rsidRDefault="000423EB" w:rsidP="00954DC1">
            <w:pPr>
              <w:spacing w:line="360" w:lineRule="auto"/>
              <w:ind w:left="360"/>
              <w:contextualSpacing/>
              <w:jc w:val="both"/>
            </w:pPr>
            <w:r w:rsidRPr="00EC6540">
              <w:rPr>
                <w:lang w:val="id-ID"/>
              </w:rPr>
              <w:t>DNS</w:t>
            </w:r>
            <w:r w:rsidRPr="00EC6540">
              <w:rPr>
                <w:lang w:val="id-ID"/>
              </w:rPr>
              <w:tab/>
            </w:r>
            <w:r w:rsidRPr="00EC6540">
              <w:rPr>
                <w:lang w:val="id-ID"/>
              </w:rPr>
              <w:tab/>
              <w:t>: 10.22.64.21</w:t>
            </w:r>
          </w:p>
        </w:tc>
      </w:tr>
    </w:tbl>
    <w:p w:rsidR="000423EB" w:rsidRDefault="000423EB" w:rsidP="00482101">
      <w:pPr>
        <w:pStyle w:val="ListParagraph"/>
        <w:spacing w:line="360" w:lineRule="auto"/>
        <w:ind w:left="1440"/>
        <w:jc w:val="both"/>
        <w:rPr>
          <w:lang w:val="id-ID"/>
        </w:rPr>
      </w:pPr>
    </w:p>
    <w:p w:rsidR="000423EB" w:rsidRPr="00EC6540" w:rsidRDefault="000423EB" w:rsidP="000423EB">
      <w:pPr>
        <w:numPr>
          <w:ilvl w:val="0"/>
          <w:numId w:val="35"/>
        </w:numPr>
        <w:spacing w:line="360" w:lineRule="auto"/>
        <w:ind w:left="1530" w:hanging="450"/>
        <w:contextualSpacing/>
        <w:jc w:val="both"/>
        <w:rPr>
          <w:lang w:val="id-ID"/>
        </w:rPr>
      </w:pPr>
      <w:r w:rsidRPr="00EC6540">
        <w:t>NAT must be used to connect network to internet by using the IP that has been provided</w:t>
      </w:r>
      <w:r w:rsidRPr="00EC6540">
        <w:rPr>
          <w:lang w:val="id-ID"/>
        </w:rPr>
        <w:t>.</w:t>
      </w:r>
    </w:p>
    <w:p w:rsidR="000423EB" w:rsidRPr="00EC6540" w:rsidRDefault="000423EB" w:rsidP="000423EB">
      <w:pPr>
        <w:numPr>
          <w:ilvl w:val="0"/>
          <w:numId w:val="35"/>
        </w:numPr>
        <w:spacing w:line="360" w:lineRule="auto"/>
        <w:ind w:left="1530" w:hanging="450"/>
        <w:contextualSpacing/>
        <w:jc w:val="both"/>
        <w:rPr>
          <w:lang w:val="id-ID"/>
        </w:rPr>
      </w:pPr>
      <w:r w:rsidRPr="00EC6540">
        <w:t xml:space="preserve">For </w:t>
      </w:r>
      <w:proofErr w:type="spellStart"/>
      <w:r w:rsidRPr="00EC6540">
        <w:rPr>
          <w:b/>
        </w:rPr>
        <w:t>Anggrek</w:t>
      </w:r>
      <w:proofErr w:type="spellEnd"/>
      <w:r w:rsidRPr="00EC6540">
        <w:rPr>
          <w:b/>
        </w:rPr>
        <w:t xml:space="preserve"> Campus</w:t>
      </w:r>
      <w:r w:rsidRPr="00EC6540">
        <w:t>, Main r</w:t>
      </w:r>
      <w:r w:rsidRPr="00EC6540">
        <w:rPr>
          <w:lang w:val="id-ID"/>
        </w:rPr>
        <w:t>outer</w:t>
      </w:r>
      <w:r w:rsidRPr="00EC6540">
        <w:t xml:space="preserve"> restricted </w:t>
      </w:r>
      <w:r w:rsidRPr="00EC6540">
        <w:rPr>
          <w:lang w:val="id-ID"/>
        </w:rPr>
        <w:t>ip</w:t>
      </w:r>
      <w:r w:rsidRPr="00EC6540">
        <w:t xml:space="preserve"> between</w:t>
      </w:r>
      <w:r w:rsidRPr="00EC6540">
        <w:rPr>
          <w:lang w:val="id-ID"/>
        </w:rPr>
        <w:t xml:space="preserve"> 10.22.10</w:t>
      </w:r>
      <w:r w:rsidRPr="00EC6540">
        <w:rPr>
          <w:b/>
          <w:lang w:val="id-ID"/>
        </w:rPr>
        <w:t>x</w:t>
      </w:r>
      <w:r w:rsidRPr="00EC6540">
        <w:rPr>
          <w:lang w:val="id-ID"/>
        </w:rPr>
        <w:t xml:space="preserve">.201 </w:t>
      </w:r>
      <w:r w:rsidRPr="00EC6540">
        <w:t>till</w:t>
      </w:r>
      <w:r w:rsidRPr="00EC6540">
        <w:rPr>
          <w:lang w:val="id-ID"/>
        </w:rPr>
        <w:t xml:space="preserve"> 10.22.10</w:t>
      </w:r>
      <w:r w:rsidRPr="00EC6540">
        <w:rPr>
          <w:b/>
          <w:lang w:val="id-ID"/>
        </w:rPr>
        <w:t>x</w:t>
      </w:r>
      <w:r w:rsidRPr="00EC6540">
        <w:rPr>
          <w:lang w:val="id-ID"/>
        </w:rPr>
        <w:t xml:space="preserve">.208 </w:t>
      </w:r>
      <w:r w:rsidRPr="00EC6540">
        <w:t>to connect to internet.</w:t>
      </w:r>
    </w:p>
    <w:p w:rsidR="000423EB" w:rsidRPr="00EC6540" w:rsidRDefault="000423EB" w:rsidP="000423EB">
      <w:pPr>
        <w:numPr>
          <w:ilvl w:val="0"/>
          <w:numId w:val="35"/>
        </w:numPr>
        <w:spacing w:line="360" w:lineRule="auto"/>
        <w:ind w:left="1530" w:hanging="450"/>
        <w:contextualSpacing/>
        <w:jc w:val="both"/>
        <w:rPr>
          <w:lang w:val="id-ID"/>
        </w:rPr>
      </w:pPr>
      <w:r w:rsidRPr="00EC6540">
        <w:t xml:space="preserve">For </w:t>
      </w:r>
      <w:proofErr w:type="spellStart"/>
      <w:r w:rsidRPr="00EC6540">
        <w:rPr>
          <w:b/>
        </w:rPr>
        <w:t>Alam</w:t>
      </w:r>
      <w:proofErr w:type="spellEnd"/>
      <w:r w:rsidRPr="00EC6540">
        <w:rPr>
          <w:b/>
        </w:rPr>
        <w:t xml:space="preserve"> </w:t>
      </w:r>
      <w:proofErr w:type="spellStart"/>
      <w:r w:rsidRPr="00EC6540">
        <w:rPr>
          <w:b/>
        </w:rPr>
        <w:t>Sutera</w:t>
      </w:r>
      <w:proofErr w:type="spellEnd"/>
      <w:r w:rsidRPr="00EC6540">
        <w:rPr>
          <w:b/>
        </w:rPr>
        <w:t xml:space="preserve"> Campus</w:t>
      </w:r>
      <w:r w:rsidRPr="00EC6540">
        <w:t>, Main r</w:t>
      </w:r>
      <w:r w:rsidRPr="00EC6540">
        <w:rPr>
          <w:lang w:val="id-ID"/>
        </w:rPr>
        <w:t>outer</w:t>
      </w:r>
      <w:r w:rsidRPr="00EC6540">
        <w:t xml:space="preserve"> restricted </w:t>
      </w:r>
      <w:r w:rsidRPr="00EC6540">
        <w:rPr>
          <w:lang w:val="id-ID"/>
        </w:rPr>
        <w:t>ip</w:t>
      </w:r>
      <w:r w:rsidRPr="00EC6540">
        <w:t xml:space="preserve"> between</w:t>
      </w:r>
      <w:r w:rsidRPr="00EC6540">
        <w:rPr>
          <w:lang w:val="id-ID"/>
        </w:rPr>
        <w:t xml:space="preserve"> 10.</w:t>
      </w:r>
      <w:r w:rsidRPr="00EC6540">
        <w:t>35</w:t>
      </w:r>
      <w:r w:rsidRPr="00EC6540">
        <w:rPr>
          <w:lang w:val="id-ID"/>
        </w:rPr>
        <w:t>.</w:t>
      </w:r>
      <w:r w:rsidR="00A034AA">
        <w:t>13x</w:t>
      </w:r>
      <w:r w:rsidRPr="00EC6540">
        <w:rPr>
          <w:lang w:val="id-ID"/>
        </w:rPr>
        <w:t>.20</w:t>
      </w:r>
      <w:r w:rsidRPr="00574F82">
        <w:t>1</w:t>
      </w:r>
      <w:r w:rsidRPr="00EC6540">
        <w:rPr>
          <w:lang w:val="id-ID"/>
        </w:rPr>
        <w:t xml:space="preserve"> </w:t>
      </w:r>
      <w:r w:rsidRPr="00EC6540">
        <w:t>till</w:t>
      </w:r>
      <w:r w:rsidRPr="00EC6540">
        <w:rPr>
          <w:lang w:val="id-ID"/>
        </w:rPr>
        <w:t xml:space="preserve"> 10.</w:t>
      </w:r>
      <w:r w:rsidRPr="00EC6540">
        <w:t>35</w:t>
      </w:r>
      <w:r w:rsidRPr="00EC6540">
        <w:rPr>
          <w:lang w:val="id-ID"/>
        </w:rPr>
        <w:t>.</w:t>
      </w:r>
      <w:r w:rsidR="00B311BC">
        <w:t>13x</w:t>
      </w:r>
      <w:r w:rsidRPr="00EC6540">
        <w:rPr>
          <w:lang w:val="id-ID"/>
        </w:rPr>
        <w:t>.20</w:t>
      </w:r>
      <w:r w:rsidRPr="00574F82">
        <w:t>8</w:t>
      </w:r>
      <w:r w:rsidRPr="00EC6540">
        <w:rPr>
          <w:lang w:val="id-ID"/>
        </w:rPr>
        <w:t xml:space="preserve"> </w:t>
      </w:r>
      <w:r w:rsidRPr="00EC6540">
        <w:t>to connect to internet.</w:t>
      </w:r>
    </w:p>
    <w:tbl>
      <w:tblPr>
        <w:tblStyle w:val="TableGrid1"/>
        <w:tblW w:w="0" w:type="auto"/>
        <w:tblInd w:w="468" w:type="dxa"/>
        <w:tblLook w:val="04A0" w:firstRow="1" w:lastRow="0" w:firstColumn="1" w:lastColumn="0" w:noHBand="0" w:noVBand="1"/>
      </w:tblPr>
      <w:tblGrid>
        <w:gridCol w:w="4871"/>
        <w:gridCol w:w="4875"/>
      </w:tblGrid>
      <w:tr w:rsidR="00EE68CF" w:rsidRPr="00EC6540" w:rsidTr="00954DC1">
        <w:tc>
          <w:tcPr>
            <w:tcW w:w="4950" w:type="dxa"/>
          </w:tcPr>
          <w:p w:rsidR="00EE68CF" w:rsidRPr="00EC6540" w:rsidRDefault="00EE68CF" w:rsidP="00954DC1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EC6540">
              <w:rPr>
                <w:b/>
              </w:rPr>
              <w:t>Anggrek</w:t>
            </w:r>
            <w:proofErr w:type="spellEnd"/>
            <w:r w:rsidRPr="00EC6540">
              <w:rPr>
                <w:b/>
              </w:rPr>
              <w:t xml:space="preserve"> Campus</w:t>
            </w:r>
          </w:p>
        </w:tc>
        <w:tc>
          <w:tcPr>
            <w:tcW w:w="4950" w:type="dxa"/>
          </w:tcPr>
          <w:p w:rsidR="00EE68CF" w:rsidRPr="00EC6540" w:rsidRDefault="00EE68CF" w:rsidP="00954DC1">
            <w:pPr>
              <w:spacing w:line="360" w:lineRule="auto"/>
              <w:contextualSpacing/>
              <w:jc w:val="center"/>
              <w:rPr>
                <w:b/>
              </w:rPr>
            </w:pPr>
            <w:proofErr w:type="spellStart"/>
            <w:r w:rsidRPr="00EC6540">
              <w:rPr>
                <w:b/>
              </w:rPr>
              <w:t>Alam</w:t>
            </w:r>
            <w:proofErr w:type="spellEnd"/>
            <w:r w:rsidRPr="00EC6540">
              <w:rPr>
                <w:b/>
              </w:rPr>
              <w:t xml:space="preserve"> </w:t>
            </w:r>
            <w:proofErr w:type="spellStart"/>
            <w:r w:rsidRPr="00EC6540">
              <w:rPr>
                <w:b/>
              </w:rPr>
              <w:t>Sutera</w:t>
            </w:r>
            <w:proofErr w:type="spellEnd"/>
            <w:r w:rsidRPr="00EC6540">
              <w:rPr>
                <w:b/>
              </w:rPr>
              <w:t xml:space="preserve"> Campus</w:t>
            </w:r>
          </w:p>
        </w:tc>
      </w:tr>
      <w:tr w:rsidR="00EE68CF" w:rsidRPr="00EC6540" w:rsidTr="00954DC1">
        <w:tc>
          <w:tcPr>
            <w:tcW w:w="4950" w:type="dxa"/>
          </w:tcPr>
          <w:p w:rsidR="00EE68CF" w:rsidRPr="00394C05" w:rsidRDefault="00EE68CF" w:rsidP="00954DC1">
            <w:pPr>
              <w:spacing w:line="360" w:lineRule="auto"/>
              <w:ind w:left="360"/>
              <w:contextualSpacing/>
              <w:jc w:val="both"/>
              <w:rPr>
                <w:b/>
              </w:rPr>
            </w:pPr>
            <w:r w:rsidRPr="00394C05">
              <w:rPr>
                <w:b/>
              </w:rPr>
              <w:t>x = 1 for room number 601</w:t>
            </w:r>
          </w:p>
          <w:p w:rsidR="00EE68CF" w:rsidRPr="00394C05" w:rsidRDefault="00EE68CF" w:rsidP="00954DC1">
            <w:pPr>
              <w:spacing w:line="360" w:lineRule="auto"/>
              <w:ind w:left="360"/>
              <w:contextualSpacing/>
              <w:jc w:val="both"/>
            </w:pPr>
            <w:r>
              <w:rPr>
                <w:b/>
              </w:rPr>
              <w:t>x = 3</w:t>
            </w:r>
            <w:r w:rsidRPr="00394C05">
              <w:rPr>
                <w:b/>
              </w:rPr>
              <w:t xml:space="preserve"> for room number 603</w:t>
            </w:r>
          </w:p>
        </w:tc>
        <w:tc>
          <w:tcPr>
            <w:tcW w:w="4950" w:type="dxa"/>
          </w:tcPr>
          <w:p w:rsidR="00EE68CF" w:rsidRPr="00394C05" w:rsidRDefault="00EE68CF" w:rsidP="00954DC1">
            <w:pPr>
              <w:spacing w:line="360" w:lineRule="auto"/>
              <w:ind w:left="360"/>
              <w:contextualSpacing/>
              <w:jc w:val="both"/>
              <w:rPr>
                <w:b/>
              </w:rPr>
            </w:pPr>
            <w:r w:rsidRPr="00394C05">
              <w:rPr>
                <w:b/>
              </w:rPr>
              <w:t>x = 1 for room number ASA1301</w:t>
            </w:r>
          </w:p>
          <w:p w:rsidR="00EE68CF" w:rsidRPr="00394C05" w:rsidRDefault="00EE68CF" w:rsidP="00954DC1">
            <w:pPr>
              <w:spacing w:line="360" w:lineRule="auto"/>
              <w:ind w:left="360"/>
              <w:contextualSpacing/>
              <w:jc w:val="both"/>
            </w:pPr>
            <w:r>
              <w:rPr>
                <w:b/>
              </w:rPr>
              <w:t>x = 2</w:t>
            </w:r>
            <w:r w:rsidRPr="00394C05">
              <w:rPr>
                <w:b/>
              </w:rPr>
              <w:t xml:space="preserve"> for room number ASA1302</w:t>
            </w:r>
          </w:p>
        </w:tc>
      </w:tr>
    </w:tbl>
    <w:p w:rsidR="00482101" w:rsidRDefault="00482101" w:rsidP="00482101">
      <w:pPr>
        <w:spacing w:line="360" w:lineRule="auto"/>
        <w:jc w:val="both"/>
        <w:rPr>
          <w:lang w:val="id-ID"/>
        </w:rPr>
      </w:pPr>
    </w:p>
    <w:p w:rsidR="00482101" w:rsidRDefault="00482101" w:rsidP="00482101">
      <w:pPr>
        <w:rPr>
          <w:lang w:val="id-ID"/>
        </w:rPr>
      </w:pPr>
    </w:p>
    <w:p w:rsidR="00482101" w:rsidRPr="0061287A" w:rsidRDefault="00482101" w:rsidP="0061287A">
      <w:pPr>
        <w:tabs>
          <w:tab w:val="left" w:pos="900"/>
        </w:tabs>
        <w:spacing w:line="360" w:lineRule="auto"/>
      </w:pPr>
    </w:p>
    <w:sectPr w:rsidR="00482101" w:rsidRPr="0061287A" w:rsidSect="005D0782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39C" w:rsidRDefault="00DA739C" w:rsidP="00273E4A">
      <w:r>
        <w:separator/>
      </w:r>
    </w:p>
  </w:endnote>
  <w:endnote w:type="continuationSeparator" w:id="0">
    <w:p w:rsidR="00DA739C" w:rsidRDefault="00DA739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52" w:rsidRDefault="00D53A2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32385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9411F" id="Line 1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283352" w:rsidRPr="000F1EBF" w:rsidRDefault="00283352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AF7F85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AF7F85" w:rsidRPr="000F1EBF">
          <w:rPr>
            <w:sz w:val="22"/>
            <w:szCs w:val="22"/>
            <w:lang w:val="id-ID"/>
          </w:rPr>
          <w:fldChar w:fldCharType="separate"/>
        </w:r>
        <w:r w:rsidR="000F15D5">
          <w:rPr>
            <w:noProof/>
            <w:sz w:val="22"/>
            <w:szCs w:val="22"/>
            <w:lang w:val="id-ID"/>
          </w:rPr>
          <w:t>3</w:t>
        </w:r>
        <w:r w:rsidR="00AF7F85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AF7F85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AF7F85" w:rsidRPr="000F1EBF">
          <w:rPr>
            <w:sz w:val="22"/>
            <w:szCs w:val="22"/>
            <w:lang w:val="id-ID"/>
          </w:rPr>
          <w:fldChar w:fldCharType="separate"/>
        </w:r>
        <w:r w:rsidR="000F15D5">
          <w:rPr>
            <w:noProof/>
            <w:sz w:val="22"/>
            <w:szCs w:val="22"/>
            <w:lang w:val="id-ID"/>
          </w:rPr>
          <w:t>4</w:t>
        </w:r>
        <w:r w:rsidR="00AF7F85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283352" w:rsidRPr="005F794B" w:rsidRDefault="00283352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AF7F8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AF7F85" w:rsidRPr="005F794B">
          <w:rPr>
            <w:i/>
            <w:sz w:val="20"/>
            <w:szCs w:val="20"/>
            <w:lang w:val="id-ID"/>
          </w:rPr>
          <w:fldChar w:fldCharType="separate"/>
        </w:r>
        <w:r w:rsidR="000F15D5">
          <w:rPr>
            <w:i/>
            <w:noProof/>
            <w:sz w:val="20"/>
            <w:szCs w:val="20"/>
            <w:lang w:val="id-ID"/>
          </w:rPr>
          <w:t>3</w:t>
        </w:r>
        <w:r w:rsidR="00AF7F85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AF7F8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AF7F85" w:rsidRPr="005F794B">
          <w:rPr>
            <w:i/>
            <w:sz w:val="20"/>
            <w:szCs w:val="20"/>
            <w:lang w:val="id-ID"/>
          </w:rPr>
          <w:fldChar w:fldCharType="separate"/>
        </w:r>
        <w:r w:rsidR="000F15D5">
          <w:rPr>
            <w:i/>
            <w:noProof/>
            <w:sz w:val="20"/>
            <w:szCs w:val="20"/>
            <w:lang w:val="id-ID"/>
          </w:rPr>
          <w:t>4</w:t>
        </w:r>
        <w:r w:rsidR="00AF7F85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283352" w:rsidRPr="0093677F" w:rsidRDefault="00283352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52" w:rsidRDefault="00D53A2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3238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C7BA1" id="Line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DL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G2H0Ms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283352" w:rsidRPr="005F794B" w:rsidRDefault="00283352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AF7F85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AF7F85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AF7F85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AF7F85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AF7F85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="00AF7F85" w:rsidRPr="005F794B">
          <w:rPr>
            <w:lang w:val="id-ID"/>
          </w:rPr>
          <w:fldChar w:fldCharType="end"/>
        </w:r>
      </w:sdtContent>
    </w:sdt>
  </w:p>
  <w:p w:rsidR="00283352" w:rsidRPr="005F794B" w:rsidRDefault="00283352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AF7F8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AF7F85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AF7F85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AF7F8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AF7F85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="00AF7F85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283352" w:rsidRDefault="00283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39C" w:rsidRDefault="00DA739C" w:rsidP="00273E4A">
      <w:r>
        <w:separator/>
      </w:r>
    </w:p>
  </w:footnote>
  <w:footnote w:type="continuationSeparator" w:id="0">
    <w:p w:rsidR="00DA739C" w:rsidRDefault="00DA739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1"/>
      <w:gridCol w:w="5113"/>
    </w:tblGrid>
    <w:tr w:rsidR="00283352" w:rsidTr="005D0782">
      <w:tc>
        <w:tcPr>
          <w:tcW w:w="5220" w:type="dxa"/>
        </w:tcPr>
        <w:p w:rsidR="00283352" w:rsidRDefault="00AF7F8E" w:rsidP="00AC5FA5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220216</w:t>
          </w:r>
        </w:p>
      </w:tc>
      <w:tc>
        <w:tcPr>
          <w:tcW w:w="5220" w:type="dxa"/>
        </w:tcPr>
        <w:p w:rsidR="00283352" w:rsidRDefault="00283352" w:rsidP="00657FF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657FF9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283352" w:rsidRDefault="00283352" w:rsidP="005D0782">
    <w:pPr>
      <w:pStyle w:val="Header"/>
      <w:tabs>
        <w:tab w:val="clear" w:pos="9360"/>
      </w:tabs>
    </w:pPr>
    <w:r>
      <w:tab/>
    </w:r>
  </w:p>
  <w:p w:rsidR="00283352" w:rsidRDefault="002833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52" w:rsidRDefault="00283352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1230"/>
    <w:multiLevelType w:val="hybridMultilevel"/>
    <w:tmpl w:val="0E1CC97A"/>
    <w:lvl w:ilvl="0" w:tplc="E81AD04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0DE70C7"/>
    <w:multiLevelType w:val="hybridMultilevel"/>
    <w:tmpl w:val="90D26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56AC6588"/>
    <w:lvl w:ilvl="0" w:tplc="951CF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C45596"/>
    <w:multiLevelType w:val="hybridMultilevel"/>
    <w:tmpl w:val="21C850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CC0B0C"/>
    <w:multiLevelType w:val="hybridMultilevel"/>
    <w:tmpl w:val="A0C2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D012E1"/>
    <w:multiLevelType w:val="hybridMultilevel"/>
    <w:tmpl w:val="47366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4705"/>
    <w:multiLevelType w:val="hybridMultilevel"/>
    <w:tmpl w:val="B3A4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02463"/>
    <w:multiLevelType w:val="hybridMultilevel"/>
    <w:tmpl w:val="5442DA9E"/>
    <w:lvl w:ilvl="0" w:tplc="21F8960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F8B07EE"/>
    <w:multiLevelType w:val="hybridMultilevel"/>
    <w:tmpl w:val="AFAA994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C85219"/>
    <w:multiLevelType w:val="hybridMultilevel"/>
    <w:tmpl w:val="7808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140BF"/>
    <w:multiLevelType w:val="hybridMultilevel"/>
    <w:tmpl w:val="FBD2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816CC"/>
    <w:multiLevelType w:val="hybridMultilevel"/>
    <w:tmpl w:val="50EE2DDA"/>
    <w:lvl w:ilvl="0" w:tplc="F3106B50">
      <w:start w:val="7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1249B"/>
    <w:multiLevelType w:val="hybridMultilevel"/>
    <w:tmpl w:val="3D5C7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7955B4"/>
    <w:multiLevelType w:val="hybridMultilevel"/>
    <w:tmpl w:val="910CEF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E681947"/>
    <w:multiLevelType w:val="hybridMultilevel"/>
    <w:tmpl w:val="3208C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45D71"/>
    <w:multiLevelType w:val="hybridMultilevel"/>
    <w:tmpl w:val="0C92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96EB9"/>
    <w:multiLevelType w:val="hybridMultilevel"/>
    <w:tmpl w:val="8A1270B8"/>
    <w:lvl w:ilvl="0" w:tplc="FC0864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27316"/>
    <w:multiLevelType w:val="hybridMultilevel"/>
    <w:tmpl w:val="C4A46FC6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D7578B"/>
    <w:multiLevelType w:val="hybridMultilevel"/>
    <w:tmpl w:val="7064349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0" w15:restartNumberingAfterBreak="0">
    <w:nsid w:val="7EC761F6"/>
    <w:multiLevelType w:val="hybridMultilevel"/>
    <w:tmpl w:val="B72A3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8"/>
  </w:num>
  <w:num w:numId="5">
    <w:abstractNumId w:val="26"/>
  </w:num>
  <w:num w:numId="6">
    <w:abstractNumId w:val="15"/>
  </w:num>
  <w:num w:numId="7">
    <w:abstractNumId w:val="27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5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6"/>
  </w:num>
  <w:num w:numId="17">
    <w:abstractNumId w:val="24"/>
  </w:num>
  <w:num w:numId="18">
    <w:abstractNumId w:val="13"/>
  </w:num>
  <w:num w:numId="19">
    <w:abstractNumId w:val="17"/>
  </w:num>
  <w:num w:numId="20">
    <w:abstractNumId w:val="6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9"/>
  </w:num>
  <w:num w:numId="24">
    <w:abstractNumId w:val="0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14"/>
  </w:num>
  <w:num w:numId="28">
    <w:abstractNumId w:val="19"/>
  </w:num>
  <w:num w:numId="29">
    <w:abstractNumId w:val="23"/>
  </w:num>
  <w:num w:numId="30">
    <w:abstractNumId w:val="10"/>
  </w:num>
  <w:num w:numId="31">
    <w:abstractNumId w:val="11"/>
  </w:num>
  <w:num w:numId="3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17DEC"/>
    <w:rsid w:val="00020F10"/>
    <w:rsid w:val="00021110"/>
    <w:rsid w:val="00031782"/>
    <w:rsid w:val="000423EB"/>
    <w:rsid w:val="000425C3"/>
    <w:rsid w:val="00047456"/>
    <w:rsid w:val="00051154"/>
    <w:rsid w:val="0005319E"/>
    <w:rsid w:val="000533DE"/>
    <w:rsid w:val="00066DDC"/>
    <w:rsid w:val="00072DE7"/>
    <w:rsid w:val="0007379F"/>
    <w:rsid w:val="00074328"/>
    <w:rsid w:val="000839BF"/>
    <w:rsid w:val="0008716B"/>
    <w:rsid w:val="000A0C90"/>
    <w:rsid w:val="000A23D8"/>
    <w:rsid w:val="000A3F41"/>
    <w:rsid w:val="000A5D38"/>
    <w:rsid w:val="000B3652"/>
    <w:rsid w:val="000B69D0"/>
    <w:rsid w:val="000B7A22"/>
    <w:rsid w:val="000C1393"/>
    <w:rsid w:val="000C3329"/>
    <w:rsid w:val="000E0307"/>
    <w:rsid w:val="000E2F29"/>
    <w:rsid w:val="000E3ECC"/>
    <w:rsid w:val="000E51E8"/>
    <w:rsid w:val="000E7DCE"/>
    <w:rsid w:val="000F057A"/>
    <w:rsid w:val="000F1359"/>
    <w:rsid w:val="000F15D5"/>
    <w:rsid w:val="000F1EBF"/>
    <w:rsid w:val="000F4517"/>
    <w:rsid w:val="000F462E"/>
    <w:rsid w:val="000F7CFC"/>
    <w:rsid w:val="000F7FC6"/>
    <w:rsid w:val="001128F9"/>
    <w:rsid w:val="00120F12"/>
    <w:rsid w:val="00122BC2"/>
    <w:rsid w:val="00123A3D"/>
    <w:rsid w:val="00126822"/>
    <w:rsid w:val="001279EC"/>
    <w:rsid w:val="00131DAA"/>
    <w:rsid w:val="00140896"/>
    <w:rsid w:val="00140BA9"/>
    <w:rsid w:val="00141D9D"/>
    <w:rsid w:val="00145C2E"/>
    <w:rsid w:val="00150E94"/>
    <w:rsid w:val="0015454F"/>
    <w:rsid w:val="0015698F"/>
    <w:rsid w:val="00163F10"/>
    <w:rsid w:val="00166B89"/>
    <w:rsid w:val="00182692"/>
    <w:rsid w:val="00182768"/>
    <w:rsid w:val="00183F26"/>
    <w:rsid w:val="00186A74"/>
    <w:rsid w:val="001935C9"/>
    <w:rsid w:val="001955A6"/>
    <w:rsid w:val="001A1822"/>
    <w:rsid w:val="001A3444"/>
    <w:rsid w:val="001B349B"/>
    <w:rsid w:val="001B3A2E"/>
    <w:rsid w:val="001B761A"/>
    <w:rsid w:val="001D287A"/>
    <w:rsid w:val="001D452B"/>
    <w:rsid w:val="001D4810"/>
    <w:rsid w:val="001D566F"/>
    <w:rsid w:val="001D57A4"/>
    <w:rsid w:val="001E3383"/>
    <w:rsid w:val="001E637E"/>
    <w:rsid w:val="001E63EE"/>
    <w:rsid w:val="001F3F20"/>
    <w:rsid w:val="001F64B6"/>
    <w:rsid w:val="001F68E5"/>
    <w:rsid w:val="001F7B25"/>
    <w:rsid w:val="00203F92"/>
    <w:rsid w:val="00211021"/>
    <w:rsid w:val="00214ED1"/>
    <w:rsid w:val="00220C01"/>
    <w:rsid w:val="00224780"/>
    <w:rsid w:val="00235C36"/>
    <w:rsid w:val="002376FA"/>
    <w:rsid w:val="00244231"/>
    <w:rsid w:val="0024462B"/>
    <w:rsid w:val="002538E4"/>
    <w:rsid w:val="00273E4A"/>
    <w:rsid w:val="00281799"/>
    <w:rsid w:val="00283352"/>
    <w:rsid w:val="002841B3"/>
    <w:rsid w:val="002956DC"/>
    <w:rsid w:val="00296DA6"/>
    <w:rsid w:val="002A01E0"/>
    <w:rsid w:val="002A07C0"/>
    <w:rsid w:val="002A138B"/>
    <w:rsid w:val="002A27BE"/>
    <w:rsid w:val="002A2E39"/>
    <w:rsid w:val="002A66E0"/>
    <w:rsid w:val="002B00F2"/>
    <w:rsid w:val="002B12F6"/>
    <w:rsid w:val="002B1798"/>
    <w:rsid w:val="002B7CDD"/>
    <w:rsid w:val="002C3AC5"/>
    <w:rsid w:val="002C67A3"/>
    <w:rsid w:val="002C7FC0"/>
    <w:rsid w:val="002D1472"/>
    <w:rsid w:val="002D3B45"/>
    <w:rsid w:val="002D47BF"/>
    <w:rsid w:val="002D7F31"/>
    <w:rsid w:val="002E1621"/>
    <w:rsid w:val="002E2D80"/>
    <w:rsid w:val="002E3324"/>
    <w:rsid w:val="002E7CC9"/>
    <w:rsid w:val="002F3796"/>
    <w:rsid w:val="003002A2"/>
    <w:rsid w:val="003002C6"/>
    <w:rsid w:val="00305136"/>
    <w:rsid w:val="003054E4"/>
    <w:rsid w:val="00317F3C"/>
    <w:rsid w:val="00320C87"/>
    <w:rsid w:val="00321362"/>
    <w:rsid w:val="00322C37"/>
    <w:rsid w:val="00323347"/>
    <w:rsid w:val="003254F4"/>
    <w:rsid w:val="00342860"/>
    <w:rsid w:val="003432E6"/>
    <w:rsid w:val="003439D3"/>
    <w:rsid w:val="0036669F"/>
    <w:rsid w:val="00366844"/>
    <w:rsid w:val="00367EBF"/>
    <w:rsid w:val="0037553B"/>
    <w:rsid w:val="00380248"/>
    <w:rsid w:val="00384C7B"/>
    <w:rsid w:val="00387D06"/>
    <w:rsid w:val="003933F4"/>
    <w:rsid w:val="00393C89"/>
    <w:rsid w:val="003A1788"/>
    <w:rsid w:val="003B1D05"/>
    <w:rsid w:val="003B27CC"/>
    <w:rsid w:val="003B347F"/>
    <w:rsid w:val="003B5F77"/>
    <w:rsid w:val="003C0A29"/>
    <w:rsid w:val="003C1CE6"/>
    <w:rsid w:val="003D3107"/>
    <w:rsid w:val="003D7084"/>
    <w:rsid w:val="003F71D2"/>
    <w:rsid w:val="0040014C"/>
    <w:rsid w:val="0040573E"/>
    <w:rsid w:val="00407169"/>
    <w:rsid w:val="004074A1"/>
    <w:rsid w:val="00407CA5"/>
    <w:rsid w:val="00414139"/>
    <w:rsid w:val="004158A3"/>
    <w:rsid w:val="00420629"/>
    <w:rsid w:val="00422134"/>
    <w:rsid w:val="004244D8"/>
    <w:rsid w:val="0043097C"/>
    <w:rsid w:val="00434FFC"/>
    <w:rsid w:val="004456F1"/>
    <w:rsid w:val="00446550"/>
    <w:rsid w:val="00446D31"/>
    <w:rsid w:val="004508A6"/>
    <w:rsid w:val="0045325D"/>
    <w:rsid w:val="004550B2"/>
    <w:rsid w:val="00456326"/>
    <w:rsid w:val="00470964"/>
    <w:rsid w:val="004716A8"/>
    <w:rsid w:val="00471ED3"/>
    <w:rsid w:val="004730A5"/>
    <w:rsid w:val="00476E35"/>
    <w:rsid w:val="00480436"/>
    <w:rsid w:val="00482101"/>
    <w:rsid w:val="00482523"/>
    <w:rsid w:val="00484E24"/>
    <w:rsid w:val="00494E4C"/>
    <w:rsid w:val="004A1E8F"/>
    <w:rsid w:val="004B28DE"/>
    <w:rsid w:val="004B47B5"/>
    <w:rsid w:val="004B6AFE"/>
    <w:rsid w:val="004B75A7"/>
    <w:rsid w:val="004C0F0C"/>
    <w:rsid w:val="004D037D"/>
    <w:rsid w:val="004D0939"/>
    <w:rsid w:val="004D176C"/>
    <w:rsid w:val="004D6CE1"/>
    <w:rsid w:val="004E7352"/>
    <w:rsid w:val="004F1842"/>
    <w:rsid w:val="00520E03"/>
    <w:rsid w:val="0052650A"/>
    <w:rsid w:val="005311D2"/>
    <w:rsid w:val="005314B7"/>
    <w:rsid w:val="00533C79"/>
    <w:rsid w:val="00535DA7"/>
    <w:rsid w:val="00535EBC"/>
    <w:rsid w:val="00537E6D"/>
    <w:rsid w:val="00541B73"/>
    <w:rsid w:val="0054233D"/>
    <w:rsid w:val="005446DC"/>
    <w:rsid w:val="005447D7"/>
    <w:rsid w:val="00547D29"/>
    <w:rsid w:val="0055410B"/>
    <w:rsid w:val="00556E41"/>
    <w:rsid w:val="005571FD"/>
    <w:rsid w:val="00571235"/>
    <w:rsid w:val="00571B72"/>
    <w:rsid w:val="00571C85"/>
    <w:rsid w:val="005733A1"/>
    <w:rsid w:val="0057352C"/>
    <w:rsid w:val="0057477F"/>
    <w:rsid w:val="0058227A"/>
    <w:rsid w:val="00582417"/>
    <w:rsid w:val="00582E4C"/>
    <w:rsid w:val="00595B52"/>
    <w:rsid w:val="005A072D"/>
    <w:rsid w:val="005A32DD"/>
    <w:rsid w:val="005A3E00"/>
    <w:rsid w:val="005A4CCA"/>
    <w:rsid w:val="005A5CC6"/>
    <w:rsid w:val="005B07D4"/>
    <w:rsid w:val="005B3392"/>
    <w:rsid w:val="005B4E5E"/>
    <w:rsid w:val="005B66A9"/>
    <w:rsid w:val="005C0B01"/>
    <w:rsid w:val="005C156C"/>
    <w:rsid w:val="005C19B6"/>
    <w:rsid w:val="005D0782"/>
    <w:rsid w:val="005D3688"/>
    <w:rsid w:val="005D74A7"/>
    <w:rsid w:val="005E1791"/>
    <w:rsid w:val="005F4AFD"/>
    <w:rsid w:val="005F61E5"/>
    <w:rsid w:val="005F794B"/>
    <w:rsid w:val="00601CBA"/>
    <w:rsid w:val="0060201C"/>
    <w:rsid w:val="00604007"/>
    <w:rsid w:val="0060486C"/>
    <w:rsid w:val="0061287A"/>
    <w:rsid w:val="00615E17"/>
    <w:rsid w:val="00621264"/>
    <w:rsid w:val="00633C68"/>
    <w:rsid w:val="00635EE5"/>
    <w:rsid w:val="00642519"/>
    <w:rsid w:val="00643F75"/>
    <w:rsid w:val="00644853"/>
    <w:rsid w:val="00657FF9"/>
    <w:rsid w:val="006648C8"/>
    <w:rsid w:val="006716E7"/>
    <w:rsid w:val="00672217"/>
    <w:rsid w:val="00675E3B"/>
    <w:rsid w:val="006822BB"/>
    <w:rsid w:val="0069394D"/>
    <w:rsid w:val="006A38D7"/>
    <w:rsid w:val="006B5F8D"/>
    <w:rsid w:val="006C461B"/>
    <w:rsid w:val="006C5146"/>
    <w:rsid w:val="006D0E29"/>
    <w:rsid w:val="006D36BC"/>
    <w:rsid w:val="006D3CDD"/>
    <w:rsid w:val="006D5F5E"/>
    <w:rsid w:val="006E5FEB"/>
    <w:rsid w:val="006F2054"/>
    <w:rsid w:val="006F2611"/>
    <w:rsid w:val="006F45C8"/>
    <w:rsid w:val="006F4D80"/>
    <w:rsid w:val="006F5716"/>
    <w:rsid w:val="00701ECA"/>
    <w:rsid w:val="00703845"/>
    <w:rsid w:val="00720962"/>
    <w:rsid w:val="0072245D"/>
    <w:rsid w:val="00727D02"/>
    <w:rsid w:val="00737595"/>
    <w:rsid w:val="00745614"/>
    <w:rsid w:val="007476E7"/>
    <w:rsid w:val="007509E0"/>
    <w:rsid w:val="00751000"/>
    <w:rsid w:val="00752A25"/>
    <w:rsid w:val="00753D4A"/>
    <w:rsid w:val="007674BE"/>
    <w:rsid w:val="007703DC"/>
    <w:rsid w:val="00775777"/>
    <w:rsid w:val="007826A1"/>
    <w:rsid w:val="007841B3"/>
    <w:rsid w:val="00787247"/>
    <w:rsid w:val="007A0188"/>
    <w:rsid w:val="007B4FFA"/>
    <w:rsid w:val="007B5A6A"/>
    <w:rsid w:val="007C1C37"/>
    <w:rsid w:val="007C260E"/>
    <w:rsid w:val="007C55E1"/>
    <w:rsid w:val="007E0EE7"/>
    <w:rsid w:val="007E381F"/>
    <w:rsid w:val="007E6CF8"/>
    <w:rsid w:val="007F46C3"/>
    <w:rsid w:val="00807F68"/>
    <w:rsid w:val="00810737"/>
    <w:rsid w:val="00811C48"/>
    <w:rsid w:val="00814453"/>
    <w:rsid w:val="00820311"/>
    <w:rsid w:val="00820E0A"/>
    <w:rsid w:val="008245C3"/>
    <w:rsid w:val="00826B0C"/>
    <w:rsid w:val="0083459F"/>
    <w:rsid w:val="0083780E"/>
    <w:rsid w:val="00840909"/>
    <w:rsid w:val="0084405E"/>
    <w:rsid w:val="0084559D"/>
    <w:rsid w:val="008470A8"/>
    <w:rsid w:val="008637B9"/>
    <w:rsid w:val="008674E6"/>
    <w:rsid w:val="00867D9C"/>
    <w:rsid w:val="00867DCF"/>
    <w:rsid w:val="00867F59"/>
    <w:rsid w:val="00870F55"/>
    <w:rsid w:val="00876001"/>
    <w:rsid w:val="00876A58"/>
    <w:rsid w:val="00883B0A"/>
    <w:rsid w:val="00887606"/>
    <w:rsid w:val="00894072"/>
    <w:rsid w:val="00895B8D"/>
    <w:rsid w:val="008A0B8D"/>
    <w:rsid w:val="008A772A"/>
    <w:rsid w:val="008B0672"/>
    <w:rsid w:val="008B212E"/>
    <w:rsid w:val="008B6EC0"/>
    <w:rsid w:val="008B7541"/>
    <w:rsid w:val="008C1A4A"/>
    <w:rsid w:val="008C6522"/>
    <w:rsid w:val="008D411F"/>
    <w:rsid w:val="008D5BBC"/>
    <w:rsid w:val="008E0547"/>
    <w:rsid w:val="008F5487"/>
    <w:rsid w:val="009010C1"/>
    <w:rsid w:val="00901783"/>
    <w:rsid w:val="0090372F"/>
    <w:rsid w:val="00917A3C"/>
    <w:rsid w:val="00932B6E"/>
    <w:rsid w:val="0093677F"/>
    <w:rsid w:val="00937B93"/>
    <w:rsid w:val="00944ADA"/>
    <w:rsid w:val="00950549"/>
    <w:rsid w:val="009520B1"/>
    <w:rsid w:val="00956017"/>
    <w:rsid w:val="009568C5"/>
    <w:rsid w:val="00961A2D"/>
    <w:rsid w:val="00961B3D"/>
    <w:rsid w:val="0096212D"/>
    <w:rsid w:val="00965906"/>
    <w:rsid w:val="0097243E"/>
    <w:rsid w:val="00973849"/>
    <w:rsid w:val="009832E4"/>
    <w:rsid w:val="009A2464"/>
    <w:rsid w:val="009A3737"/>
    <w:rsid w:val="009A48B5"/>
    <w:rsid w:val="009A6B96"/>
    <w:rsid w:val="009A798B"/>
    <w:rsid w:val="009B2A4B"/>
    <w:rsid w:val="009C1C8D"/>
    <w:rsid w:val="009C501B"/>
    <w:rsid w:val="009E2306"/>
    <w:rsid w:val="009E29D9"/>
    <w:rsid w:val="009E3422"/>
    <w:rsid w:val="009E34EC"/>
    <w:rsid w:val="009F1157"/>
    <w:rsid w:val="009F66B0"/>
    <w:rsid w:val="00A01F05"/>
    <w:rsid w:val="00A03163"/>
    <w:rsid w:val="00A034AA"/>
    <w:rsid w:val="00A06D18"/>
    <w:rsid w:val="00A07F9C"/>
    <w:rsid w:val="00A1473C"/>
    <w:rsid w:val="00A15BE9"/>
    <w:rsid w:val="00A2314A"/>
    <w:rsid w:val="00A30B91"/>
    <w:rsid w:val="00A32343"/>
    <w:rsid w:val="00A443BF"/>
    <w:rsid w:val="00A4588A"/>
    <w:rsid w:val="00A46082"/>
    <w:rsid w:val="00A50AF3"/>
    <w:rsid w:val="00A52013"/>
    <w:rsid w:val="00A52AB7"/>
    <w:rsid w:val="00A53D38"/>
    <w:rsid w:val="00A552D5"/>
    <w:rsid w:val="00A76086"/>
    <w:rsid w:val="00A8651A"/>
    <w:rsid w:val="00A90475"/>
    <w:rsid w:val="00AA1407"/>
    <w:rsid w:val="00AB0E0A"/>
    <w:rsid w:val="00AB42BB"/>
    <w:rsid w:val="00AC0C63"/>
    <w:rsid w:val="00AC2C35"/>
    <w:rsid w:val="00AC3885"/>
    <w:rsid w:val="00AC4723"/>
    <w:rsid w:val="00AC5D98"/>
    <w:rsid w:val="00AC5FA5"/>
    <w:rsid w:val="00AD0B16"/>
    <w:rsid w:val="00AD2114"/>
    <w:rsid w:val="00AD437C"/>
    <w:rsid w:val="00AD4580"/>
    <w:rsid w:val="00AE1AE9"/>
    <w:rsid w:val="00AE39D8"/>
    <w:rsid w:val="00AE548F"/>
    <w:rsid w:val="00AE661D"/>
    <w:rsid w:val="00AE6812"/>
    <w:rsid w:val="00AF13DD"/>
    <w:rsid w:val="00AF1E3F"/>
    <w:rsid w:val="00AF2432"/>
    <w:rsid w:val="00AF264E"/>
    <w:rsid w:val="00AF338E"/>
    <w:rsid w:val="00AF7F85"/>
    <w:rsid w:val="00AF7F8E"/>
    <w:rsid w:val="00B04C4C"/>
    <w:rsid w:val="00B212C7"/>
    <w:rsid w:val="00B23BA8"/>
    <w:rsid w:val="00B23FD9"/>
    <w:rsid w:val="00B25A20"/>
    <w:rsid w:val="00B311BC"/>
    <w:rsid w:val="00B353FF"/>
    <w:rsid w:val="00B440FB"/>
    <w:rsid w:val="00B4674F"/>
    <w:rsid w:val="00B517FB"/>
    <w:rsid w:val="00B51881"/>
    <w:rsid w:val="00B57FC4"/>
    <w:rsid w:val="00B646E6"/>
    <w:rsid w:val="00B65F6E"/>
    <w:rsid w:val="00B70549"/>
    <w:rsid w:val="00B7140C"/>
    <w:rsid w:val="00B71E65"/>
    <w:rsid w:val="00B74BAB"/>
    <w:rsid w:val="00B80111"/>
    <w:rsid w:val="00B81979"/>
    <w:rsid w:val="00B82272"/>
    <w:rsid w:val="00B948DA"/>
    <w:rsid w:val="00B9609E"/>
    <w:rsid w:val="00B962C4"/>
    <w:rsid w:val="00B96DFE"/>
    <w:rsid w:val="00BA3E8E"/>
    <w:rsid w:val="00BB4991"/>
    <w:rsid w:val="00BC6DE8"/>
    <w:rsid w:val="00BD4E26"/>
    <w:rsid w:val="00BD7A0B"/>
    <w:rsid w:val="00BD7FE0"/>
    <w:rsid w:val="00BE0705"/>
    <w:rsid w:val="00BE3C75"/>
    <w:rsid w:val="00BF2997"/>
    <w:rsid w:val="00BF7C45"/>
    <w:rsid w:val="00C0190D"/>
    <w:rsid w:val="00C10D23"/>
    <w:rsid w:val="00C25789"/>
    <w:rsid w:val="00C264BE"/>
    <w:rsid w:val="00C313E8"/>
    <w:rsid w:val="00C345B8"/>
    <w:rsid w:val="00C36290"/>
    <w:rsid w:val="00C44051"/>
    <w:rsid w:val="00C45575"/>
    <w:rsid w:val="00C470F1"/>
    <w:rsid w:val="00C509C3"/>
    <w:rsid w:val="00C525FC"/>
    <w:rsid w:val="00C5485C"/>
    <w:rsid w:val="00C56C03"/>
    <w:rsid w:val="00C57A8A"/>
    <w:rsid w:val="00C57FE8"/>
    <w:rsid w:val="00C6549A"/>
    <w:rsid w:val="00C7722F"/>
    <w:rsid w:val="00C8054C"/>
    <w:rsid w:val="00C810D2"/>
    <w:rsid w:val="00C847CC"/>
    <w:rsid w:val="00C8483C"/>
    <w:rsid w:val="00C915BF"/>
    <w:rsid w:val="00C932C2"/>
    <w:rsid w:val="00CA019F"/>
    <w:rsid w:val="00CA54D2"/>
    <w:rsid w:val="00CC11E7"/>
    <w:rsid w:val="00CC2F9D"/>
    <w:rsid w:val="00CD104D"/>
    <w:rsid w:val="00CD64BC"/>
    <w:rsid w:val="00CF05B4"/>
    <w:rsid w:val="00CF06E3"/>
    <w:rsid w:val="00CF11B0"/>
    <w:rsid w:val="00CF18A9"/>
    <w:rsid w:val="00CF2A5C"/>
    <w:rsid w:val="00CF2D7A"/>
    <w:rsid w:val="00D0262A"/>
    <w:rsid w:val="00D0607F"/>
    <w:rsid w:val="00D11446"/>
    <w:rsid w:val="00D12145"/>
    <w:rsid w:val="00D132D0"/>
    <w:rsid w:val="00D2121B"/>
    <w:rsid w:val="00D2395C"/>
    <w:rsid w:val="00D30822"/>
    <w:rsid w:val="00D32768"/>
    <w:rsid w:val="00D3685C"/>
    <w:rsid w:val="00D37E0D"/>
    <w:rsid w:val="00D427C9"/>
    <w:rsid w:val="00D42892"/>
    <w:rsid w:val="00D52B3E"/>
    <w:rsid w:val="00D534C1"/>
    <w:rsid w:val="00D53A23"/>
    <w:rsid w:val="00D5719E"/>
    <w:rsid w:val="00D60A6D"/>
    <w:rsid w:val="00D62AB3"/>
    <w:rsid w:val="00D667B3"/>
    <w:rsid w:val="00D6691C"/>
    <w:rsid w:val="00D67279"/>
    <w:rsid w:val="00D67DFC"/>
    <w:rsid w:val="00D72123"/>
    <w:rsid w:val="00D815D5"/>
    <w:rsid w:val="00D81C4F"/>
    <w:rsid w:val="00D83DF8"/>
    <w:rsid w:val="00D87112"/>
    <w:rsid w:val="00D91486"/>
    <w:rsid w:val="00D9151D"/>
    <w:rsid w:val="00D922B1"/>
    <w:rsid w:val="00D927CA"/>
    <w:rsid w:val="00D931DB"/>
    <w:rsid w:val="00D95848"/>
    <w:rsid w:val="00DA709C"/>
    <w:rsid w:val="00DA739C"/>
    <w:rsid w:val="00DB0A75"/>
    <w:rsid w:val="00DC4B9D"/>
    <w:rsid w:val="00DC700A"/>
    <w:rsid w:val="00DD1A95"/>
    <w:rsid w:val="00DD5375"/>
    <w:rsid w:val="00DE2FA6"/>
    <w:rsid w:val="00DE3798"/>
    <w:rsid w:val="00DF224B"/>
    <w:rsid w:val="00DF64E5"/>
    <w:rsid w:val="00E0375C"/>
    <w:rsid w:val="00E03DA9"/>
    <w:rsid w:val="00E047D9"/>
    <w:rsid w:val="00E05B85"/>
    <w:rsid w:val="00E21429"/>
    <w:rsid w:val="00E256AB"/>
    <w:rsid w:val="00E276B1"/>
    <w:rsid w:val="00E30D48"/>
    <w:rsid w:val="00E335DA"/>
    <w:rsid w:val="00E36B77"/>
    <w:rsid w:val="00E36EA8"/>
    <w:rsid w:val="00E502A7"/>
    <w:rsid w:val="00E56527"/>
    <w:rsid w:val="00E642BF"/>
    <w:rsid w:val="00E660C4"/>
    <w:rsid w:val="00E9203E"/>
    <w:rsid w:val="00E95ACA"/>
    <w:rsid w:val="00EA4334"/>
    <w:rsid w:val="00EB264C"/>
    <w:rsid w:val="00EB4322"/>
    <w:rsid w:val="00EB5190"/>
    <w:rsid w:val="00EB596A"/>
    <w:rsid w:val="00ED5890"/>
    <w:rsid w:val="00ED74CF"/>
    <w:rsid w:val="00EE434D"/>
    <w:rsid w:val="00EE68CF"/>
    <w:rsid w:val="00EF17AC"/>
    <w:rsid w:val="00EF5B24"/>
    <w:rsid w:val="00F22A92"/>
    <w:rsid w:val="00F25FC6"/>
    <w:rsid w:val="00F361E9"/>
    <w:rsid w:val="00F36E33"/>
    <w:rsid w:val="00F53807"/>
    <w:rsid w:val="00F54697"/>
    <w:rsid w:val="00F54E9B"/>
    <w:rsid w:val="00F665B2"/>
    <w:rsid w:val="00F678FE"/>
    <w:rsid w:val="00F712CE"/>
    <w:rsid w:val="00F80742"/>
    <w:rsid w:val="00F905B2"/>
    <w:rsid w:val="00F955DA"/>
    <w:rsid w:val="00FA41A2"/>
    <w:rsid w:val="00FB0FF9"/>
    <w:rsid w:val="00FB27F5"/>
    <w:rsid w:val="00FB764F"/>
    <w:rsid w:val="00FC245F"/>
    <w:rsid w:val="00FC27EB"/>
    <w:rsid w:val="00FD4335"/>
    <w:rsid w:val="00FD77AD"/>
    <w:rsid w:val="00FD7D35"/>
    <w:rsid w:val="00FF1824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B30CB336-3763-47AD-B76E-94852F60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429"/>
    <w:pPr>
      <w:ind w:left="720"/>
      <w:contextualSpacing/>
    </w:pPr>
  </w:style>
  <w:style w:type="character" w:customStyle="1" w:styleId="shorttext">
    <w:name w:val="short_text"/>
    <w:basedOn w:val="DefaultParagraphFont"/>
    <w:rsid w:val="00E21429"/>
  </w:style>
  <w:style w:type="paragraph" w:styleId="NoSpacing">
    <w:name w:val="No Spacing"/>
    <w:uiPriority w:val="1"/>
    <w:qFormat/>
    <w:rsid w:val="00E2142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ps">
    <w:name w:val="hps"/>
    <w:basedOn w:val="DefaultParagraphFont"/>
    <w:rsid w:val="00E21429"/>
  </w:style>
  <w:style w:type="character" w:customStyle="1" w:styleId="regulartext">
    <w:name w:val="regular_text"/>
    <w:basedOn w:val="DefaultParagraphFont"/>
    <w:rsid w:val="00E21429"/>
  </w:style>
  <w:style w:type="character" w:styleId="Hyperlink">
    <w:name w:val="Hyperlink"/>
    <w:basedOn w:val="DefaultParagraphFont"/>
    <w:unhideWhenUsed/>
    <w:rsid w:val="00484E2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42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7E6A8-226E-4051-9A59-A8691EF6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Denny</cp:lastModifiedBy>
  <cp:revision>12</cp:revision>
  <cp:lastPrinted>2015-01-30T03:52:00Z</cp:lastPrinted>
  <dcterms:created xsi:type="dcterms:W3CDTF">2016-01-13T02:41:00Z</dcterms:created>
  <dcterms:modified xsi:type="dcterms:W3CDTF">2016-01-19T09:30:00Z</dcterms:modified>
</cp:coreProperties>
</file>