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B33952" w:rsidRPr="00876A58" w:rsidTr="00D2017D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952" w:rsidRPr="002E3324" w:rsidRDefault="00B33952" w:rsidP="00D2017D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Praktikum </w:t>
            </w:r>
          </w:p>
          <w:p w:rsidR="00B33952" w:rsidRPr="00051154" w:rsidRDefault="00B33952" w:rsidP="00D2017D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33952" w:rsidRPr="00876A58" w:rsidRDefault="00B33952" w:rsidP="00D2017D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3A7730B" wp14:editId="49F50FB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952" w:rsidRPr="00876A58" w:rsidTr="00D2017D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952" w:rsidRPr="00EE5A68" w:rsidRDefault="00B33952" w:rsidP="00D2017D">
            <w:pPr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T0026</w:t>
            </w:r>
          </w:p>
          <w:p w:rsidR="00B33952" w:rsidRPr="00767E6C" w:rsidRDefault="00B33952" w:rsidP="00D2017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Data Structures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52" w:rsidRPr="00876A58" w:rsidRDefault="00B33952" w:rsidP="00D2017D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B33952" w:rsidRPr="00876A58" w:rsidTr="00D2017D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952" w:rsidRPr="00E667AE" w:rsidRDefault="00B33952" w:rsidP="00D2017D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B33952" w:rsidRPr="00E667AE" w:rsidRDefault="00B33952" w:rsidP="00D2017D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52" w:rsidRPr="000F057A" w:rsidRDefault="00B33952" w:rsidP="00D2017D">
            <w:pPr>
              <w:jc w:val="right"/>
              <w:rPr>
                <w:rFonts w:ascii="Arial" w:hAnsi="Arial" w:cs="Arial"/>
              </w:rPr>
            </w:pPr>
            <w:r w:rsidRPr="00EE5A68">
              <w:rPr>
                <w:b/>
                <w:sz w:val="20"/>
              </w:rPr>
              <w:t>C1-T0026-RZ01</w:t>
            </w:r>
          </w:p>
        </w:tc>
      </w:tr>
      <w:tr w:rsidR="00B33952" w:rsidRPr="00876A58" w:rsidTr="00D2017D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C7D83" w:rsidRDefault="008C7D83" w:rsidP="008C7D83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>
              <w:rPr>
                <w:rFonts w:ascii="Arial" w:hAnsi="Arial" w:cs="Arial"/>
                <w:sz w:val="18"/>
              </w:rPr>
              <w:t xml:space="preserve"> Pendek 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2017</w:t>
            </w:r>
          </w:p>
          <w:p w:rsidR="00B33952" w:rsidRPr="00E667AE" w:rsidRDefault="008C7D83" w:rsidP="008C7D83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i/>
                <w:sz w:val="16"/>
              </w:rPr>
              <w:t xml:space="preserve"> Compact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6"/>
              </w:rPr>
              <w:t>2016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33952" w:rsidRPr="00C94021" w:rsidRDefault="00B33952" w:rsidP="00D2017D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</w:t>
            </w:r>
            <w:r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  <w:p w:rsidR="00B33952" w:rsidRPr="00C94021" w:rsidRDefault="00B33952" w:rsidP="00D2017D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0</w:t>
            </w:r>
          </w:p>
        </w:tc>
      </w:tr>
    </w:tbl>
    <w:p w:rsidR="009312F0" w:rsidRDefault="009312F0" w:rsidP="005B562D"/>
    <w:p w:rsidR="009312F0" w:rsidRPr="00A01F85" w:rsidRDefault="009312F0" w:rsidP="009312F0"/>
    <w:p w:rsidR="009312F0" w:rsidRPr="00F96EDA" w:rsidRDefault="009312F0" w:rsidP="009312F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:rsidR="009312F0" w:rsidRPr="009312F0" w:rsidRDefault="009312F0" w:rsidP="009312F0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9312F0">
        <w:t>Demonstrate how to create any learned data s</w:t>
      </w:r>
      <w:bookmarkStart w:id="0" w:name="_GoBack"/>
      <w:bookmarkEnd w:id="0"/>
      <w:r w:rsidRPr="009312F0">
        <w:t>tructure</w:t>
      </w:r>
    </w:p>
    <w:p w:rsidR="009312F0" w:rsidRPr="009312F0" w:rsidRDefault="009312F0" w:rsidP="009312F0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9312F0">
        <w:t>Analyze the usage of data structure in application</w:t>
      </w:r>
      <w:r w:rsidRPr="009312F0">
        <w:rPr>
          <w:lang w:val="id-ID"/>
        </w:rPr>
        <w:tab/>
      </w:r>
    </w:p>
    <w:p w:rsidR="009312F0" w:rsidRPr="00F96EDA" w:rsidRDefault="009312F0" w:rsidP="009312F0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9312F0" w:rsidRPr="009312F0" w:rsidRDefault="009312F0" w:rsidP="009312F0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9312F0">
        <w:t>Session 06 - Binary Tree</w:t>
      </w:r>
    </w:p>
    <w:p w:rsidR="009312F0" w:rsidRPr="00F96EDA" w:rsidRDefault="009312F0" w:rsidP="009312F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9312F0" w:rsidRPr="009312F0" w:rsidRDefault="009312F0" w:rsidP="009312F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9312F0">
        <w:t>Binary Tree Implementation</w:t>
      </w:r>
    </w:p>
    <w:p w:rsidR="009312F0" w:rsidRPr="009312F0" w:rsidRDefault="009312F0" w:rsidP="009312F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9312F0">
        <w:t>Insert Binary Tree</w:t>
      </w:r>
    </w:p>
    <w:p w:rsidR="009312F0" w:rsidRPr="009312F0" w:rsidRDefault="009312F0" w:rsidP="009312F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9312F0">
        <w:t>Pop 1 node</w:t>
      </w:r>
    </w:p>
    <w:p w:rsidR="009312F0" w:rsidRPr="009312F0" w:rsidRDefault="009312F0" w:rsidP="009312F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9312F0">
        <w:t>Pop All</w:t>
      </w:r>
    </w:p>
    <w:p w:rsidR="009312F0" w:rsidRPr="009312F0" w:rsidRDefault="009312F0" w:rsidP="009312F0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9312F0">
        <w:t>Searching in Binary Tree</w:t>
      </w:r>
    </w:p>
    <w:p w:rsidR="009312F0" w:rsidRDefault="009312F0" w:rsidP="009312F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D55D6C" w:rsidRDefault="00D55D6C" w:rsidP="009312F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D55D6C" w:rsidRPr="004B47B5" w:rsidRDefault="00D55D6C" w:rsidP="00D55D6C">
      <w:pPr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:rsidR="00D55D6C" w:rsidRDefault="00D55D6C" w:rsidP="00D55D6C"/>
    <w:p w:rsidR="00D55D6C" w:rsidRDefault="00D55D6C" w:rsidP="00D55D6C">
      <w:pPr>
        <w:jc w:val="both"/>
      </w:pPr>
      <w:r>
        <w:tab/>
        <w:t xml:space="preserve">Mr. Joe is a manager of a football club named </w:t>
      </w:r>
      <w:r>
        <w:rPr>
          <w:b/>
        </w:rPr>
        <w:t>Blue</w:t>
      </w:r>
      <w:r>
        <w:t xml:space="preserve">. </w:t>
      </w:r>
      <w:r>
        <w:rPr>
          <w:b/>
        </w:rPr>
        <w:t>Blue</w:t>
      </w:r>
      <w:r>
        <w:t xml:space="preserve"> is a developing football club, so it has a lot of football player coming in and out. He wants to make the task of managing the player transfer not too complicated. He asks you as a skillful programmer to make a program using the binary tree concept. Here are the descriptions of the program:</w:t>
      </w:r>
    </w:p>
    <w:p w:rsidR="00D55D6C" w:rsidRDefault="00D55D6C" w:rsidP="00D55D6C">
      <w:pPr>
        <w:numPr>
          <w:ilvl w:val="0"/>
          <w:numId w:val="12"/>
        </w:numPr>
        <w:tabs>
          <w:tab w:val="clear" w:pos="1420"/>
        </w:tabs>
        <w:ind w:left="360" w:hanging="360"/>
        <w:jc w:val="both"/>
        <w:rPr>
          <w:lang w:val="id-ID"/>
        </w:rPr>
      </w:pPr>
      <w:r>
        <w:rPr>
          <w:lang w:val="id-ID"/>
        </w:rPr>
        <w:t xml:space="preserve">Program </w:t>
      </w:r>
      <w:r>
        <w:t>consists of 5 menus</w:t>
      </w:r>
      <w:r>
        <w:rPr>
          <w:lang w:val="id-ID"/>
        </w:rPr>
        <w:t>:</w:t>
      </w:r>
    </w:p>
    <w:p w:rsidR="00D55D6C" w:rsidRDefault="00D55D6C" w:rsidP="00D55D6C">
      <w:pPr>
        <w:ind w:left="360"/>
        <w:jc w:val="both"/>
      </w:pPr>
      <w:r w:rsidRPr="004B3593">
        <w:rPr>
          <w:lang w:val="id-ID"/>
        </w:rPr>
        <w:t xml:space="preserve">1. </w:t>
      </w:r>
      <w:r>
        <w:t>View All Player</w:t>
      </w:r>
    </w:p>
    <w:p w:rsidR="00D55D6C" w:rsidRDefault="00D55D6C" w:rsidP="00D55D6C">
      <w:pPr>
        <w:ind w:left="360"/>
        <w:jc w:val="both"/>
      </w:pPr>
      <w:r w:rsidRPr="004B3593">
        <w:rPr>
          <w:lang w:val="id-ID"/>
        </w:rPr>
        <w:t xml:space="preserve">2. </w:t>
      </w:r>
      <w:r>
        <w:t>Add Player</w:t>
      </w:r>
    </w:p>
    <w:p w:rsidR="00D55D6C" w:rsidRDefault="00D55D6C" w:rsidP="00D55D6C">
      <w:pPr>
        <w:ind w:left="360"/>
        <w:jc w:val="both"/>
      </w:pPr>
      <w:r>
        <w:rPr>
          <w:lang w:val="id-ID"/>
        </w:rPr>
        <w:t xml:space="preserve">3. </w:t>
      </w:r>
      <w:r>
        <w:t>Remove Player</w:t>
      </w:r>
    </w:p>
    <w:p w:rsidR="00D55D6C" w:rsidRDefault="00D55D6C" w:rsidP="00D55D6C">
      <w:pPr>
        <w:ind w:left="360"/>
        <w:jc w:val="both"/>
      </w:pPr>
      <w:r>
        <w:t>4. Inorder, Preorder, Postorder</w:t>
      </w:r>
    </w:p>
    <w:p w:rsidR="00D55D6C" w:rsidRPr="00C73D3E" w:rsidRDefault="00D55D6C" w:rsidP="00D55D6C">
      <w:pPr>
        <w:ind w:left="360"/>
        <w:jc w:val="both"/>
      </w:pPr>
      <w:r>
        <w:t>5. Exit and Remove All</w:t>
      </w:r>
    </w:p>
    <w:p w:rsidR="00D55D6C" w:rsidRPr="00D9398D" w:rsidRDefault="00D55D6C" w:rsidP="00D55D6C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>If</w:t>
      </w:r>
      <w:r>
        <w:rPr>
          <w:lang w:val="id-ID"/>
        </w:rPr>
        <w:t xml:space="preserve"> </w:t>
      </w:r>
      <w:r w:rsidRPr="007F4B8D">
        <w:rPr>
          <w:lang w:val="id-ID"/>
        </w:rPr>
        <w:t>user</w:t>
      </w:r>
      <w:r>
        <w:rPr>
          <w:lang w:val="id-ID"/>
        </w:rPr>
        <w:t xml:space="preserve"> </w:t>
      </w:r>
      <w:r>
        <w:t>chooses</w:t>
      </w:r>
      <w:r>
        <w:rPr>
          <w:lang w:val="id-ID"/>
        </w:rPr>
        <w:t xml:space="preserve"> </w:t>
      </w:r>
      <w:r>
        <w:rPr>
          <w:b/>
        </w:rPr>
        <w:t>View All Player</w:t>
      </w:r>
      <w:r w:rsidRPr="00AC7F88">
        <w:rPr>
          <w:lang w:val="id-ID"/>
        </w:rPr>
        <w:t>,</w:t>
      </w:r>
      <w:r>
        <w:rPr>
          <w:lang w:val="id-ID"/>
        </w:rPr>
        <w:t xml:space="preserve"> </w:t>
      </w:r>
      <w:r>
        <w:t>then</w:t>
      </w:r>
      <w:r>
        <w:rPr>
          <w:lang w:val="id-ID"/>
        </w:rPr>
        <w:t>:</w:t>
      </w:r>
    </w:p>
    <w:p w:rsidR="00D55D6C" w:rsidRDefault="00D55D6C" w:rsidP="00D55D6C">
      <w:pPr>
        <w:ind w:left="720" w:hanging="360"/>
        <w:jc w:val="both"/>
        <w:rPr>
          <w:b/>
        </w:rPr>
      </w:pPr>
      <w:r>
        <w:t>-</w:t>
      </w:r>
      <w:r>
        <w:tab/>
        <w:t xml:space="preserve">If there is no data in the tree, show the message </w:t>
      </w:r>
      <w:r w:rsidRPr="00943E1D">
        <w:rPr>
          <w:b/>
        </w:rPr>
        <w:t>“</w:t>
      </w:r>
      <w:r>
        <w:rPr>
          <w:b/>
        </w:rPr>
        <w:t>--- There is No Player in The Tree ---”</w:t>
      </w:r>
    </w:p>
    <w:p w:rsidR="00D55D6C" w:rsidRDefault="00D55D6C" w:rsidP="00D55D6C">
      <w:pPr>
        <w:ind w:left="720" w:hanging="360"/>
        <w:jc w:val="both"/>
      </w:pPr>
      <w:r>
        <w:rPr>
          <w:b/>
        </w:rPr>
        <w:t>-</w:t>
      </w:r>
      <w:r>
        <w:rPr>
          <w:b/>
        </w:rPr>
        <w:tab/>
      </w:r>
      <w:r>
        <w:t>If data is already in the tree, show the player list in this format:</w:t>
      </w:r>
    </w:p>
    <w:p w:rsidR="00D55D6C" w:rsidRDefault="00D55D6C" w:rsidP="00D55D6C">
      <w:pPr>
        <w:ind w:left="720" w:hanging="360"/>
        <w:jc w:val="both"/>
        <w:rPr>
          <w:b/>
        </w:rPr>
      </w:pPr>
      <w:r>
        <w:rPr>
          <w:b/>
        </w:rPr>
        <w:tab/>
        <w:t>“Player List:”</w:t>
      </w:r>
    </w:p>
    <w:p w:rsidR="00D55D6C" w:rsidRPr="00B267BB" w:rsidRDefault="00D55D6C" w:rsidP="00D55D6C">
      <w:pPr>
        <w:ind w:left="720" w:hanging="360"/>
        <w:jc w:val="both"/>
      </w:pPr>
      <w:r>
        <w:rPr>
          <w:b/>
        </w:rPr>
        <w:tab/>
        <w:t>“- [Player’s Name]</w:t>
      </w:r>
      <w:r>
        <w:rPr>
          <w:b/>
        </w:rPr>
        <w:tab/>
        <w:t xml:space="preserve">([Player’s Back Number])” </w:t>
      </w:r>
    </w:p>
    <w:p w:rsidR="00FD415B" w:rsidRDefault="00FD415B">
      <w:pPr>
        <w:spacing w:after="200" w:line="276" w:lineRule="auto"/>
      </w:pPr>
      <w:r>
        <w:br w:type="page"/>
      </w:r>
    </w:p>
    <w:p w:rsidR="00D55D6C" w:rsidRPr="002C2023" w:rsidRDefault="00D55D6C" w:rsidP="00D55D6C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lastRenderedPageBreak/>
        <w:t>If</w:t>
      </w:r>
      <w:r>
        <w:rPr>
          <w:lang w:val="id-ID"/>
        </w:rPr>
        <w:t xml:space="preserve"> </w:t>
      </w:r>
      <w:r w:rsidRPr="007F4B8D">
        <w:rPr>
          <w:lang w:val="id-ID"/>
        </w:rPr>
        <w:t>user</w:t>
      </w:r>
      <w:r>
        <w:rPr>
          <w:lang w:val="id-ID"/>
        </w:rPr>
        <w:t xml:space="preserve"> </w:t>
      </w:r>
      <w:r>
        <w:t>chooses</w:t>
      </w:r>
      <w:r>
        <w:rPr>
          <w:lang w:val="id-ID"/>
        </w:rPr>
        <w:t xml:space="preserve"> </w:t>
      </w:r>
      <w:r>
        <w:rPr>
          <w:b/>
        </w:rPr>
        <w:t>Add Player</w:t>
      </w:r>
      <w:r w:rsidRPr="00AC7F88">
        <w:rPr>
          <w:lang w:val="id-ID"/>
        </w:rPr>
        <w:t>,</w:t>
      </w:r>
      <w:r>
        <w:rPr>
          <w:lang w:val="id-ID"/>
        </w:rPr>
        <w:t xml:space="preserve"> </w:t>
      </w:r>
      <w:r>
        <w:t>then</w:t>
      </w:r>
      <w:r>
        <w:rPr>
          <w:lang w:val="id-ID"/>
        </w:rPr>
        <w:t>:</w:t>
      </w:r>
    </w:p>
    <w:p w:rsidR="00D55D6C" w:rsidRPr="009C4308" w:rsidRDefault="00D55D6C" w:rsidP="00D55D6C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Ask user to input </w:t>
      </w:r>
      <w:r>
        <w:rPr>
          <w:b/>
        </w:rPr>
        <w:t>player’s name</w:t>
      </w:r>
      <w:r>
        <w:t xml:space="preserve">. Validate that the length of </w:t>
      </w:r>
      <w:r w:rsidRPr="00761D69">
        <w:rPr>
          <w:b/>
        </w:rPr>
        <w:t>player’s name</w:t>
      </w:r>
      <w:r>
        <w:t xml:space="preserve"> must be </w:t>
      </w:r>
      <w:r w:rsidRPr="00897511">
        <w:rPr>
          <w:b/>
        </w:rPr>
        <w:t>between</w:t>
      </w:r>
      <w:r>
        <w:t xml:space="preserve"> </w:t>
      </w:r>
      <w:r>
        <w:rPr>
          <w:b/>
        </w:rPr>
        <w:t xml:space="preserve">3 </w:t>
      </w:r>
      <w:r w:rsidRPr="00660301">
        <w:rPr>
          <w:b/>
        </w:rPr>
        <w:t>and 20</w:t>
      </w:r>
      <w:r>
        <w:rPr>
          <w:b/>
        </w:rPr>
        <w:t xml:space="preserve"> characters</w:t>
      </w:r>
      <w:r w:rsidRPr="00316403">
        <w:t>.</w:t>
      </w:r>
    </w:p>
    <w:p w:rsidR="00D55D6C" w:rsidRPr="00750DF7" w:rsidRDefault="00D55D6C" w:rsidP="00D55D6C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Ask user to input </w:t>
      </w:r>
      <w:r>
        <w:rPr>
          <w:b/>
        </w:rPr>
        <w:t>player’s back number</w:t>
      </w:r>
      <w:r>
        <w:t xml:space="preserve">. Validate that </w:t>
      </w:r>
      <w:r w:rsidRPr="00646DAA">
        <w:rPr>
          <w:b/>
        </w:rPr>
        <w:t>the player’s back number</w:t>
      </w:r>
      <w:r>
        <w:t xml:space="preserve"> must be </w:t>
      </w:r>
      <w:r w:rsidRPr="00514446">
        <w:rPr>
          <w:b/>
        </w:rPr>
        <w:t xml:space="preserve">between </w:t>
      </w:r>
      <w:r>
        <w:rPr>
          <w:b/>
        </w:rPr>
        <w:t>1</w:t>
      </w:r>
      <w:r w:rsidRPr="00514446">
        <w:rPr>
          <w:b/>
        </w:rPr>
        <w:t xml:space="preserve"> and 99</w:t>
      </w:r>
      <w:r>
        <w:t>.</w:t>
      </w:r>
    </w:p>
    <w:p w:rsidR="00D55D6C" w:rsidRPr="005E513F" w:rsidRDefault="00D55D6C" w:rsidP="00D55D6C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</w:t>
      </w:r>
      <w:r w:rsidRPr="006158BA">
        <w:rPr>
          <w:b/>
        </w:rPr>
        <w:t>the</w:t>
      </w:r>
      <w:r>
        <w:t xml:space="preserve"> </w:t>
      </w:r>
      <w:r>
        <w:rPr>
          <w:b/>
        </w:rPr>
        <w:t>player’s</w:t>
      </w:r>
      <w:r w:rsidRPr="00750DF7">
        <w:rPr>
          <w:b/>
        </w:rPr>
        <w:t xml:space="preserve"> back</w:t>
      </w:r>
      <w:r>
        <w:rPr>
          <w:b/>
        </w:rPr>
        <w:t xml:space="preserve"> </w:t>
      </w:r>
      <w:r w:rsidRPr="00750DF7">
        <w:rPr>
          <w:b/>
        </w:rPr>
        <w:t>number</w:t>
      </w:r>
      <w:r>
        <w:t xml:space="preserve"> already exists, show the message </w:t>
      </w:r>
      <w:r>
        <w:rPr>
          <w:b/>
        </w:rPr>
        <w:t>“ * Player’s Back Number Cannot be the Same, Please Input Other Number * ”</w:t>
      </w:r>
    </w:p>
    <w:p w:rsidR="00D55D6C" w:rsidRDefault="00D55D6C" w:rsidP="00D55D6C">
      <w:pPr>
        <w:ind w:left="360"/>
        <w:jc w:val="both"/>
      </w:pPr>
      <w:r>
        <w:t>-</w:t>
      </w:r>
      <w:r>
        <w:tab/>
        <w:t>If tree is still empty, then data will be inserted automatically.</w:t>
      </w:r>
    </w:p>
    <w:p w:rsidR="00D55D6C" w:rsidRDefault="00D55D6C" w:rsidP="00D55D6C">
      <w:pPr>
        <w:ind w:left="720" w:hanging="360"/>
        <w:jc w:val="both"/>
      </w:pPr>
      <w:r>
        <w:t>-</w:t>
      </w:r>
      <w:r>
        <w:tab/>
        <w:t xml:space="preserve">Otherwise, ask the user to input </w:t>
      </w:r>
      <w:r w:rsidRPr="00C3342B">
        <w:rPr>
          <w:b/>
        </w:rPr>
        <w:t>the direction</w:t>
      </w:r>
      <w:r>
        <w:t xml:space="preserve"> where the data will be placed. Validate that </w:t>
      </w:r>
      <w:r w:rsidRPr="00C3342B">
        <w:rPr>
          <w:b/>
        </w:rPr>
        <w:t>the</w:t>
      </w:r>
      <w:r>
        <w:t xml:space="preserve"> </w:t>
      </w:r>
      <w:r w:rsidRPr="00C3342B">
        <w:rPr>
          <w:b/>
        </w:rPr>
        <w:t>direction</w:t>
      </w:r>
      <w:r>
        <w:t xml:space="preserve"> must be between </w:t>
      </w:r>
      <w:r w:rsidRPr="00101B8A">
        <w:rPr>
          <w:b/>
        </w:rPr>
        <w:t>“</w:t>
      </w:r>
      <w:r>
        <w:rPr>
          <w:b/>
        </w:rPr>
        <w:t>left</w:t>
      </w:r>
      <w:r w:rsidRPr="00101B8A">
        <w:rPr>
          <w:b/>
        </w:rPr>
        <w:t xml:space="preserve">” </w:t>
      </w:r>
      <w:r>
        <w:rPr>
          <w:b/>
        </w:rPr>
        <w:t>and</w:t>
      </w:r>
      <w:r w:rsidRPr="00101B8A">
        <w:rPr>
          <w:b/>
        </w:rPr>
        <w:t xml:space="preserve"> “</w:t>
      </w:r>
      <w:r>
        <w:rPr>
          <w:b/>
        </w:rPr>
        <w:t>right</w:t>
      </w:r>
      <w:r w:rsidRPr="00101B8A">
        <w:rPr>
          <w:b/>
        </w:rPr>
        <w:t>”</w:t>
      </w:r>
      <w:r w:rsidRPr="00101B8A">
        <w:t>.</w:t>
      </w:r>
    </w:p>
    <w:p w:rsidR="00D55D6C" w:rsidRPr="00872E68" w:rsidRDefault="00D55D6C" w:rsidP="00D55D6C">
      <w:pPr>
        <w:numPr>
          <w:ilvl w:val="0"/>
          <w:numId w:val="15"/>
        </w:numPr>
        <w:tabs>
          <w:tab w:val="clear" w:pos="1500"/>
          <w:tab w:val="num" w:pos="1080"/>
        </w:tabs>
        <w:ind w:hanging="780"/>
        <w:jc w:val="both"/>
        <w:rPr>
          <w:lang w:val="id-ID"/>
        </w:rPr>
      </w:pPr>
      <w:r>
        <w:t xml:space="preserve">If the direction chosen is </w:t>
      </w:r>
      <w:r w:rsidRPr="001E4AEC">
        <w:rPr>
          <w:b/>
        </w:rPr>
        <w:t>“</w:t>
      </w:r>
      <w:r>
        <w:rPr>
          <w:b/>
        </w:rPr>
        <w:t>left</w:t>
      </w:r>
      <w:r w:rsidRPr="001E4AEC">
        <w:rPr>
          <w:b/>
        </w:rPr>
        <w:t>”</w:t>
      </w:r>
      <w:r>
        <w:t>, the data will be pushed to the left of current node.</w:t>
      </w:r>
    </w:p>
    <w:p w:rsidR="00D55D6C" w:rsidRPr="00672F4A" w:rsidRDefault="00D55D6C" w:rsidP="00D55D6C">
      <w:pPr>
        <w:numPr>
          <w:ilvl w:val="0"/>
          <w:numId w:val="15"/>
        </w:numPr>
        <w:tabs>
          <w:tab w:val="clear" w:pos="1500"/>
          <w:tab w:val="num" w:pos="1080"/>
        </w:tabs>
        <w:ind w:hanging="780"/>
        <w:jc w:val="both"/>
        <w:rPr>
          <w:lang w:val="id-ID"/>
        </w:rPr>
      </w:pPr>
      <w:r>
        <w:t xml:space="preserve">If the direction chosen is </w:t>
      </w:r>
      <w:r w:rsidRPr="001E4AEC">
        <w:rPr>
          <w:b/>
        </w:rPr>
        <w:t>“</w:t>
      </w:r>
      <w:r>
        <w:rPr>
          <w:b/>
        </w:rPr>
        <w:t>right</w:t>
      </w:r>
      <w:r w:rsidRPr="001E4AEC">
        <w:rPr>
          <w:b/>
        </w:rPr>
        <w:t>”</w:t>
      </w:r>
      <w:r>
        <w:t>, the data will be pushed to the right of current node.</w:t>
      </w:r>
    </w:p>
    <w:p w:rsidR="00D55D6C" w:rsidRPr="00C830E8" w:rsidRDefault="00D55D6C" w:rsidP="00D55D6C">
      <w:pPr>
        <w:ind w:left="720" w:hanging="360"/>
        <w:jc w:val="both"/>
      </w:pPr>
      <w:r>
        <w:rPr>
          <w:lang w:val="id-ID"/>
        </w:rPr>
        <w:t>-</w:t>
      </w:r>
      <w:r>
        <w:rPr>
          <w:lang w:val="id-ID"/>
        </w:rPr>
        <w:tab/>
        <w:t xml:space="preserve">Maximum tree level is 4. </w:t>
      </w:r>
      <w:r>
        <w:t>If level is already at maximum</w:t>
      </w:r>
      <w:r>
        <w:rPr>
          <w:lang w:val="id-ID"/>
        </w:rPr>
        <w:t xml:space="preserve">, </w:t>
      </w:r>
      <w:r>
        <w:t>show the message</w:t>
      </w:r>
      <w:r>
        <w:rPr>
          <w:lang w:val="id-ID"/>
        </w:rPr>
        <w:t xml:space="preserve"> </w:t>
      </w:r>
      <w:r w:rsidRPr="007B582C">
        <w:rPr>
          <w:b/>
          <w:lang w:val="id-ID"/>
        </w:rPr>
        <w:t>“</w:t>
      </w:r>
      <w:r>
        <w:rPr>
          <w:b/>
        </w:rPr>
        <w:t>--- Maximum Tree Level is 4 ---</w:t>
      </w:r>
      <w:r w:rsidRPr="007B582C">
        <w:rPr>
          <w:b/>
          <w:lang w:val="id-ID"/>
        </w:rPr>
        <w:t>”</w:t>
      </w:r>
    </w:p>
    <w:p w:rsidR="00D55D6C" w:rsidRPr="00775906" w:rsidRDefault="00D55D6C" w:rsidP="00D55D6C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data has been successfully inputted, show the message </w:t>
      </w:r>
      <w:r w:rsidRPr="0084569F">
        <w:rPr>
          <w:b/>
        </w:rPr>
        <w:t>“</w:t>
      </w:r>
      <w:r>
        <w:rPr>
          <w:b/>
        </w:rPr>
        <w:t>--- Add Player Success ---</w:t>
      </w:r>
      <w:r w:rsidRPr="0084569F">
        <w:rPr>
          <w:b/>
        </w:rPr>
        <w:t>”</w:t>
      </w:r>
    </w:p>
    <w:p w:rsidR="00D55D6C" w:rsidRPr="00D608A6" w:rsidRDefault="00D55D6C" w:rsidP="00D55D6C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 xml:space="preserve">If </w:t>
      </w:r>
      <w:r w:rsidRPr="00D639E5">
        <w:rPr>
          <w:lang w:val="id-ID"/>
        </w:rPr>
        <w:t>user</w:t>
      </w:r>
      <w:r w:rsidRPr="00A4678F">
        <w:rPr>
          <w:lang w:val="id-ID"/>
        </w:rPr>
        <w:t xml:space="preserve"> </w:t>
      </w:r>
      <w:r>
        <w:t>chooses</w:t>
      </w:r>
      <w:r w:rsidRPr="00A4678F">
        <w:rPr>
          <w:lang w:val="id-ID"/>
        </w:rPr>
        <w:t xml:space="preserve"> </w:t>
      </w:r>
      <w:r>
        <w:rPr>
          <w:b/>
        </w:rPr>
        <w:t>Remove Player</w:t>
      </w:r>
      <w:r w:rsidRPr="00A4678F">
        <w:rPr>
          <w:lang w:val="id-ID"/>
        </w:rPr>
        <w:t xml:space="preserve">, </w:t>
      </w:r>
      <w:r>
        <w:t>then</w:t>
      </w:r>
      <w:r w:rsidRPr="00A4678F">
        <w:rPr>
          <w:lang w:val="id-ID"/>
        </w:rPr>
        <w:t>:</w:t>
      </w:r>
    </w:p>
    <w:p w:rsidR="00D55D6C" w:rsidRDefault="00D55D6C" w:rsidP="00D55D6C">
      <w:pPr>
        <w:ind w:left="720" w:hanging="360"/>
        <w:jc w:val="both"/>
        <w:rPr>
          <w:b/>
        </w:rPr>
      </w:pPr>
      <w:r>
        <w:t>-</w:t>
      </w:r>
      <w:r>
        <w:tab/>
        <w:t xml:space="preserve">If there is no data in the tree, show the message </w:t>
      </w:r>
      <w:r w:rsidRPr="00943E1D">
        <w:rPr>
          <w:b/>
        </w:rPr>
        <w:t>“</w:t>
      </w:r>
      <w:r>
        <w:rPr>
          <w:b/>
        </w:rPr>
        <w:t>--- There is No Player in The Tree ---”</w:t>
      </w:r>
    </w:p>
    <w:p w:rsidR="00D55D6C" w:rsidRPr="007376EC" w:rsidRDefault="00D55D6C" w:rsidP="00D55D6C">
      <w:pPr>
        <w:ind w:left="720" w:hanging="360"/>
        <w:jc w:val="both"/>
        <w:rPr>
          <w:lang w:val="id-ID"/>
        </w:rPr>
      </w:pPr>
      <w:r>
        <w:rPr>
          <w:b/>
        </w:rPr>
        <w:t>-</w:t>
      </w:r>
      <w:r>
        <w:rPr>
          <w:b/>
        </w:rPr>
        <w:tab/>
      </w:r>
      <w:r>
        <w:t xml:space="preserve">If data is already in the tree, ask user to input </w:t>
      </w:r>
      <w:r>
        <w:rPr>
          <w:b/>
        </w:rPr>
        <w:t>player’s back number</w:t>
      </w:r>
      <w:r>
        <w:t xml:space="preserve">. Validate that </w:t>
      </w:r>
      <w:r w:rsidRPr="008573FB">
        <w:rPr>
          <w:b/>
        </w:rPr>
        <w:t>the player’s back</w:t>
      </w:r>
      <w:r>
        <w:rPr>
          <w:b/>
        </w:rPr>
        <w:t xml:space="preserve"> </w:t>
      </w:r>
      <w:r w:rsidRPr="008573FB">
        <w:rPr>
          <w:b/>
        </w:rPr>
        <w:t>number</w:t>
      </w:r>
      <w:r>
        <w:t xml:space="preserve"> must be </w:t>
      </w:r>
      <w:r w:rsidRPr="00514446">
        <w:rPr>
          <w:b/>
        </w:rPr>
        <w:t xml:space="preserve">between </w:t>
      </w:r>
      <w:r>
        <w:rPr>
          <w:b/>
        </w:rPr>
        <w:t>1</w:t>
      </w:r>
      <w:r w:rsidRPr="00514446">
        <w:rPr>
          <w:b/>
        </w:rPr>
        <w:t xml:space="preserve"> and 99</w:t>
      </w:r>
      <w:r>
        <w:t>.</w:t>
      </w:r>
    </w:p>
    <w:p w:rsidR="00D55D6C" w:rsidRPr="007376EC" w:rsidRDefault="00D55D6C" w:rsidP="00D55D6C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 the data can be found, delete the node and its child nodes and show the message </w:t>
      </w:r>
      <w:r>
        <w:rPr>
          <w:b/>
        </w:rPr>
        <w:t>“--- The Player Has Been Removed ---</w:t>
      </w:r>
      <w:r w:rsidRPr="00D87BB7">
        <w:rPr>
          <w:b/>
        </w:rPr>
        <w:t>”</w:t>
      </w:r>
    </w:p>
    <w:p w:rsidR="00D55D6C" w:rsidRPr="005E513F" w:rsidRDefault="00D55D6C" w:rsidP="00D55D6C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data cannot be found, show the message </w:t>
      </w:r>
      <w:r>
        <w:rPr>
          <w:b/>
        </w:rPr>
        <w:t>“--- The Player Doesn’t Exist ---</w:t>
      </w:r>
      <w:r w:rsidRPr="007376EC">
        <w:rPr>
          <w:b/>
        </w:rPr>
        <w:t>”</w:t>
      </w:r>
    </w:p>
    <w:p w:rsidR="00D55D6C" w:rsidRPr="00D608A6" w:rsidRDefault="00D55D6C" w:rsidP="00D55D6C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 xml:space="preserve">If </w:t>
      </w:r>
      <w:r w:rsidRPr="00D639E5">
        <w:rPr>
          <w:lang w:val="id-ID"/>
        </w:rPr>
        <w:t>user</w:t>
      </w:r>
      <w:r w:rsidRPr="00A4678F">
        <w:rPr>
          <w:lang w:val="id-ID"/>
        </w:rPr>
        <w:t xml:space="preserve"> </w:t>
      </w:r>
      <w:r>
        <w:t>chooses</w:t>
      </w:r>
      <w:r w:rsidRPr="00A4678F">
        <w:rPr>
          <w:lang w:val="id-ID"/>
        </w:rPr>
        <w:t xml:space="preserve"> </w:t>
      </w:r>
      <w:r>
        <w:rPr>
          <w:b/>
        </w:rPr>
        <w:t>Inorder, Preorder, Postorder</w:t>
      </w:r>
      <w:r w:rsidRPr="00A4678F">
        <w:rPr>
          <w:lang w:val="id-ID"/>
        </w:rPr>
        <w:t xml:space="preserve">, </w:t>
      </w:r>
      <w:r>
        <w:t>then</w:t>
      </w:r>
      <w:r w:rsidRPr="00A4678F">
        <w:rPr>
          <w:lang w:val="id-ID"/>
        </w:rPr>
        <w:t>:</w:t>
      </w:r>
    </w:p>
    <w:p w:rsidR="00D55D6C" w:rsidRDefault="00D55D6C" w:rsidP="00D55D6C">
      <w:pPr>
        <w:ind w:left="720" w:hanging="360"/>
        <w:jc w:val="both"/>
        <w:rPr>
          <w:b/>
        </w:rPr>
      </w:pPr>
      <w:r>
        <w:t>-</w:t>
      </w:r>
      <w:r>
        <w:tab/>
        <w:t xml:space="preserve">If there is no data in the tree, show the message </w:t>
      </w:r>
      <w:r w:rsidRPr="00943E1D">
        <w:rPr>
          <w:b/>
        </w:rPr>
        <w:t>“</w:t>
      </w:r>
      <w:r>
        <w:rPr>
          <w:b/>
        </w:rPr>
        <w:t>--- There is No Player in The Tree ---”</w:t>
      </w:r>
    </w:p>
    <w:p w:rsidR="00D55D6C" w:rsidRPr="00D03CB5" w:rsidRDefault="00D55D6C" w:rsidP="00D55D6C">
      <w:pPr>
        <w:ind w:left="720" w:hanging="360"/>
        <w:jc w:val="both"/>
      </w:pPr>
      <w:r w:rsidRPr="00C50E8D">
        <w:rPr>
          <w:b/>
        </w:rPr>
        <w:t>-</w:t>
      </w:r>
      <w:r w:rsidRPr="00C50E8D">
        <w:rPr>
          <w:b/>
        </w:rPr>
        <w:tab/>
      </w:r>
      <w:r>
        <w:t xml:space="preserve">If data is already in the tree, show the </w:t>
      </w:r>
      <w:r>
        <w:rPr>
          <w:b/>
        </w:rPr>
        <w:t>player’s back number</w:t>
      </w:r>
      <w:r>
        <w:t xml:space="preserve"> in in-order, pre-order, and post-order.</w:t>
      </w:r>
    </w:p>
    <w:p w:rsidR="00D55D6C" w:rsidRDefault="00D55D6C" w:rsidP="00D55D6C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lang w:val="id-ID"/>
        </w:rPr>
      </w:pPr>
      <w:r>
        <w:t xml:space="preserve">If user chooses </w:t>
      </w:r>
      <w:r w:rsidRPr="00413CA2">
        <w:rPr>
          <w:b/>
        </w:rPr>
        <w:t>Exit</w:t>
      </w:r>
      <w:r>
        <w:rPr>
          <w:b/>
        </w:rPr>
        <w:t xml:space="preserve"> and Remove All</w:t>
      </w:r>
      <w:r>
        <w:rPr>
          <w:lang w:val="id-ID"/>
        </w:rPr>
        <w:t xml:space="preserve">, </w:t>
      </w:r>
      <w:r>
        <w:t>then</w:t>
      </w:r>
      <w:r>
        <w:rPr>
          <w:lang w:val="id-ID"/>
        </w:rPr>
        <w:t>:</w:t>
      </w:r>
    </w:p>
    <w:p w:rsidR="00D55D6C" w:rsidRDefault="00D55D6C" w:rsidP="00D55D6C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Delete all data in the linked list</w:t>
      </w:r>
      <w:r>
        <w:rPr>
          <w:lang w:val="id-ID"/>
        </w:rPr>
        <w:t>.</w:t>
      </w:r>
    </w:p>
    <w:p w:rsidR="00D55D6C" w:rsidRDefault="00D55D6C" w:rsidP="00D55D6C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Program ends</w:t>
      </w:r>
      <w:r>
        <w:rPr>
          <w:lang w:val="id-ID"/>
        </w:rPr>
        <w:t>.</w:t>
      </w:r>
    </w:p>
    <w:p w:rsidR="00D55D6C" w:rsidRDefault="00D55D6C" w:rsidP="00D55D6C">
      <w:pPr>
        <w:jc w:val="both"/>
      </w:pPr>
    </w:p>
    <w:p w:rsidR="00D55D6C" w:rsidRPr="00A61CFB" w:rsidRDefault="00D55D6C" w:rsidP="00D55D6C">
      <w:pPr>
        <w:ind w:left="20"/>
        <w:jc w:val="both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program.</w:t>
      </w:r>
    </w:p>
    <w:p w:rsidR="00D55D6C" w:rsidRDefault="00D55D6C" w:rsidP="00FD415B">
      <w:pPr>
        <w:rPr>
          <w:b/>
        </w:rPr>
      </w:pPr>
    </w:p>
    <w:p w:rsidR="00D55D6C" w:rsidRPr="00844F7C" w:rsidRDefault="00D55D6C" w:rsidP="00D55D6C">
      <w:pPr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Main Menu</w:t>
      </w:r>
    </w:p>
    <w:p w:rsidR="00D55D6C" w:rsidRDefault="00D55D6C" w:rsidP="00D55D6C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4FB72095" wp14:editId="3F69D430">
            <wp:extent cx="6096000" cy="1314450"/>
            <wp:effectExtent l="57150" t="19050" r="114300" b="762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D6C" w:rsidRDefault="00D55D6C" w:rsidP="00D55D6C">
      <w:pPr>
        <w:rPr>
          <w:b/>
        </w:rPr>
      </w:pPr>
    </w:p>
    <w:p w:rsidR="00FD415B" w:rsidRDefault="00FD415B" w:rsidP="00D55D6C">
      <w:pPr>
        <w:jc w:val="both"/>
        <w:rPr>
          <w:b/>
        </w:rPr>
      </w:pPr>
      <w:r>
        <w:rPr>
          <w:b/>
        </w:rPr>
        <w:br w:type="page"/>
      </w:r>
    </w:p>
    <w:p w:rsidR="00D55D6C" w:rsidRDefault="00D55D6C" w:rsidP="00D55D6C">
      <w:pPr>
        <w:jc w:val="both"/>
        <w:rPr>
          <w:b/>
        </w:rPr>
      </w:pPr>
      <w:r>
        <w:rPr>
          <w:b/>
        </w:rPr>
        <w:lastRenderedPageBreak/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View All Player</w:t>
      </w:r>
      <w:r w:rsidRPr="00F96F13">
        <w:rPr>
          <w:b/>
        </w:rPr>
        <w:t xml:space="preserve"> </w:t>
      </w:r>
      <w:r>
        <w:rPr>
          <w:b/>
        </w:rPr>
        <w:t>Menu (Menu ‘1’)</w:t>
      </w:r>
    </w:p>
    <w:p w:rsidR="00D55D6C" w:rsidRDefault="00D55D6C" w:rsidP="00D55D6C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59FE0A08" wp14:editId="01D3B186">
            <wp:extent cx="6096000" cy="619125"/>
            <wp:effectExtent l="57150" t="19050" r="114300" b="8572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D6C" w:rsidRDefault="00D55D6C" w:rsidP="00FD415B">
      <w:pPr>
        <w:rPr>
          <w:b/>
        </w:rPr>
      </w:pPr>
    </w:p>
    <w:p w:rsidR="00D55D6C" w:rsidRDefault="00D55D6C" w:rsidP="00D55D6C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Add Player</w:t>
      </w:r>
      <w:r w:rsidRPr="008A20C5">
        <w:rPr>
          <w:b/>
        </w:rPr>
        <w:t xml:space="preserve"> </w:t>
      </w:r>
      <w:r>
        <w:rPr>
          <w:b/>
        </w:rPr>
        <w:t>Menu (Menu ‘2’) When The Tree Was Still Empty</w:t>
      </w:r>
    </w:p>
    <w:p w:rsidR="00D55D6C" w:rsidRDefault="00D55D6C" w:rsidP="00D55D6C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14E0246" wp14:editId="18BA11CC">
            <wp:extent cx="6096000" cy="914400"/>
            <wp:effectExtent l="57150" t="19050" r="114300" b="762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D6C" w:rsidRDefault="00D55D6C" w:rsidP="00D55D6C">
      <w:pPr>
        <w:rPr>
          <w:b/>
        </w:rPr>
      </w:pPr>
    </w:p>
    <w:p w:rsidR="00D55D6C" w:rsidRDefault="00D55D6C" w:rsidP="00D55D6C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Add Player</w:t>
      </w:r>
      <w:r w:rsidRPr="008A20C5">
        <w:rPr>
          <w:b/>
        </w:rPr>
        <w:t xml:space="preserve"> </w:t>
      </w:r>
      <w:r>
        <w:rPr>
          <w:b/>
        </w:rPr>
        <w:t>Menu (Menu ‘2’) When The Tree is Not Empty</w:t>
      </w:r>
    </w:p>
    <w:p w:rsidR="00D55D6C" w:rsidRDefault="00D55D6C" w:rsidP="00D55D6C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5498BD6" wp14:editId="61866A94">
            <wp:extent cx="6096000" cy="1143000"/>
            <wp:effectExtent l="57150" t="19050" r="114300" b="762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D6C" w:rsidRDefault="00D55D6C" w:rsidP="00D55D6C">
      <w:pPr>
        <w:rPr>
          <w:b/>
        </w:rPr>
      </w:pPr>
    </w:p>
    <w:p w:rsidR="00D55D6C" w:rsidRDefault="00D55D6C" w:rsidP="00D55D6C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Remove Player</w:t>
      </w:r>
      <w:r w:rsidRPr="008836B5">
        <w:rPr>
          <w:b/>
        </w:rPr>
        <w:t xml:space="preserve"> </w:t>
      </w:r>
      <w:r>
        <w:rPr>
          <w:b/>
        </w:rPr>
        <w:t>Menu (Menu ‘3’)</w:t>
      </w:r>
    </w:p>
    <w:p w:rsidR="00D55D6C" w:rsidRDefault="00D55D6C" w:rsidP="00D55D6C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CB3A7CC" wp14:editId="13393CDD">
            <wp:extent cx="6096000" cy="733425"/>
            <wp:effectExtent l="57150" t="19050" r="114300" b="857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D6C" w:rsidRDefault="00D55D6C" w:rsidP="00D55D6C">
      <w:pPr>
        <w:rPr>
          <w:b/>
        </w:rPr>
      </w:pPr>
    </w:p>
    <w:p w:rsidR="00D55D6C" w:rsidRDefault="00D55D6C" w:rsidP="00D55D6C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Inorder, Preorder, Postorder</w:t>
      </w:r>
      <w:r w:rsidRPr="008836B5">
        <w:rPr>
          <w:b/>
        </w:rPr>
        <w:t xml:space="preserve"> </w:t>
      </w:r>
      <w:r>
        <w:rPr>
          <w:b/>
        </w:rPr>
        <w:t>Menu (Menu ‘4’)</w:t>
      </w:r>
    </w:p>
    <w:p w:rsidR="00BC6DE8" w:rsidRPr="00A32343" w:rsidRDefault="00D55D6C" w:rsidP="00D55D6C">
      <w:pPr>
        <w:pStyle w:val="Heading2"/>
      </w:pPr>
      <w:r>
        <w:rPr>
          <w:b w:val="0"/>
          <w:noProof/>
          <w:lang w:eastAsia="en-US"/>
        </w:rPr>
        <w:drawing>
          <wp:inline distT="0" distB="0" distL="0" distR="0" wp14:anchorId="69162536" wp14:editId="119E76D7">
            <wp:extent cx="6096000" cy="514350"/>
            <wp:effectExtent l="57150" t="19050" r="114300" b="762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C6DE8" w:rsidRPr="00A32343" w:rsidSect="005D078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844" w:rsidRDefault="00B44844" w:rsidP="00273E4A">
      <w:r>
        <w:separator/>
      </w:r>
    </w:p>
  </w:endnote>
  <w:endnote w:type="continuationSeparator" w:id="0">
    <w:p w:rsidR="00B44844" w:rsidRDefault="00B4484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5B0DF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011B6A">
          <w:rPr>
            <w:noProof/>
            <w:sz w:val="22"/>
            <w:szCs w:val="22"/>
            <w:lang w:val="id-ID"/>
          </w:rPr>
          <w:t>1</w:t>
        </w:r>
        <w:r w:rsidR="00BD7FE0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011B6A">
          <w:rPr>
            <w:noProof/>
            <w:sz w:val="22"/>
            <w:szCs w:val="22"/>
            <w:lang w:val="id-ID"/>
          </w:rPr>
          <w:t>3</w:t>
        </w:r>
        <w:r w:rsidR="00BD7FE0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011B6A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011B6A">
          <w:rPr>
            <w:i/>
            <w:noProof/>
            <w:sz w:val="20"/>
            <w:szCs w:val="20"/>
            <w:lang w:val="id-ID"/>
          </w:rPr>
          <w:t>3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608BB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BD7FE0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BD7FE0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844" w:rsidRDefault="00B44844" w:rsidP="00273E4A">
      <w:r>
        <w:separator/>
      </w:r>
    </w:p>
  </w:footnote>
  <w:footnote w:type="continuationSeparator" w:id="0">
    <w:p w:rsidR="00B44844" w:rsidRDefault="00B4484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:rsidTr="005D0782">
      <w:tc>
        <w:tcPr>
          <w:tcW w:w="5220" w:type="dxa"/>
        </w:tcPr>
        <w:p w:rsidR="005D0782" w:rsidRPr="002B7706" w:rsidRDefault="00011B6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140717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B33952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5C7F"/>
    <w:multiLevelType w:val="hybridMultilevel"/>
    <w:tmpl w:val="66926E68"/>
    <w:lvl w:ilvl="0" w:tplc="878EBB5E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0C29D4"/>
    <w:multiLevelType w:val="hybridMultilevel"/>
    <w:tmpl w:val="DDF0E5EE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451923"/>
    <w:multiLevelType w:val="hybridMultilevel"/>
    <w:tmpl w:val="11E626B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776C8"/>
    <w:multiLevelType w:val="hybridMultilevel"/>
    <w:tmpl w:val="ED988DCE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BFC38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5595F"/>
    <w:multiLevelType w:val="hybridMultilevel"/>
    <w:tmpl w:val="93964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10"/>
  </w:num>
  <w:num w:numId="15">
    <w:abstractNumId w:val="2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11B6A"/>
    <w:rsid w:val="00020F10"/>
    <w:rsid w:val="00051154"/>
    <w:rsid w:val="00072DE7"/>
    <w:rsid w:val="000A0C90"/>
    <w:rsid w:val="000A23D8"/>
    <w:rsid w:val="000A3F41"/>
    <w:rsid w:val="000B6027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698F"/>
    <w:rsid w:val="00183F26"/>
    <w:rsid w:val="001955A6"/>
    <w:rsid w:val="001B3A2E"/>
    <w:rsid w:val="001D4810"/>
    <w:rsid w:val="001E637E"/>
    <w:rsid w:val="001F64B6"/>
    <w:rsid w:val="002075E2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32F4"/>
    <w:rsid w:val="002B7706"/>
    <w:rsid w:val="002B7CDD"/>
    <w:rsid w:val="002C3AC5"/>
    <w:rsid w:val="002C7FC0"/>
    <w:rsid w:val="002D1472"/>
    <w:rsid w:val="002D7F31"/>
    <w:rsid w:val="002E3324"/>
    <w:rsid w:val="002F1F2D"/>
    <w:rsid w:val="003002A2"/>
    <w:rsid w:val="00305136"/>
    <w:rsid w:val="003054E4"/>
    <w:rsid w:val="00320C87"/>
    <w:rsid w:val="00321362"/>
    <w:rsid w:val="003223E1"/>
    <w:rsid w:val="00323347"/>
    <w:rsid w:val="003432E6"/>
    <w:rsid w:val="003439D3"/>
    <w:rsid w:val="0036669F"/>
    <w:rsid w:val="00366844"/>
    <w:rsid w:val="0037553B"/>
    <w:rsid w:val="00384C7B"/>
    <w:rsid w:val="00387D06"/>
    <w:rsid w:val="003A1788"/>
    <w:rsid w:val="003A17D4"/>
    <w:rsid w:val="003B1D05"/>
    <w:rsid w:val="003B27CC"/>
    <w:rsid w:val="003B5F77"/>
    <w:rsid w:val="003C0A29"/>
    <w:rsid w:val="003C1CE6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B47B5"/>
    <w:rsid w:val="004B6AFE"/>
    <w:rsid w:val="004C0F0C"/>
    <w:rsid w:val="004C2A31"/>
    <w:rsid w:val="004D176C"/>
    <w:rsid w:val="004E7352"/>
    <w:rsid w:val="00520E03"/>
    <w:rsid w:val="005314B7"/>
    <w:rsid w:val="00535DA7"/>
    <w:rsid w:val="005447D7"/>
    <w:rsid w:val="00547FA5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562D"/>
    <w:rsid w:val="005B66A9"/>
    <w:rsid w:val="005C156C"/>
    <w:rsid w:val="005C19B6"/>
    <w:rsid w:val="005D0782"/>
    <w:rsid w:val="005F794B"/>
    <w:rsid w:val="0060201C"/>
    <w:rsid w:val="0060486C"/>
    <w:rsid w:val="00635EE5"/>
    <w:rsid w:val="00643F75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94072"/>
    <w:rsid w:val="00895B8D"/>
    <w:rsid w:val="008B212E"/>
    <w:rsid w:val="008B7541"/>
    <w:rsid w:val="008C1A4A"/>
    <w:rsid w:val="008C7D83"/>
    <w:rsid w:val="008D411F"/>
    <w:rsid w:val="009010C1"/>
    <w:rsid w:val="0090372F"/>
    <w:rsid w:val="009312F0"/>
    <w:rsid w:val="00932B6E"/>
    <w:rsid w:val="0093677F"/>
    <w:rsid w:val="00937B93"/>
    <w:rsid w:val="00944ADA"/>
    <w:rsid w:val="009568C5"/>
    <w:rsid w:val="00961A2D"/>
    <w:rsid w:val="0097243E"/>
    <w:rsid w:val="00973849"/>
    <w:rsid w:val="00975F90"/>
    <w:rsid w:val="009832E4"/>
    <w:rsid w:val="009A2464"/>
    <w:rsid w:val="009A3737"/>
    <w:rsid w:val="009E29D9"/>
    <w:rsid w:val="00A04E70"/>
    <w:rsid w:val="00A1473C"/>
    <w:rsid w:val="00A32343"/>
    <w:rsid w:val="00A46082"/>
    <w:rsid w:val="00A50AF3"/>
    <w:rsid w:val="00A52AB7"/>
    <w:rsid w:val="00A53D38"/>
    <w:rsid w:val="00A54BD3"/>
    <w:rsid w:val="00A552D5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33952"/>
    <w:rsid w:val="00B440FB"/>
    <w:rsid w:val="00B44844"/>
    <w:rsid w:val="00B4674F"/>
    <w:rsid w:val="00B517FB"/>
    <w:rsid w:val="00B7140C"/>
    <w:rsid w:val="00B81979"/>
    <w:rsid w:val="00B948DA"/>
    <w:rsid w:val="00B9609E"/>
    <w:rsid w:val="00BC6DE8"/>
    <w:rsid w:val="00BD7FE0"/>
    <w:rsid w:val="00BE0705"/>
    <w:rsid w:val="00BE6791"/>
    <w:rsid w:val="00BF2997"/>
    <w:rsid w:val="00BF7C45"/>
    <w:rsid w:val="00C44051"/>
    <w:rsid w:val="00C525FC"/>
    <w:rsid w:val="00C56C03"/>
    <w:rsid w:val="00C57A8A"/>
    <w:rsid w:val="00C57FE8"/>
    <w:rsid w:val="00C63334"/>
    <w:rsid w:val="00C6549A"/>
    <w:rsid w:val="00C8483C"/>
    <w:rsid w:val="00C915BF"/>
    <w:rsid w:val="00C932C2"/>
    <w:rsid w:val="00CC7FCA"/>
    <w:rsid w:val="00CD64BC"/>
    <w:rsid w:val="00CF11B0"/>
    <w:rsid w:val="00D02CDB"/>
    <w:rsid w:val="00D30822"/>
    <w:rsid w:val="00D3685C"/>
    <w:rsid w:val="00D37E0D"/>
    <w:rsid w:val="00D55D6C"/>
    <w:rsid w:val="00D60A6D"/>
    <w:rsid w:val="00D67DFC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B5190"/>
    <w:rsid w:val="00ED5890"/>
    <w:rsid w:val="00EF17AC"/>
    <w:rsid w:val="00F22A92"/>
    <w:rsid w:val="00F36E33"/>
    <w:rsid w:val="00F53807"/>
    <w:rsid w:val="00F712CE"/>
    <w:rsid w:val="00F80742"/>
    <w:rsid w:val="00F955DA"/>
    <w:rsid w:val="00FA41A2"/>
    <w:rsid w:val="00FC245F"/>
    <w:rsid w:val="00FD415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A10A775D-D5AE-4B90-9BD1-3A049433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CHRISTINA ALEXANDRA</cp:lastModifiedBy>
  <cp:revision>13</cp:revision>
  <dcterms:created xsi:type="dcterms:W3CDTF">2013-06-21T13:00:00Z</dcterms:created>
  <dcterms:modified xsi:type="dcterms:W3CDTF">2017-06-20T02:25:00Z</dcterms:modified>
</cp:coreProperties>
</file>