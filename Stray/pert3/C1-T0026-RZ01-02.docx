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8863DB" w:rsidRPr="00876A58" w:rsidTr="00D2017D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3DB" w:rsidRPr="002E3324" w:rsidRDefault="008863DB" w:rsidP="00D2017D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 xml:space="preserve">Soal Praktikum </w:t>
            </w:r>
          </w:p>
          <w:p w:rsidR="008863DB" w:rsidRPr="00051154" w:rsidRDefault="008863DB" w:rsidP="00D2017D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8863DB" w:rsidRPr="00876A58" w:rsidRDefault="008863DB" w:rsidP="00D2017D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6FB96F1" wp14:editId="6CDA7BA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3DB" w:rsidRPr="00876A58" w:rsidTr="00D2017D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3DB" w:rsidRPr="00EE5A68" w:rsidRDefault="008863DB" w:rsidP="00D2017D">
            <w:pPr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T0026</w:t>
            </w:r>
          </w:p>
          <w:p w:rsidR="008863DB" w:rsidRPr="00767E6C" w:rsidRDefault="008863DB" w:rsidP="00D2017D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EE5A68">
              <w:rPr>
                <w:rFonts w:ascii="Arial Narrow" w:hAnsi="Arial Narrow" w:cs="Tahoma"/>
                <w:sz w:val="36"/>
                <w:lang w:val="id-ID"/>
              </w:rPr>
              <w:t>Data Structures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863DB" w:rsidRPr="00876A58" w:rsidRDefault="008863DB" w:rsidP="00D2017D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8863DB" w:rsidRPr="00876A58" w:rsidTr="00D2017D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3DB" w:rsidRPr="00E667AE" w:rsidRDefault="008863DB" w:rsidP="00D2017D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8863DB" w:rsidRPr="00E667AE" w:rsidRDefault="008863DB" w:rsidP="00D2017D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863DB" w:rsidRPr="000F057A" w:rsidRDefault="008863DB" w:rsidP="00D2017D">
            <w:pPr>
              <w:jc w:val="right"/>
              <w:rPr>
                <w:rFonts w:ascii="Arial" w:hAnsi="Arial" w:cs="Arial"/>
              </w:rPr>
            </w:pPr>
            <w:r w:rsidRPr="00EE5A68">
              <w:rPr>
                <w:b/>
                <w:sz w:val="20"/>
              </w:rPr>
              <w:t>C1-T0026-RZ01</w:t>
            </w:r>
          </w:p>
        </w:tc>
      </w:tr>
      <w:tr w:rsidR="008863DB" w:rsidRPr="00876A58" w:rsidTr="00D2017D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24A9" w:rsidRDefault="00E924A9" w:rsidP="00E924A9">
            <w:pPr>
              <w:pStyle w:val="Head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>Semester</w:t>
            </w:r>
            <w:r>
              <w:rPr>
                <w:rFonts w:ascii="Arial" w:hAnsi="Arial" w:cs="Arial"/>
                <w:sz w:val="18"/>
              </w:rPr>
              <w:t xml:space="preserve"> Pendek 2016</w:t>
            </w:r>
            <w:r>
              <w:rPr>
                <w:rFonts w:ascii="Arial" w:hAnsi="Arial" w:cs="Arial"/>
                <w:sz w:val="18"/>
                <w:lang w:val="id-ID"/>
              </w:rPr>
              <w:t>/</w:t>
            </w:r>
            <w:r>
              <w:rPr>
                <w:rFonts w:ascii="Arial" w:hAnsi="Arial" w:cs="Arial"/>
                <w:sz w:val="18"/>
              </w:rPr>
              <w:t>2017</w:t>
            </w:r>
          </w:p>
          <w:p w:rsidR="008863DB" w:rsidRPr="00E667AE" w:rsidRDefault="00E924A9" w:rsidP="00E924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i/>
                <w:sz w:val="16"/>
              </w:rPr>
              <w:t xml:space="preserve"> Compact </w:t>
            </w:r>
            <w:r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6"/>
              </w:rPr>
              <w:t>2016</w:t>
            </w:r>
            <w:r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63DB" w:rsidRPr="00C94021" w:rsidRDefault="008863DB" w:rsidP="00D2017D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>
              <w:rPr>
                <w:rFonts w:ascii="Arial" w:hAnsi="Arial" w:cs="Arial"/>
                <w:b/>
                <w:sz w:val="18"/>
              </w:rPr>
              <w:t>0</w:t>
            </w:r>
            <w:r>
              <w:rPr>
                <w:rFonts w:ascii="Arial" w:hAnsi="Arial" w:cs="Arial"/>
                <w:b/>
                <w:sz w:val="18"/>
                <w:lang w:val="id-ID"/>
              </w:rPr>
              <w:t>0</w:t>
            </w:r>
          </w:p>
          <w:p w:rsidR="008863DB" w:rsidRPr="00C94021" w:rsidRDefault="008863DB" w:rsidP="00D2017D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>
              <w:rPr>
                <w:rFonts w:ascii="Arial" w:hAnsi="Arial" w:cs="Arial"/>
                <w:i/>
                <w:sz w:val="16"/>
              </w:rPr>
              <w:t xml:space="preserve"> 0</w:t>
            </w:r>
            <w:r>
              <w:rPr>
                <w:rFonts w:ascii="Arial" w:hAnsi="Arial" w:cs="Arial"/>
                <w:i/>
                <w:sz w:val="16"/>
                <w:lang w:val="id-ID"/>
              </w:rPr>
              <w:t>0</w:t>
            </w:r>
          </w:p>
        </w:tc>
      </w:tr>
    </w:tbl>
    <w:p w:rsidR="00FE45EC" w:rsidRDefault="00FE45EC" w:rsidP="0044548B"/>
    <w:p w:rsidR="00FE45EC" w:rsidRPr="00A01F85" w:rsidRDefault="00FE45EC" w:rsidP="00FE45EC"/>
    <w:p w:rsidR="00FE45EC" w:rsidRPr="00F96EDA" w:rsidRDefault="00FE45EC" w:rsidP="00FE45E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Learning Outcomes</w:t>
      </w:r>
    </w:p>
    <w:p w:rsidR="00FE45EC" w:rsidRPr="00FE45EC" w:rsidRDefault="00FE45EC" w:rsidP="00FE45EC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FE45EC">
        <w:t>Demonstrate how to create any learned data structure</w:t>
      </w:r>
    </w:p>
    <w:p w:rsidR="00FE45EC" w:rsidRPr="00FE45EC" w:rsidRDefault="00FE45EC" w:rsidP="00FE45EC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lang w:val="sv-SE"/>
        </w:rPr>
      </w:pPr>
      <w:r w:rsidRPr="00FE45EC">
        <w:t>Analyze the usage of data structure in application</w:t>
      </w:r>
      <w:r w:rsidRPr="00FE45EC">
        <w:rPr>
          <w:lang w:val="id-ID"/>
        </w:rPr>
        <w:tab/>
      </w:r>
      <w:bookmarkStart w:id="0" w:name="_GoBack"/>
      <w:bookmarkEnd w:id="0"/>
      <w:r w:rsidRPr="00FE45EC">
        <w:rPr>
          <w:lang w:val="id-ID"/>
        </w:rPr>
        <w:tab/>
      </w:r>
    </w:p>
    <w:p w:rsidR="00FE45EC" w:rsidRPr="00F96EDA" w:rsidRDefault="00FE45EC" w:rsidP="00FE45EC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FE45EC" w:rsidRPr="00FE45EC" w:rsidRDefault="00FE45EC" w:rsidP="00FE45EC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FE45EC">
        <w:t>Session 02 - Single Linked List</w:t>
      </w:r>
    </w:p>
    <w:p w:rsidR="00FE45EC" w:rsidRPr="00F96EDA" w:rsidRDefault="00FE45EC" w:rsidP="00FE45E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Pointer of Struct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Malloc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Free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Operator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Push Head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Push Tail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Push Middle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Pop Head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Pop Tail</w:t>
      </w:r>
    </w:p>
    <w:p w:rsidR="00FE45EC" w:rsidRPr="00FE45EC" w:rsidRDefault="00FE45EC" w:rsidP="00FE45EC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</w:pPr>
      <w:r w:rsidRPr="00FE45EC">
        <w:t>Pop Middle</w:t>
      </w:r>
    </w:p>
    <w:p w:rsidR="00FE45EC" w:rsidRDefault="00FE45EC" w:rsidP="00FE45E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975F90" w:rsidRDefault="00975F90" w:rsidP="00FE45EC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C8483C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975F90" w:rsidRPr="004B47B5" w:rsidRDefault="00975F90" w:rsidP="00975F90">
      <w:pPr>
        <w:rPr>
          <w:rFonts w:ascii="Arial" w:hAnsi="Arial" w:cs="Arial"/>
          <w:i/>
          <w:sz w:val="16"/>
          <w:lang w:val="id-ID"/>
        </w:rPr>
      </w:pPr>
      <w:r w:rsidRPr="004B47B5">
        <w:rPr>
          <w:rFonts w:ascii="Arial" w:hAnsi="Arial" w:cs="Arial"/>
          <w:i/>
          <w:sz w:val="16"/>
          <w:lang w:val="id-ID"/>
        </w:rPr>
        <w:t>Case</w:t>
      </w:r>
    </w:p>
    <w:p w:rsidR="00975F90" w:rsidRDefault="00975F90" w:rsidP="00975F90">
      <w:pPr>
        <w:jc w:val="both"/>
      </w:pPr>
      <w:r>
        <w:tab/>
        <w:t>Mr. Ali Use is a seller of daily needs. Due to his rice stock system is not too good, he asks you to make a program using a stack with a concept of array of struct. Here are the descriptions of the program:</w:t>
      </w:r>
    </w:p>
    <w:p w:rsidR="00975F90" w:rsidRPr="00932CF6" w:rsidRDefault="00975F90" w:rsidP="00975F90">
      <w:pPr>
        <w:numPr>
          <w:ilvl w:val="0"/>
          <w:numId w:val="12"/>
        </w:numPr>
        <w:tabs>
          <w:tab w:val="clear" w:pos="1420"/>
        </w:tabs>
        <w:ind w:left="360" w:hanging="360"/>
        <w:jc w:val="both"/>
        <w:rPr>
          <w:lang w:val="id-ID"/>
        </w:rPr>
      </w:pPr>
      <w:r>
        <w:rPr>
          <w:lang w:val="id-ID"/>
        </w:rPr>
        <w:t xml:space="preserve">Program </w:t>
      </w:r>
      <w:r>
        <w:t>always show rice stock in stack view.</w:t>
      </w:r>
    </w:p>
    <w:p w:rsidR="00975F90" w:rsidRDefault="00975F90" w:rsidP="00975F90">
      <w:pPr>
        <w:numPr>
          <w:ilvl w:val="0"/>
          <w:numId w:val="12"/>
        </w:numPr>
        <w:tabs>
          <w:tab w:val="clear" w:pos="1420"/>
        </w:tabs>
        <w:ind w:left="360" w:hanging="360"/>
        <w:jc w:val="both"/>
        <w:rPr>
          <w:lang w:val="id-ID"/>
        </w:rPr>
      </w:pPr>
      <w:r>
        <w:t>Program consists of 3 menus:</w:t>
      </w:r>
    </w:p>
    <w:p w:rsidR="00975F90" w:rsidRPr="0002169B" w:rsidRDefault="00975F90" w:rsidP="00975F90">
      <w:pPr>
        <w:ind w:left="360"/>
        <w:jc w:val="both"/>
      </w:pPr>
      <w:r w:rsidRPr="004B3593">
        <w:rPr>
          <w:lang w:val="id-ID"/>
        </w:rPr>
        <w:t xml:space="preserve">1. </w:t>
      </w:r>
      <w:r>
        <w:t>Stock Rice Sack</w:t>
      </w:r>
    </w:p>
    <w:p w:rsidR="00975F90" w:rsidRPr="00C73D3E" w:rsidRDefault="00975F90" w:rsidP="00975F90">
      <w:pPr>
        <w:ind w:left="360"/>
        <w:jc w:val="both"/>
      </w:pPr>
      <w:r w:rsidRPr="004B3593">
        <w:rPr>
          <w:lang w:val="id-ID"/>
        </w:rPr>
        <w:t xml:space="preserve">2. </w:t>
      </w:r>
      <w:r>
        <w:t>Sell Rice Sack</w:t>
      </w:r>
    </w:p>
    <w:p w:rsidR="00975F90" w:rsidRDefault="00975F90" w:rsidP="00975F90">
      <w:pPr>
        <w:ind w:left="360"/>
        <w:jc w:val="both"/>
      </w:pPr>
      <w:r>
        <w:rPr>
          <w:lang w:val="id-ID"/>
        </w:rPr>
        <w:t xml:space="preserve">3. </w:t>
      </w:r>
      <w:r>
        <w:t>Exit</w:t>
      </w:r>
    </w:p>
    <w:p w:rsidR="00975F90" w:rsidRDefault="00975F90" w:rsidP="00975F90">
      <w:pPr>
        <w:numPr>
          <w:ilvl w:val="0"/>
          <w:numId w:val="12"/>
        </w:numPr>
        <w:tabs>
          <w:tab w:val="clear" w:pos="1420"/>
        </w:tabs>
        <w:ind w:left="360"/>
        <w:jc w:val="both"/>
        <w:rPr>
          <w:lang w:val="id-ID"/>
        </w:rPr>
      </w:pPr>
      <w:r>
        <w:t>If</w:t>
      </w:r>
      <w:r>
        <w:rPr>
          <w:lang w:val="id-ID"/>
        </w:rPr>
        <w:t xml:space="preserve"> </w:t>
      </w:r>
      <w:r w:rsidRPr="007F4B8D">
        <w:rPr>
          <w:lang w:val="id-ID"/>
        </w:rPr>
        <w:t>user</w:t>
      </w:r>
      <w:r>
        <w:rPr>
          <w:lang w:val="id-ID"/>
        </w:rPr>
        <w:t xml:space="preserve"> </w:t>
      </w:r>
      <w:r>
        <w:t>chooses</w:t>
      </w:r>
      <w:r>
        <w:rPr>
          <w:lang w:val="id-ID"/>
        </w:rPr>
        <w:t xml:space="preserve"> </w:t>
      </w:r>
      <w:r>
        <w:rPr>
          <w:b/>
        </w:rPr>
        <w:t>Stock Rice Sack</w:t>
      </w:r>
      <w:r w:rsidRPr="00AC7F88">
        <w:rPr>
          <w:lang w:val="id-ID"/>
        </w:rPr>
        <w:t>,</w:t>
      </w:r>
      <w:r>
        <w:rPr>
          <w:lang w:val="id-ID"/>
        </w:rPr>
        <w:t xml:space="preserve"> </w:t>
      </w:r>
      <w:r>
        <w:t>then</w:t>
      </w:r>
      <w:r>
        <w:rPr>
          <w:lang w:val="id-ID"/>
        </w:rPr>
        <w:t>:</w:t>
      </w:r>
    </w:p>
    <w:p w:rsidR="00975F90" w:rsidRPr="0071241D" w:rsidRDefault="00975F90" w:rsidP="00975F90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>
        <w:rPr>
          <w:b/>
        </w:rPr>
        <w:t>type of rice</w:t>
      </w:r>
      <w:r>
        <w:t xml:space="preserve">. Validate that </w:t>
      </w:r>
      <w:r w:rsidRPr="00CF3DC3">
        <w:rPr>
          <w:b/>
        </w:rPr>
        <w:t xml:space="preserve">the type of the rice </w:t>
      </w:r>
      <w:r>
        <w:t xml:space="preserve">must be </w:t>
      </w:r>
      <w:r w:rsidRPr="00256A42">
        <w:rPr>
          <w:b/>
        </w:rPr>
        <w:t>‘</w:t>
      </w:r>
      <w:r>
        <w:rPr>
          <w:b/>
        </w:rPr>
        <w:t>long</w:t>
      </w:r>
      <w:r w:rsidRPr="00256A42">
        <w:rPr>
          <w:b/>
        </w:rPr>
        <w:t xml:space="preserve">, </w:t>
      </w:r>
      <w:r>
        <w:rPr>
          <w:b/>
        </w:rPr>
        <w:t>‘medium’</w:t>
      </w:r>
      <w:r w:rsidRPr="00256A42">
        <w:rPr>
          <w:b/>
        </w:rPr>
        <w:t>, or ‘</w:t>
      </w:r>
      <w:r>
        <w:rPr>
          <w:b/>
        </w:rPr>
        <w:t>short’ with case sensitive</w:t>
      </w:r>
      <w:r>
        <w:t xml:space="preserve">. Then add </w:t>
      </w:r>
      <w:r w:rsidRPr="00CF3DC3">
        <w:rPr>
          <w:b/>
        </w:rPr>
        <w:t>the type of the rice</w:t>
      </w:r>
      <w:r>
        <w:t xml:space="preserve"> with </w:t>
      </w:r>
      <w:r w:rsidRPr="00CF3DC3">
        <w:rPr>
          <w:b/>
        </w:rPr>
        <w:t>‘grain’</w:t>
      </w:r>
      <w:r>
        <w:t xml:space="preserve"> automatically.</w:t>
      </w:r>
    </w:p>
    <w:p w:rsidR="00975F90" w:rsidRPr="000E0D64" w:rsidRDefault="00975F90" w:rsidP="00975F90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Ask user to input </w:t>
      </w:r>
      <w:r>
        <w:rPr>
          <w:b/>
        </w:rPr>
        <w:t>weight of rice sack</w:t>
      </w:r>
      <w:r>
        <w:t xml:space="preserve">. Validate that the weight must be </w:t>
      </w:r>
      <w:r w:rsidRPr="001620DF">
        <w:rPr>
          <w:b/>
        </w:rPr>
        <w:t>between</w:t>
      </w:r>
      <w:r>
        <w:t xml:space="preserve"> </w:t>
      </w:r>
      <w:r w:rsidRPr="00925A1A">
        <w:rPr>
          <w:b/>
        </w:rPr>
        <w:t>1</w:t>
      </w:r>
      <w:r>
        <w:rPr>
          <w:b/>
        </w:rPr>
        <w:t>0</w:t>
      </w:r>
      <w:r w:rsidRPr="00925A1A">
        <w:rPr>
          <w:b/>
        </w:rPr>
        <w:t xml:space="preserve"> and 100 kilograms</w:t>
      </w:r>
      <w:r w:rsidRPr="00412A3A">
        <w:t>.</w:t>
      </w:r>
    </w:p>
    <w:p w:rsidR="00975F90" w:rsidRPr="003664D4" w:rsidRDefault="00975F90" w:rsidP="00975F90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lastRenderedPageBreak/>
        <w:t xml:space="preserve">Maximum data that can be stored in the rice stack is only </w:t>
      </w:r>
      <w:r>
        <w:rPr>
          <w:b/>
        </w:rPr>
        <w:t>10</w:t>
      </w:r>
      <w:r>
        <w:t xml:space="preserve">. If the data has reached </w:t>
      </w:r>
      <w:r>
        <w:rPr>
          <w:b/>
        </w:rPr>
        <w:t>10</w:t>
      </w:r>
      <w:r>
        <w:t xml:space="preserve">, then show the message </w:t>
      </w:r>
      <w:r>
        <w:rPr>
          <w:b/>
        </w:rPr>
        <w:t>“--- The Rice Storage is Full ---”</w:t>
      </w:r>
    </w:p>
    <w:p w:rsidR="00975F90" w:rsidRPr="00BD3D26" w:rsidRDefault="00975F90" w:rsidP="00975F90">
      <w:pPr>
        <w:numPr>
          <w:ilvl w:val="1"/>
          <w:numId w:val="12"/>
        </w:numPr>
        <w:tabs>
          <w:tab w:val="clear" w:pos="1440"/>
        </w:tabs>
        <w:ind w:left="720"/>
        <w:jc w:val="both"/>
        <w:rPr>
          <w:lang w:val="id-ID"/>
        </w:rPr>
      </w:pPr>
      <w:r>
        <w:t xml:space="preserve">If data has been successfully inputted, show the message </w:t>
      </w:r>
      <w:r w:rsidRPr="0084569F">
        <w:rPr>
          <w:b/>
        </w:rPr>
        <w:t>“</w:t>
      </w:r>
      <w:r>
        <w:rPr>
          <w:b/>
        </w:rPr>
        <w:t>--- Add Rice Sack Success ---”</w:t>
      </w:r>
    </w:p>
    <w:p w:rsidR="00975F90" w:rsidRPr="002432F7" w:rsidRDefault="00975F90" w:rsidP="00975F90">
      <w:pPr>
        <w:numPr>
          <w:ilvl w:val="0"/>
          <w:numId w:val="13"/>
        </w:numPr>
        <w:tabs>
          <w:tab w:val="clear" w:pos="1420"/>
        </w:tabs>
        <w:ind w:left="360"/>
        <w:jc w:val="both"/>
        <w:rPr>
          <w:lang w:val="id-ID"/>
        </w:rPr>
      </w:pPr>
      <w:r>
        <w:t xml:space="preserve">If user chooses </w:t>
      </w:r>
      <w:r>
        <w:rPr>
          <w:b/>
        </w:rPr>
        <w:t>Sell Rice Sack,</w:t>
      </w:r>
      <w:r>
        <w:t xml:space="preserve"> then:</w:t>
      </w:r>
    </w:p>
    <w:p w:rsidR="00975F90" w:rsidRPr="00053A3F" w:rsidRDefault="00975F90" w:rsidP="00975F90">
      <w:pPr>
        <w:ind w:left="720" w:hanging="360"/>
        <w:jc w:val="both"/>
      </w:pPr>
      <w:r>
        <w:t>-</w:t>
      </w:r>
      <w:r>
        <w:tab/>
        <w:t xml:space="preserve">If there is no data in linked list, then show the message </w:t>
      </w:r>
      <w:r w:rsidRPr="00311FFA">
        <w:rPr>
          <w:b/>
        </w:rPr>
        <w:t>“</w:t>
      </w:r>
      <w:r>
        <w:rPr>
          <w:b/>
        </w:rPr>
        <w:t>--- The Rice Storage is Empty ---”</w:t>
      </w:r>
      <w:r>
        <w:t>.</w:t>
      </w:r>
    </w:p>
    <w:p w:rsidR="00975F90" w:rsidRPr="00FE45EC" w:rsidRDefault="00975F90" w:rsidP="00FE45EC">
      <w:pPr>
        <w:ind w:left="720" w:hanging="360"/>
        <w:jc w:val="both"/>
        <w:rPr>
          <w:b/>
        </w:rPr>
      </w:pPr>
      <w:r w:rsidRPr="00C50E8D">
        <w:rPr>
          <w:b/>
        </w:rPr>
        <w:t>-</w:t>
      </w:r>
      <w:r w:rsidRPr="00C50E8D">
        <w:rPr>
          <w:b/>
        </w:rPr>
        <w:tab/>
      </w:r>
      <w:r>
        <w:t xml:space="preserve">If data is already in the linked list, </w:t>
      </w:r>
      <w:r w:rsidRPr="00E15744">
        <w:t xml:space="preserve">the program will delete the last data </w:t>
      </w:r>
      <w:r>
        <w:t>i</w:t>
      </w:r>
      <w:r w:rsidRPr="00E15744">
        <w:t>n the stack</w:t>
      </w:r>
      <w:r>
        <w:rPr>
          <w:b/>
        </w:rPr>
        <w:t xml:space="preserve"> </w:t>
      </w:r>
      <w:r>
        <w:t xml:space="preserve">and show the message </w:t>
      </w:r>
      <w:r>
        <w:rPr>
          <w:b/>
        </w:rPr>
        <w:t>“--- Sell Rice Sack Success ---”</w:t>
      </w:r>
    </w:p>
    <w:p w:rsidR="00975F90" w:rsidRDefault="00975F90" w:rsidP="00975F90">
      <w:pPr>
        <w:numPr>
          <w:ilvl w:val="0"/>
          <w:numId w:val="14"/>
        </w:numPr>
        <w:tabs>
          <w:tab w:val="clear" w:pos="720"/>
          <w:tab w:val="num" w:pos="360"/>
        </w:tabs>
        <w:ind w:left="360"/>
        <w:jc w:val="both"/>
        <w:rPr>
          <w:lang w:val="id-ID"/>
        </w:rPr>
      </w:pPr>
      <w:r>
        <w:t xml:space="preserve">If user chooses </w:t>
      </w:r>
      <w:r w:rsidRPr="00413CA2">
        <w:rPr>
          <w:b/>
        </w:rPr>
        <w:t>Exit</w:t>
      </w:r>
      <w:r>
        <w:rPr>
          <w:lang w:val="id-ID"/>
        </w:rPr>
        <w:t xml:space="preserve">, </w:t>
      </w:r>
      <w:r>
        <w:t>then</w:t>
      </w:r>
      <w:r>
        <w:rPr>
          <w:lang w:val="id-ID"/>
        </w:rPr>
        <w:t>:</w:t>
      </w:r>
    </w:p>
    <w:p w:rsidR="00975F90" w:rsidRDefault="00975F90" w:rsidP="00975F90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Delete all data.</w:t>
      </w:r>
    </w:p>
    <w:p w:rsidR="00975F90" w:rsidRDefault="00975F90" w:rsidP="00975F90">
      <w:pPr>
        <w:ind w:left="360"/>
        <w:jc w:val="both"/>
        <w:rPr>
          <w:lang w:val="id-ID"/>
        </w:rPr>
      </w:pPr>
      <w:r>
        <w:rPr>
          <w:lang w:val="id-ID"/>
        </w:rPr>
        <w:t>-</w:t>
      </w:r>
      <w:r>
        <w:rPr>
          <w:lang w:val="id-ID"/>
        </w:rPr>
        <w:tab/>
      </w:r>
      <w:r>
        <w:t>Program ends</w:t>
      </w:r>
      <w:r>
        <w:rPr>
          <w:lang w:val="id-ID"/>
        </w:rPr>
        <w:t>.</w:t>
      </w:r>
    </w:p>
    <w:p w:rsidR="00975F90" w:rsidRDefault="00975F90" w:rsidP="00975F90">
      <w:pPr>
        <w:jc w:val="both"/>
      </w:pPr>
    </w:p>
    <w:p w:rsidR="00975F90" w:rsidRDefault="00975F90" w:rsidP="00975F90">
      <w:pPr>
        <w:ind w:left="20"/>
        <w:jc w:val="both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program.</w:t>
      </w:r>
    </w:p>
    <w:p w:rsidR="00975F90" w:rsidRDefault="00975F90" w:rsidP="00975F90">
      <w:pPr>
        <w:ind w:left="20"/>
        <w:jc w:val="both"/>
        <w:rPr>
          <w:b/>
        </w:rPr>
      </w:pPr>
    </w:p>
    <w:p w:rsidR="00975F90" w:rsidRPr="00844F7C" w:rsidRDefault="00975F90" w:rsidP="00975F90">
      <w:pPr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Main Menu</w:t>
      </w:r>
    </w:p>
    <w:p w:rsidR="00975F90" w:rsidRDefault="00975F90" w:rsidP="00975F90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593C66C3" wp14:editId="7D3F2BD7">
            <wp:extent cx="6096000" cy="1609725"/>
            <wp:effectExtent l="57150" t="19050" r="11430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09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F90" w:rsidRDefault="00975F90" w:rsidP="00975F90">
      <w:pPr>
        <w:rPr>
          <w:b/>
        </w:rPr>
      </w:pPr>
    </w:p>
    <w:p w:rsidR="00975F90" w:rsidRDefault="00975F90" w:rsidP="00975F90">
      <w:pPr>
        <w:jc w:val="both"/>
        <w:rPr>
          <w:b/>
        </w:rPr>
      </w:pPr>
      <w:r>
        <w:rPr>
          <w:b/>
        </w:rPr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Stock Rice Sack Menu (Menu ‘1’)</w:t>
      </w:r>
    </w:p>
    <w:p w:rsidR="00975F90" w:rsidRDefault="00975F90" w:rsidP="00975F90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B81D19C" wp14:editId="3E534D46">
            <wp:extent cx="6115050" cy="885825"/>
            <wp:effectExtent l="57150" t="19050" r="114300" b="857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F90" w:rsidRDefault="00975F90" w:rsidP="00975F90">
      <w:pPr>
        <w:rPr>
          <w:b/>
        </w:rPr>
      </w:pPr>
    </w:p>
    <w:p w:rsidR="00975F90" w:rsidRDefault="00975F90" w:rsidP="00975F90">
      <w:pPr>
        <w:rPr>
          <w:b/>
        </w:rPr>
      </w:pPr>
      <w:r>
        <w:rPr>
          <w:b/>
        </w:rPr>
        <w:t>Print Screen of Main Menu after Doing Stock Rice Sack Menu</w:t>
      </w:r>
    </w:p>
    <w:p w:rsidR="00975F90" w:rsidRDefault="00975F90" w:rsidP="00975F90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1CC85D29" wp14:editId="4DAAA27E">
            <wp:extent cx="6096000" cy="1704975"/>
            <wp:effectExtent l="57150" t="19050" r="114300" b="857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04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F90" w:rsidRDefault="00975F90" w:rsidP="00975F90">
      <w:pPr>
        <w:rPr>
          <w:b/>
        </w:rPr>
      </w:pPr>
    </w:p>
    <w:p w:rsidR="00975F90" w:rsidRDefault="00975F90" w:rsidP="00975F90">
      <w:pPr>
        <w:jc w:val="both"/>
        <w:rPr>
          <w:b/>
        </w:rPr>
      </w:pPr>
      <w:r>
        <w:rPr>
          <w:b/>
        </w:rPr>
        <w:lastRenderedPageBreak/>
        <w:t>Print Screen of</w:t>
      </w:r>
      <w:r w:rsidRPr="00191A17">
        <w:rPr>
          <w:b/>
          <w:lang w:val="id-ID"/>
        </w:rPr>
        <w:t xml:space="preserve"> </w:t>
      </w:r>
      <w:r>
        <w:rPr>
          <w:b/>
        </w:rPr>
        <w:t>Sell Rice Sack Menu (Menu ‘2’)</w:t>
      </w:r>
    </w:p>
    <w:p w:rsidR="00975F90" w:rsidRPr="00BB48DC" w:rsidRDefault="00975F90" w:rsidP="00975F90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2628A93F" wp14:editId="00F197D4">
            <wp:extent cx="6096000" cy="295275"/>
            <wp:effectExtent l="57150" t="19050" r="114300" b="857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DE8" w:rsidRPr="00A32343" w:rsidRDefault="00BC6DE8" w:rsidP="00975F90">
      <w:pPr>
        <w:pStyle w:val="Heading2"/>
      </w:pPr>
    </w:p>
    <w:sectPr w:rsidR="00BC6DE8" w:rsidRPr="00A32343" w:rsidSect="005D07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65B" w:rsidRDefault="0059565B" w:rsidP="00273E4A">
      <w:r>
        <w:separator/>
      </w:r>
    </w:p>
  </w:endnote>
  <w:endnote w:type="continuationSeparator" w:id="0">
    <w:p w:rsidR="0059565B" w:rsidRDefault="0059565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E73D97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5837E1">
          <w:rPr>
            <w:noProof/>
            <w:sz w:val="22"/>
            <w:szCs w:val="22"/>
            <w:lang w:val="id-ID"/>
          </w:rPr>
          <w:t>1</w:t>
        </w:r>
        <w:r w:rsidR="00BD7FE0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BD7FE0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BD7FE0" w:rsidRPr="000F1EBF">
          <w:rPr>
            <w:sz w:val="22"/>
            <w:szCs w:val="22"/>
            <w:lang w:val="id-ID"/>
          </w:rPr>
          <w:fldChar w:fldCharType="separate"/>
        </w:r>
        <w:r w:rsidR="005837E1">
          <w:rPr>
            <w:noProof/>
            <w:sz w:val="22"/>
            <w:szCs w:val="22"/>
            <w:lang w:val="id-ID"/>
          </w:rPr>
          <w:t>3</w:t>
        </w:r>
        <w:r w:rsidR="00BD7FE0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5837E1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5837E1">
          <w:rPr>
            <w:i/>
            <w:noProof/>
            <w:sz w:val="20"/>
            <w:szCs w:val="20"/>
            <w:lang w:val="id-ID"/>
          </w:rPr>
          <w:t>3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A54BD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0CB7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BD7FE0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BD7FE0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BD7FE0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BD7FE0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BD7FE0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BD7FE0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BD7FE0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65B" w:rsidRDefault="0059565B" w:rsidP="00273E4A">
      <w:r>
        <w:separator/>
      </w:r>
    </w:p>
  </w:footnote>
  <w:footnote w:type="continuationSeparator" w:id="0">
    <w:p w:rsidR="0059565B" w:rsidRDefault="0059565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:rsidTr="005D0782">
      <w:tc>
        <w:tcPr>
          <w:tcW w:w="5220" w:type="dxa"/>
        </w:tcPr>
        <w:p w:rsidR="005D0782" w:rsidRPr="002B7706" w:rsidRDefault="008863D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5837E1">
            <w:rPr>
              <w:b/>
              <w:sz w:val="20"/>
            </w:rPr>
            <w:t>40717</w:t>
          </w:r>
        </w:p>
      </w:tc>
      <w:tc>
        <w:tcPr>
          <w:tcW w:w="5220" w:type="dxa"/>
        </w:tcPr>
        <w:p w:rsidR="005D0782" w:rsidRDefault="005D0782" w:rsidP="008863DB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8863DB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451923"/>
    <w:multiLevelType w:val="hybridMultilevel"/>
    <w:tmpl w:val="11E626BA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085032"/>
    <w:multiLevelType w:val="hybridMultilevel"/>
    <w:tmpl w:val="30B26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776C8"/>
    <w:multiLevelType w:val="hybridMultilevel"/>
    <w:tmpl w:val="ED988DCE"/>
    <w:lvl w:ilvl="0" w:tplc="291C7EC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1" w:tplc="0BFC380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A550D"/>
    <w:multiLevelType w:val="multilevel"/>
    <w:tmpl w:val="308CEB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D5595F"/>
    <w:multiLevelType w:val="hybridMultilevel"/>
    <w:tmpl w:val="93964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6"/>
  </w:num>
  <w:num w:numId="7">
    <w:abstractNumId w:val="13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E"/>
    <w:rsid w:val="00020F10"/>
    <w:rsid w:val="00051154"/>
    <w:rsid w:val="00072DE7"/>
    <w:rsid w:val="000A0C90"/>
    <w:rsid w:val="000A23D8"/>
    <w:rsid w:val="000A3F41"/>
    <w:rsid w:val="000B6027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698F"/>
    <w:rsid w:val="00183F26"/>
    <w:rsid w:val="001955A6"/>
    <w:rsid w:val="001B3A2E"/>
    <w:rsid w:val="001D4810"/>
    <w:rsid w:val="001E637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706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553B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2134"/>
    <w:rsid w:val="00434FFC"/>
    <w:rsid w:val="0044548B"/>
    <w:rsid w:val="00446550"/>
    <w:rsid w:val="00446D31"/>
    <w:rsid w:val="0045325D"/>
    <w:rsid w:val="00470964"/>
    <w:rsid w:val="004716A8"/>
    <w:rsid w:val="00494E4C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37E1"/>
    <w:rsid w:val="0059565B"/>
    <w:rsid w:val="005A072D"/>
    <w:rsid w:val="005A32DD"/>
    <w:rsid w:val="005B07D4"/>
    <w:rsid w:val="005B3392"/>
    <w:rsid w:val="005B66A9"/>
    <w:rsid w:val="005C156C"/>
    <w:rsid w:val="005C19B6"/>
    <w:rsid w:val="005D0782"/>
    <w:rsid w:val="005F794B"/>
    <w:rsid w:val="0060201C"/>
    <w:rsid w:val="0060486C"/>
    <w:rsid w:val="00635EE5"/>
    <w:rsid w:val="00643F75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3459F"/>
    <w:rsid w:val="0083780E"/>
    <w:rsid w:val="008674E6"/>
    <w:rsid w:val="00876001"/>
    <w:rsid w:val="00876A58"/>
    <w:rsid w:val="008863DB"/>
    <w:rsid w:val="00894072"/>
    <w:rsid w:val="00895B8D"/>
    <w:rsid w:val="008B212E"/>
    <w:rsid w:val="008B7541"/>
    <w:rsid w:val="008C0CA0"/>
    <w:rsid w:val="008C1A4A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F90"/>
    <w:rsid w:val="009832E4"/>
    <w:rsid w:val="009A2464"/>
    <w:rsid w:val="009A3737"/>
    <w:rsid w:val="009E29D9"/>
    <w:rsid w:val="009F48B4"/>
    <w:rsid w:val="00A1473C"/>
    <w:rsid w:val="00A32343"/>
    <w:rsid w:val="00A46082"/>
    <w:rsid w:val="00A50AF3"/>
    <w:rsid w:val="00A52AB7"/>
    <w:rsid w:val="00A53D38"/>
    <w:rsid w:val="00A54BD3"/>
    <w:rsid w:val="00A552D5"/>
    <w:rsid w:val="00AA1407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4C4C"/>
    <w:rsid w:val="00B140E2"/>
    <w:rsid w:val="00B212C7"/>
    <w:rsid w:val="00B25A20"/>
    <w:rsid w:val="00B440FB"/>
    <w:rsid w:val="00B4674F"/>
    <w:rsid w:val="00B517FB"/>
    <w:rsid w:val="00B56D63"/>
    <w:rsid w:val="00B7140C"/>
    <w:rsid w:val="00B81979"/>
    <w:rsid w:val="00B948DA"/>
    <w:rsid w:val="00B9609E"/>
    <w:rsid w:val="00BC6DE8"/>
    <w:rsid w:val="00BD7FE0"/>
    <w:rsid w:val="00BE0705"/>
    <w:rsid w:val="00BE6791"/>
    <w:rsid w:val="00BF2997"/>
    <w:rsid w:val="00BF7C45"/>
    <w:rsid w:val="00C44051"/>
    <w:rsid w:val="00C525FC"/>
    <w:rsid w:val="00C56C03"/>
    <w:rsid w:val="00C57A8A"/>
    <w:rsid w:val="00C57FE8"/>
    <w:rsid w:val="00C6549A"/>
    <w:rsid w:val="00C8483C"/>
    <w:rsid w:val="00C915BF"/>
    <w:rsid w:val="00C932C2"/>
    <w:rsid w:val="00CD64BC"/>
    <w:rsid w:val="00CF11B0"/>
    <w:rsid w:val="00D30822"/>
    <w:rsid w:val="00D3685C"/>
    <w:rsid w:val="00D37E0D"/>
    <w:rsid w:val="00D60A6D"/>
    <w:rsid w:val="00D67DFC"/>
    <w:rsid w:val="00D95848"/>
    <w:rsid w:val="00DB0A75"/>
    <w:rsid w:val="00DC4B9D"/>
    <w:rsid w:val="00DC700A"/>
    <w:rsid w:val="00DE2FA6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924A9"/>
    <w:rsid w:val="00EB5190"/>
    <w:rsid w:val="00ED5890"/>
    <w:rsid w:val="00EF17AC"/>
    <w:rsid w:val="00F22A92"/>
    <w:rsid w:val="00F36E33"/>
    <w:rsid w:val="00F53807"/>
    <w:rsid w:val="00F712CE"/>
    <w:rsid w:val="00F80742"/>
    <w:rsid w:val="00F955DA"/>
    <w:rsid w:val="00FA41A2"/>
    <w:rsid w:val="00FC245F"/>
    <w:rsid w:val="00FE45E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31EA2CD"/>
  <w15:docId w15:val="{28609659-0377-4B14-81D2-AC373466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CHRISTINA ALEXANDRA</cp:lastModifiedBy>
  <cp:revision>12</cp:revision>
  <dcterms:created xsi:type="dcterms:W3CDTF">2013-06-21T12:57:00Z</dcterms:created>
  <dcterms:modified xsi:type="dcterms:W3CDTF">2017-06-20T02:19:00Z</dcterms:modified>
</cp:coreProperties>
</file>