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820890" w:rsidRPr="00876A58" w:rsidTr="00D2017D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890" w:rsidRPr="002E3324" w:rsidRDefault="00820890" w:rsidP="00D2017D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Praktikum </w:t>
            </w:r>
          </w:p>
          <w:p w:rsidR="00820890" w:rsidRPr="00051154" w:rsidRDefault="00820890" w:rsidP="00D2017D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20890" w:rsidRPr="00876A58" w:rsidRDefault="00820890" w:rsidP="00D2017D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3A7730B" wp14:editId="49F50FB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90" w:rsidRPr="00876A58" w:rsidTr="00D2017D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890" w:rsidRPr="00EE5A68" w:rsidRDefault="00820890" w:rsidP="00D2017D">
            <w:pPr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T0026</w:t>
            </w:r>
          </w:p>
          <w:p w:rsidR="00820890" w:rsidRPr="00767E6C" w:rsidRDefault="00820890" w:rsidP="00D2017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Data Structures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0890" w:rsidRPr="00876A58" w:rsidRDefault="00820890" w:rsidP="00D2017D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820890" w:rsidRPr="00876A58" w:rsidTr="00D2017D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890" w:rsidRPr="00E667AE" w:rsidRDefault="00820890" w:rsidP="00D2017D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820890" w:rsidRPr="00E667AE" w:rsidRDefault="00820890" w:rsidP="00D2017D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0890" w:rsidRPr="000F057A" w:rsidRDefault="004B75DD" w:rsidP="00D2017D">
            <w:pPr>
              <w:jc w:val="right"/>
              <w:rPr>
                <w:rFonts w:ascii="Arial" w:hAnsi="Arial" w:cs="Arial"/>
              </w:rPr>
            </w:pPr>
            <w:r>
              <w:rPr>
                <w:b/>
                <w:sz w:val="20"/>
              </w:rPr>
              <w:t>C1-T0026-YW</w:t>
            </w:r>
            <w:r w:rsidR="00820890" w:rsidRPr="00EE5A68">
              <w:rPr>
                <w:b/>
                <w:sz w:val="20"/>
              </w:rPr>
              <w:t>01</w:t>
            </w:r>
          </w:p>
        </w:tc>
      </w:tr>
      <w:tr w:rsidR="00820890" w:rsidRPr="00876A58" w:rsidTr="00D2017D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67DB7" w:rsidRDefault="00967DB7" w:rsidP="00967DB7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>
              <w:rPr>
                <w:rFonts w:ascii="Arial" w:hAnsi="Arial" w:cs="Arial"/>
                <w:sz w:val="18"/>
              </w:rPr>
              <w:t xml:space="preserve"> Pendek 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2017</w:t>
            </w:r>
          </w:p>
          <w:p w:rsidR="00820890" w:rsidRPr="00E667AE" w:rsidRDefault="00967DB7" w:rsidP="00967DB7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i/>
                <w:sz w:val="16"/>
              </w:rPr>
              <w:t xml:space="preserve"> Compact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6"/>
              </w:rPr>
              <w:t>2016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0890" w:rsidRPr="00C94021" w:rsidRDefault="00820890" w:rsidP="00D2017D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</w:t>
            </w:r>
            <w:r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  <w:p w:rsidR="00820890" w:rsidRPr="00C94021" w:rsidRDefault="00820890" w:rsidP="00D2017D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0</w:t>
            </w:r>
          </w:p>
        </w:tc>
      </w:tr>
    </w:tbl>
    <w:p w:rsidR="00F35BAD" w:rsidRDefault="00F35BAD" w:rsidP="00A37220"/>
    <w:p w:rsidR="00F35BAD" w:rsidRPr="00A01F85" w:rsidRDefault="00F35BAD" w:rsidP="00F35BAD"/>
    <w:p w:rsidR="00F35BAD" w:rsidRPr="00F96EDA" w:rsidRDefault="00F35BAD" w:rsidP="00F35BAD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:rsidR="00F35BAD" w:rsidRPr="00FE45EC" w:rsidRDefault="00F35BAD" w:rsidP="00F35BAD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FE45EC">
        <w:t>Demonstrate how to create any learned data structure</w:t>
      </w:r>
    </w:p>
    <w:p w:rsidR="00F35BAD" w:rsidRPr="00FE45EC" w:rsidRDefault="00F35BAD" w:rsidP="00F35BAD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FE45EC">
        <w:t>Analyze the usage of data structure in</w:t>
      </w:r>
      <w:bookmarkStart w:id="0" w:name="_GoBack"/>
      <w:bookmarkEnd w:id="0"/>
      <w:r w:rsidRPr="00FE45EC">
        <w:t xml:space="preserve"> application</w:t>
      </w:r>
      <w:r w:rsidRPr="00FE45EC">
        <w:rPr>
          <w:lang w:val="id-ID"/>
        </w:rPr>
        <w:tab/>
      </w:r>
      <w:r w:rsidRPr="00FE45EC">
        <w:rPr>
          <w:lang w:val="id-ID"/>
        </w:rPr>
        <w:tab/>
      </w:r>
    </w:p>
    <w:p w:rsidR="00F35BAD" w:rsidRPr="00F96EDA" w:rsidRDefault="00F35BAD" w:rsidP="00F35BAD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F35BAD" w:rsidRPr="00F35BAD" w:rsidRDefault="00F35BAD" w:rsidP="00F35BAD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F35BAD">
        <w:t>Session 03 - Double Linked List</w:t>
      </w:r>
    </w:p>
    <w:p w:rsidR="00F35BAD" w:rsidRPr="00F96EDA" w:rsidRDefault="00F35BAD" w:rsidP="00F35BA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F35BAD" w:rsidRPr="00F35BAD" w:rsidRDefault="00F35BAD" w:rsidP="00F35BAD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35BAD">
        <w:t>Push Head</w:t>
      </w:r>
    </w:p>
    <w:p w:rsidR="00F35BAD" w:rsidRPr="00F35BAD" w:rsidRDefault="00F35BAD" w:rsidP="00F35BAD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35BAD">
        <w:t>Push Tail</w:t>
      </w:r>
    </w:p>
    <w:p w:rsidR="00F35BAD" w:rsidRPr="00F35BAD" w:rsidRDefault="00F35BAD" w:rsidP="00F35BAD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35BAD">
        <w:t>Push Middle</w:t>
      </w:r>
    </w:p>
    <w:p w:rsidR="00F35BAD" w:rsidRPr="00F35BAD" w:rsidRDefault="00F35BAD" w:rsidP="00F35BAD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35BAD">
        <w:t>Pop Head</w:t>
      </w:r>
    </w:p>
    <w:p w:rsidR="00F35BAD" w:rsidRPr="00F35BAD" w:rsidRDefault="00F35BAD" w:rsidP="00F35BAD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35BAD">
        <w:t>Pop Tail</w:t>
      </w:r>
    </w:p>
    <w:p w:rsidR="00F35BAD" w:rsidRPr="00F35BAD" w:rsidRDefault="00F35BAD" w:rsidP="00F35BAD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35BAD">
        <w:t>Pop Middle</w:t>
      </w:r>
    </w:p>
    <w:p w:rsidR="00F35BAD" w:rsidRDefault="00F35BAD" w:rsidP="00F35BAD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3A17D4" w:rsidRDefault="003A17D4" w:rsidP="00F35BAD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3A17D4" w:rsidRPr="004B47B5" w:rsidRDefault="003A17D4" w:rsidP="003A17D4">
      <w:pPr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:rsidR="003A17D4" w:rsidRDefault="003A17D4" w:rsidP="003A17D4"/>
    <w:p w:rsidR="003A17D4" w:rsidRDefault="003A17D4" w:rsidP="003A17D4">
      <w:pPr>
        <w:jc w:val="both"/>
      </w:pPr>
      <w:r>
        <w:tab/>
        <w:t>Mr. Brea Stanley is a famous dress designer. He wants to run a dress shop independently and he needs a program to support the cashier. Therefore, he asks you as a programmer to make a program using queue and array of struct concept. Here are the descriptions of the program:</w:t>
      </w:r>
    </w:p>
    <w:p w:rsidR="003A17D4" w:rsidRDefault="003A17D4" w:rsidP="003A17D4">
      <w:pPr>
        <w:numPr>
          <w:ilvl w:val="0"/>
          <w:numId w:val="12"/>
        </w:numPr>
        <w:tabs>
          <w:tab w:val="clear" w:pos="1420"/>
        </w:tabs>
        <w:ind w:left="360" w:hanging="360"/>
        <w:jc w:val="both"/>
        <w:rPr>
          <w:lang w:val="id-ID"/>
        </w:rPr>
      </w:pPr>
      <w:r>
        <w:rPr>
          <w:lang w:val="id-ID"/>
        </w:rPr>
        <w:t xml:space="preserve">Program </w:t>
      </w:r>
      <w:r>
        <w:t>consists of 3 menus</w:t>
      </w:r>
      <w:r>
        <w:rPr>
          <w:lang w:val="id-ID"/>
        </w:rPr>
        <w:t>:</w:t>
      </w:r>
    </w:p>
    <w:p w:rsidR="003A17D4" w:rsidRPr="00C73D3E" w:rsidRDefault="003A17D4" w:rsidP="003A17D4">
      <w:pPr>
        <w:ind w:left="360"/>
        <w:jc w:val="both"/>
      </w:pPr>
      <w:r>
        <w:t>1</w:t>
      </w:r>
      <w:r w:rsidRPr="004B3593">
        <w:rPr>
          <w:lang w:val="id-ID"/>
        </w:rPr>
        <w:t xml:space="preserve">. </w:t>
      </w:r>
      <w:r>
        <w:t>View Queue</w:t>
      </w:r>
    </w:p>
    <w:p w:rsidR="003A17D4" w:rsidRDefault="003A17D4" w:rsidP="003A17D4">
      <w:pPr>
        <w:ind w:left="360"/>
        <w:jc w:val="both"/>
      </w:pPr>
      <w:r>
        <w:t>2</w:t>
      </w:r>
      <w:r>
        <w:rPr>
          <w:lang w:val="id-ID"/>
        </w:rPr>
        <w:t xml:space="preserve">. </w:t>
      </w:r>
      <w:r>
        <w:t>Add Customer to Queue</w:t>
      </w:r>
    </w:p>
    <w:p w:rsidR="003A17D4" w:rsidRDefault="003A17D4" w:rsidP="003A17D4">
      <w:pPr>
        <w:ind w:left="360"/>
        <w:jc w:val="both"/>
      </w:pPr>
      <w:r>
        <w:t>3. Serve Customer</w:t>
      </w:r>
    </w:p>
    <w:p w:rsidR="003A17D4" w:rsidRPr="00C73D3E" w:rsidRDefault="003A17D4" w:rsidP="003A17D4">
      <w:pPr>
        <w:ind w:left="360"/>
        <w:jc w:val="both"/>
      </w:pPr>
      <w:r>
        <w:t>4. Exit</w:t>
      </w:r>
    </w:p>
    <w:p w:rsidR="003A17D4" w:rsidRPr="00F101FC" w:rsidRDefault="003A17D4" w:rsidP="003A17D4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>If</w:t>
      </w:r>
      <w:r>
        <w:rPr>
          <w:lang w:val="id-ID"/>
        </w:rPr>
        <w:t xml:space="preserve"> </w:t>
      </w:r>
      <w:r w:rsidRPr="007F4B8D">
        <w:rPr>
          <w:lang w:val="id-ID"/>
        </w:rPr>
        <w:t>user</w:t>
      </w:r>
      <w:r>
        <w:rPr>
          <w:lang w:val="id-ID"/>
        </w:rPr>
        <w:t xml:space="preserve"> </w:t>
      </w:r>
      <w:r>
        <w:t>chooses</w:t>
      </w:r>
      <w:r>
        <w:rPr>
          <w:lang w:val="id-ID"/>
        </w:rPr>
        <w:t xml:space="preserve"> </w:t>
      </w:r>
      <w:r>
        <w:rPr>
          <w:b/>
        </w:rPr>
        <w:t>View Queue</w:t>
      </w:r>
      <w:r w:rsidRPr="00AC7F88">
        <w:rPr>
          <w:lang w:val="id-ID"/>
        </w:rPr>
        <w:t>,</w:t>
      </w:r>
      <w:r>
        <w:rPr>
          <w:lang w:val="id-ID"/>
        </w:rPr>
        <w:t xml:space="preserve"> </w:t>
      </w:r>
      <w:r>
        <w:t xml:space="preserve">show </w:t>
      </w:r>
      <w:r>
        <w:rPr>
          <w:b/>
        </w:rPr>
        <w:t>the queue view</w:t>
      </w:r>
      <w:r>
        <w:t xml:space="preserve"> that contains </w:t>
      </w:r>
      <w:r>
        <w:rPr>
          <w:b/>
        </w:rPr>
        <w:t>No</w:t>
      </w:r>
      <w:r>
        <w:t xml:space="preserve">, </w:t>
      </w:r>
      <w:r>
        <w:rPr>
          <w:b/>
        </w:rPr>
        <w:t>Customer’s Name</w:t>
      </w:r>
      <w:r>
        <w:t xml:space="preserve">, </w:t>
      </w:r>
      <w:r>
        <w:rPr>
          <w:b/>
        </w:rPr>
        <w:t>Dress Name</w:t>
      </w:r>
      <w:r>
        <w:t xml:space="preserve">, and </w:t>
      </w:r>
      <w:r>
        <w:rPr>
          <w:b/>
        </w:rPr>
        <w:t>Price</w:t>
      </w:r>
      <w:r>
        <w:t>.</w:t>
      </w:r>
    </w:p>
    <w:p w:rsidR="003A17D4" w:rsidRPr="00AC3131" w:rsidRDefault="003A17D4" w:rsidP="003A17D4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>If</w:t>
      </w:r>
      <w:r>
        <w:rPr>
          <w:lang w:val="id-ID"/>
        </w:rPr>
        <w:t xml:space="preserve"> </w:t>
      </w:r>
      <w:r w:rsidRPr="007F4B8D">
        <w:rPr>
          <w:lang w:val="id-ID"/>
        </w:rPr>
        <w:t>user</w:t>
      </w:r>
      <w:r>
        <w:rPr>
          <w:lang w:val="id-ID"/>
        </w:rPr>
        <w:t xml:space="preserve"> </w:t>
      </w:r>
      <w:r>
        <w:t>chooses</w:t>
      </w:r>
      <w:r>
        <w:rPr>
          <w:lang w:val="id-ID"/>
        </w:rPr>
        <w:t xml:space="preserve"> </w:t>
      </w:r>
      <w:r>
        <w:rPr>
          <w:b/>
        </w:rPr>
        <w:t>Add Customer to Queue</w:t>
      </w:r>
      <w:r w:rsidRPr="00AC7F88">
        <w:rPr>
          <w:lang w:val="id-ID"/>
        </w:rPr>
        <w:t>,</w:t>
      </w:r>
      <w:r>
        <w:rPr>
          <w:lang w:val="id-ID"/>
        </w:rPr>
        <w:t xml:space="preserve"> </w:t>
      </w:r>
      <w:r>
        <w:t>then</w:t>
      </w:r>
      <w:r>
        <w:rPr>
          <w:lang w:val="id-ID"/>
        </w:rPr>
        <w:t>:</w:t>
      </w:r>
    </w:p>
    <w:p w:rsidR="003A17D4" w:rsidRDefault="003A17D4" w:rsidP="003A17D4">
      <w:pPr>
        <w:ind w:left="720" w:hanging="360"/>
        <w:jc w:val="both"/>
      </w:pPr>
      <w:r w:rsidRPr="00C50E8D">
        <w:rPr>
          <w:b/>
        </w:rPr>
        <w:t>-</w:t>
      </w:r>
      <w:r w:rsidRPr="00C50E8D">
        <w:rPr>
          <w:b/>
        </w:rPr>
        <w:tab/>
      </w:r>
      <w:r>
        <w:t xml:space="preserve">Ask user to input </w:t>
      </w:r>
      <w:r>
        <w:rPr>
          <w:b/>
        </w:rPr>
        <w:t xml:space="preserve">customer’s </w:t>
      </w:r>
      <w:r w:rsidRPr="004B6B1B">
        <w:rPr>
          <w:b/>
        </w:rPr>
        <w:t>name</w:t>
      </w:r>
      <w:r>
        <w:t>.</w:t>
      </w:r>
      <w:r>
        <w:rPr>
          <w:b/>
        </w:rPr>
        <w:t xml:space="preserve"> </w:t>
      </w:r>
      <w:r>
        <w:t>It</w:t>
      </w:r>
      <w:r>
        <w:rPr>
          <w:b/>
        </w:rPr>
        <w:t xml:space="preserve"> must be in alphabets only</w:t>
      </w:r>
      <w:r>
        <w:t xml:space="preserve"> and the length must be </w:t>
      </w:r>
      <w:r>
        <w:rPr>
          <w:b/>
        </w:rPr>
        <w:t>between 3 and 20 characters</w:t>
      </w:r>
      <w:r>
        <w:t>.</w:t>
      </w:r>
    </w:p>
    <w:p w:rsidR="003A17D4" w:rsidRDefault="003A17D4" w:rsidP="003A17D4">
      <w:pPr>
        <w:ind w:left="720" w:hanging="360"/>
        <w:jc w:val="both"/>
      </w:pPr>
      <w:r>
        <w:rPr>
          <w:b/>
        </w:rPr>
        <w:t>-</w:t>
      </w:r>
      <w:r>
        <w:tab/>
        <w:t xml:space="preserve">Ask user to input </w:t>
      </w:r>
      <w:r>
        <w:rPr>
          <w:b/>
        </w:rPr>
        <w:t xml:space="preserve">dress </w:t>
      </w:r>
      <w:r w:rsidRPr="004B6B1B">
        <w:rPr>
          <w:b/>
        </w:rPr>
        <w:t>name</w:t>
      </w:r>
      <w:r>
        <w:t>.</w:t>
      </w:r>
      <w:r>
        <w:rPr>
          <w:b/>
        </w:rPr>
        <w:t xml:space="preserve"> </w:t>
      </w:r>
      <w:r>
        <w:t xml:space="preserve">The length must be </w:t>
      </w:r>
      <w:r>
        <w:rPr>
          <w:b/>
        </w:rPr>
        <w:t>between 3 and 20 characters</w:t>
      </w:r>
      <w:r>
        <w:t>.</w:t>
      </w:r>
    </w:p>
    <w:p w:rsidR="003A17D4" w:rsidRDefault="003A17D4" w:rsidP="003A17D4">
      <w:pPr>
        <w:ind w:left="720" w:hanging="360"/>
        <w:jc w:val="both"/>
      </w:pPr>
      <w:r>
        <w:rPr>
          <w:b/>
        </w:rPr>
        <w:t>-</w:t>
      </w:r>
      <w:r>
        <w:tab/>
        <w:t xml:space="preserve">Ask user to input </w:t>
      </w:r>
      <w:r>
        <w:rPr>
          <w:b/>
        </w:rPr>
        <w:t>dress price</w:t>
      </w:r>
      <w:r>
        <w:t>.</w:t>
      </w:r>
      <w:r>
        <w:rPr>
          <w:b/>
        </w:rPr>
        <w:t xml:space="preserve"> The dress price</w:t>
      </w:r>
      <w:r>
        <w:t xml:space="preserve"> must be </w:t>
      </w:r>
      <w:r>
        <w:rPr>
          <w:b/>
        </w:rPr>
        <w:t>between $50 and $999</w:t>
      </w:r>
      <w:r>
        <w:t>.</w:t>
      </w:r>
    </w:p>
    <w:p w:rsidR="003A17D4" w:rsidRPr="00312E74" w:rsidRDefault="003A17D4" w:rsidP="003A17D4">
      <w:pPr>
        <w:ind w:left="720" w:hanging="360"/>
        <w:jc w:val="both"/>
      </w:pPr>
      <w:r>
        <w:rPr>
          <w:b/>
        </w:rPr>
        <w:lastRenderedPageBreak/>
        <w:t>-</w:t>
      </w:r>
      <w:r>
        <w:t xml:space="preserve"> </w:t>
      </w:r>
      <w:r>
        <w:tab/>
        <w:t xml:space="preserve">Maximum customer in the queue is </w:t>
      </w:r>
      <w:r>
        <w:rPr>
          <w:b/>
        </w:rPr>
        <w:t>10</w:t>
      </w:r>
      <w:r>
        <w:t xml:space="preserve">. If it has reached </w:t>
      </w:r>
      <w:r>
        <w:rPr>
          <w:b/>
        </w:rPr>
        <w:t>10</w:t>
      </w:r>
      <w:r>
        <w:t xml:space="preserve"> customers, then show the message </w:t>
      </w:r>
      <w:r>
        <w:rPr>
          <w:b/>
        </w:rPr>
        <w:t>“--- Maximum Customer in a Queue is 10 ---”</w:t>
      </w:r>
    </w:p>
    <w:p w:rsidR="003A17D4" w:rsidRPr="00362671" w:rsidRDefault="003A17D4" w:rsidP="003A17D4">
      <w:pPr>
        <w:ind w:left="720" w:hanging="360"/>
        <w:jc w:val="both"/>
      </w:pPr>
      <w:r>
        <w:rPr>
          <w:b/>
        </w:rPr>
        <w:tab/>
      </w:r>
      <w:r>
        <w:t xml:space="preserve">If not, then show the message </w:t>
      </w:r>
      <w:r>
        <w:rPr>
          <w:b/>
        </w:rPr>
        <w:t>“--- Success to Add Customer into Queue List ---”</w:t>
      </w:r>
    </w:p>
    <w:p w:rsidR="003A17D4" w:rsidRPr="00847BFF" w:rsidRDefault="003A17D4" w:rsidP="003A17D4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 xml:space="preserve">If </w:t>
      </w:r>
      <w:r w:rsidRPr="00D639E5">
        <w:rPr>
          <w:lang w:val="id-ID"/>
        </w:rPr>
        <w:t>user</w:t>
      </w:r>
      <w:r w:rsidRPr="00A4678F">
        <w:rPr>
          <w:lang w:val="id-ID"/>
        </w:rPr>
        <w:t xml:space="preserve"> </w:t>
      </w:r>
      <w:r>
        <w:t>chooses</w:t>
      </w:r>
      <w:r w:rsidRPr="00A4678F">
        <w:rPr>
          <w:lang w:val="id-ID"/>
        </w:rPr>
        <w:t xml:space="preserve"> </w:t>
      </w:r>
      <w:r>
        <w:rPr>
          <w:b/>
        </w:rPr>
        <w:t>Serve Customer</w:t>
      </w:r>
      <w:r w:rsidRPr="00A4678F">
        <w:rPr>
          <w:lang w:val="id-ID"/>
        </w:rPr>
        <w:t xml:space="preserve">, </w:t>
      </w:r>
      <w:r>
        <w:t>then</w:t>
      </w:r>
      <w:r w:rsidRPr="00A4678F">
        <w:rPr>
          <w:lang w:val="id-ID"/>
        </w:rPr>
        <w:t>:</w:t>
      </w:r>
    </w:p>
    <w:p w:rsidR="003A17D4" w:rsidRPr="00C6426A" w:rsidRDefault="003A17D4" w:rsidP="003A17D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>Program will delete the data using the queue concept.</w:t>
      </w:r>
    </w:p>
    <w:p w:rsidR="003A17D4" w:rsidRPr="005E513F" w:rsidRDefault="003A17D4" w:rsidP="003A17D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there is no data in the list, then show the message </w:t>
      </w:r>
      <w:r>
        <w:rPr>
          <w:b/>
        </w:rPr>
        <w:t>“--- There is No Customer in Queue ---”</w:t>
      </w:r>
      <w:r>
        <w:t>.</w:t>
      </w:r>
    </w:p>
    <w:p w:rsidR="003A17D4" w:rsidRPr="00B014D8" w:rsidRDefault="003A17D4" w:rsidP="003A17D4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b/>
        </w:rPr>
      </w:pPr>
      <w:r>
        <w:t>If data has been successfully deleted, then show the message</w:t>
      </w:r>
      <w:r>
        <w:rPr>
          <w:b/>
        </w:rPr>
        <w:t xml:space="preserve"> “--- [customer’s name] Has Been Served ---</w:t>
      </w:r>
      <w:r w:rsidRPr="00B014D8">
        <w:rPr>
          <w:b/>
        </w:rPr>
        <w:t>”</w:t>
      </w:r>
    </w:p>
    <w:p w:rsidR="003A17D4" w:rsidRDefault="003A17D4" w:rsidP="003A17D4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lang w:val="id-ID"/>
        </w:rPr>
      </w:pPr>
      <w:r>
        <w:t xml:space="preserve">If user chooses </w:t>
      </w:r>
      <w:r w:rsidRPr="00413CA2">
        <w:rPr>
          <w:b/>
        </w:rPr>
        <w:t>Exit</w:t>
      </w:r>
      <w:r>
        <w:rPr>
          <w:lang w:val="id-ID"/>
        </w:rPr>
        <w:t xml:space="preserve">, </w:t>
      </w:r>
      <w:r>
        <w:t>then</w:t>
      </w:r>
      <w:r>
        <w:rPr>
          <w:lang w:val="id-ID"/>
        </w:rPr>
        <w:t>:</w:t>
      </w:r>
    </w:p>
    <w:p w:rsidR="003A17D4" w:rsidRDefault="003A17D4" w:rsidP="003A17D4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Program ends and exit</w:t>
      </w:r>
      <w:r>
        <w:rPr>
          <w:lang w:val="id-ID"/>
        </w:rPr>
        <w:t>.</w:t>
      </w:r>
    </w:p>
    <w:p w:rsidR="003A17D4" w:rsidRDefault="003A17D4" w:rsidP="003A17D4">
      <w:pPr>
        <w:jc w:val="both"/>
      </w:pPr>
    </w:p>
    <w:p w:rsidR="003A17D4" w:rsidRPr="00A61CFB" w:rsidRDefault="003A17D4" w:rsidP="003A17D4">
      <w:pPr>
        <w:ind w:left="20"/>
        <w:jc w:val="both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program.</w:t>
      </w:r>
    </w:p>
    <w:p w:rsidR="003A17D4" w:rsidRPr="00C8483C" w:rsidRDefault="003A17D4" w:rsidP="003A17D4">
      <w:pPr>
        <w:jc w:val="both"/>
        <w:rPr>
          <w:b/>
          <w:bCs/>
          <w:lang w:val="id-ID"/>
        </w:rPr>
      </w:pPr>
    </w:p>
    <w:p w:rsidR="003A17D4" w:rsidRPr="00844F7C" w:rsidRDefault="003A17D4" w:rsidP="003A17D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Main Menu</w:t>
      </w:r>
    </w:p>
    <w:p w:rsidR="003A17D4" w:rsidRDefault="003A17D4" w:rsidP="003A17D4">
      <w:pPr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BA2C3A5" wp14:editId="6E3865FC">
            <wp:extent cx="6096000" cy="1171575"/>
            <wp:effectExtent l="57150" t="19050" r="1143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7D4" w:rsidRDefault="003A17D4" w:rsidP="003A17D4">
      <w:pPr>
        <w:jc w:val="both"/>
        <w:rPr>
          <w:b/>
        </w:rPr>
      </w:pPr>
    </w:p>
    <w:p w:rsidR="003A17D4" w:rsidRDefault="003A17D4" w:rsidP="003A17D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View Queue Menu (Menu ‘1’)</w:t>
      </w:r>
    </w:p>
    <w:p w:rsidR="003A17D4" w:rsidRDefault="003A17D4" w:rsidP="003A17D4">
      <w:pPr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04AD549C" wp14:editId="0893930E">
            <wp:extent cx="6096000" cy="1228725"/>
            <wp:effectExtent l="57150" t="19050" r="114300" b="857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2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7D4" w:rsidRDefault="003A17D4" w:rsidP="003A17D4">
      <w:pPr>
        <w:jc w:val="both"/>
        <w:rPr>
          <w:b/>
        </w:rPr>
      </w:pPr>
    </w:p>
    <w:p w:rsidR="003A17D4" w:rsidRDefault="003A17D4" w:rsidP="003A17D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Add Customer to Queue Menu (Menu ‘2’)</w:t>
      </w:r>
    </w:p>
    <w:p w:rsidR="003A17D4" w:rsidRDefault="003A17D4" w:rsidP="003A17D4">
      <w:pPr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207D4446" wp14:editId="00B0F026">
            <wp:extent cx="6115050" cy="1104900"/>
            <wp:effectExtent l="19050" t="19050" r="19050" b="1905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7D4" w:rsidRDefault="003A17D4" w:rsidP="003A17D4">
      <w:pPr>
        <w:jc w:val="both"/>
        <w:rPr>
          <w:b/>
        </w:rPr>
      </w:pPr>
    </w:p>
    <w:p w:rsidR="003A17D4" w:rsidRDefault="003A17D4" w:rsidP="003A17D4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Serve Customer Menu (Menu ‘3’)</w:t>
      </w:r>
    </w:p>
    <w:p w:rsidR="003A17D4" w:rsidRDefault="003A17D4" w:rsidP="003A17D4">
      <w:pPr>
        <w:jc w:val="both"/>
      </w:pPr>
      <w:r>
        <w:rPr>
          <w:noProof/>
          <w:lang w:eastAsia="en-US"/>
        </w:rPr>
        <w:drawing>
          <wp:inline distT="0" distB="0" distL="0" distR="0" wp14:anchorId="1EF9968E" wp14:editId="68119AA1">
            <wp:extent cx="6115050" cy="247650"/>
            <wp:effectExtent l="19050" t="19050" r="19050" b="190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7D4" w:rsidRDefault="003A17D4" w:rsidP="003A17D4">
      <w:pPr>
        <w:jc w:val="both"/>
      </w:pPr>
    </w:p>
    <w:p w:rsidR="003A17D4" w:rsidRDefault="003A17D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A17D4" w:rsidRDefault="003A17D4" w:rsidP="003A17D4">
      <w:pPr>
        <w:jc w:val="both"/>
        <w:rPr>
          <w:b/>
        </w:rPr>
      </w:pPr>
      <w:r>
        <w:rPr>
          <w:b/>
        </w:rPr>
        <w:lastRenderedPageBreak/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View Queue Menu (Menu ‘1’) After Choosing Serve Customer Menu</w:t>
      </w:r>
    </w:p>
    <w:p w:rsidR="003A17D4" w:rsidRPr="00AD41F4" w:rsidRDefault="003A17D4" w:rsidP="003A17D4">
      <w:pPr>
        <w:jc w:val="both"/>
      </w:pPr>
      <w:r>
        <w:rPr>
          <w:noProof/>
          <w:lang w:eastAsia="en-US"/>
        </w:rPr>
        <w:drawing>
          <wp:inline distT="0" distB="0" distL="0" distR="0" wp14:anchorId="0665FE0D" wp14:editId="11CFF591">
            <wp:extent cx="6096000" cy="1133475"/>
            <wp:effectExtent l="57150" t="19050" r="114300" b="857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3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DE8" w:rsidRPr="00A32343" w:rsidRDefault="00BC6DE8" w:rsidP="003A17D4">
      <w:pPr>
        <w:pStyle w:val="Heading2"/>
      </w:pPr>
    </w:p>
    <w:sectPr w:rsidR="00BC6DE8" w:rsidRPr="00A32343" w:rsidSect="005D078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DA6" w:rsidRDefault="00CA2DA6" w:rsidP="00273E4A">
      <w:r>
        <w:separator/>
      </w:r>
    </w:p>
  </w:endnote>
  <w:endnote w:type="continuationSeparator" w:id="0">
    <w:p w:rsidR="00CA2DA6" w:rsidRDefault="00CA2DA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D7B76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B36B8F">
          <w:rPr>
            <w:noProof/>
            <w:sz w:val="22"/>
            <w:szCs w:val="22"/>
            <w:lang w:val="id-ID"/>
          </w:rPr>
          <w:t>1</w:t>
        </w:r>
        <w:r w:rsidR="00BD7FE0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B36B8F">
          <w:rPr>
            <w:noProof/>
            <w:sz w:val="22"/>
            <w:szCs w:val="22"/>
            <w:lang w:val="id-ID"/>
          </w:rPr>
          <w:t>3</w:t>
        </w:r>
        <w:r w:rsidR="00BD7FE0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B36B8F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B36B8F">
          <w:rPr>
            <w:i/>
            <w:noProof/>
            <w:sz w:val="20"/>
            <w:szCs w:val="20"/>
            <w:lang w:val="id-ID"/>
          </w:rPr>
          <w:t>3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623A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BD7FE0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BD7FE0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DA6" w:rsidRDefault="00CA2DA6" w:rsidP="00273E4A">
      <w:r>
        <w:separator/>
      </w:r>
    </w:p>
  </w:footnote>
  <w:footnote w:type="continuationSeparator" w:id="0">
    <w:p w:rsidR="00CA2DA6" w:rsidRDefault="00CA2DA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:rsidTr="005D0782">
      <w:tc>
        <w:tcPr>
          <w:tcW w:w="5220" w:type="dxa"/>
        </w:tcPr>
        <w:p w:rsidR="005D0782" w:rsidRPr="002B7706" w:rsidRDefault="00B36B8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140717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820890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451923"/>
    <w:multiLevelType w:val="hybridMultilevel"/>
    <w:tmpl w:val="11E626B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776C8"/>
    <w:multiLevelType w:val="hybridMultilevel"/>
    <w:tmpl w:val="ED988DCE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BFC38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A550D"/>
    <w:multiLevelType w:val="multilevel"/>
    <w:tmpl w:val="308CEB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D5595F"/>
    <w:multiLevelType w:val="hybridMultilevel"/>
    <w:tmpl w:val="93964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6"/>
  </w:num>
  <w:num w:numId="7">
    <w:abstractNumId w:val="13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20F10"/>
    <w:rsid w:val="00051154"/>
    <w:rsid w:val="00072DE7"/>
    <w:rsid w:val="000A0C90"/>
    <w:rsid w:val="000A23D8"/>
    <w:rsid w:val="000A3F41"/>
    <w:rsid w:val="000B6027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698F"/>
    <w:rsid w:val="00183F26"/>
    <w:rsid w:val="001955A6"/>
    <w:rsid w:val="001B3A2E"/>
    <w:rsid w:val="001D4810"/>
    <w:rsid w:val="001E637E"/>
    <w:rsid w:val="001F64B6"/>
    <w:rsid w:val="0022390C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706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12013"/>
    <w:rsid w:val="00320C87"/>
    <w:rsid w:val="00321362"/>
    <w:rsid w:val="00323347"/>
    <w:rsid w:val="003432E6"/>
    <w:rsid w:val="003439D3"/>
    <w:rsid w:val="0036669F"/>
    <w:rsid w:val="00366844"/>
    <w:rsid w:val="0037553B"/>
    <w:rsid w:val="00384C7B"/>
    <w:rsid w:val="00387D06"/>
    <w:rsid w:val="003A1788"/>
    <w:rsid w:val="003A17D4"/>
    <w:rsid w:val="003B1D05"/>
    <w:rsid w:val="003B27CC"/>
    <w:rsid w:val="003B5F77"/>
    <w:rsid w:val="003C0A29"/>
    <w:rsid w:val="003C1CE6"/>
    <w:rsid w:val="003D2465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B47B5"/>
    <w:rsid w:val="004B6AFE"/>
    <w:rsid w:val="004B75DD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794B"/>
    <w:rsid w:val="0060201C"/>
    <w:rsid w:val="0060486C"/>
    <w:rsid w:val="00635EE5"/>
    <w:rsid w:val="00643F75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7E6AC2"/>
    <w:rsid w:val="00810737"/>
    <w:rsid w:val="00811C48"/>
    <w:rsid w:val="00820890"/>
    <w:rsid w:val="0083459F"/>
    <w:rsid w:val="0083780E"/>
    <w:rsid w:val="008674E6"/>
    <w:rsid w:val="00876001"/>
    <w:rsid w:val="00876A58"/>
    <w:rsid w:val="00894072"/>
    <w:rsid w:val="00895B8D"/>
    <w:rsid w:val="008B212E"/>
    <w:rsid w:val="008B7541"/>
    <w:rsid w:val="008C1A4A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67DB7"/>
    <w:rsid w:val="0097243E"/>
    <w:rsid w:val="00973849"/>
    <w:rsid w:val="00975F90"/>
    <w:rsid w:val="009832E4"/>
    <w:rsid w:val="009A2464"/>
    <w:rsid w:val="009A3737"/>
    <w:rsid w:val="009E29D9"/>
    <w:rsid w:val="009E5BCD"/>
    <w:rsid w:val="00A1473C"/>
    <w:rsid w:val="00A32343"/>
    <w:rsid w:val="00A37220"/>
    <w:rsid w:val="00A46082"/>
    <w:rsid w:val="00A50AF3"/>
    <w:rsid w:val="00A52AB7"/>
    <w:rsid w:val="00A53D38"/>
    <w:rsid w:val="00A54BD3"/>
    <w:rsid w:val="00A552D5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36B8F"/>
    <w:rsid w:val="00B440FB"/>
    <w:rsid w:val="00B4674F"/>
    <w:rsid w:val="00B517FB"/>
    <w:rsid w:val="00B7140C"/>
    <w:rsid w:val="00B81979"/>
    <w:rsid w:val="00B948DA"/>
    <w:rsid w:val="00B9609E"/>
    <w:rsid w:val="00BC6DE8"/>
    <w:rsid w:val="00BD7FE0"/>
    <w:rsid w:val="00BE0705"/>
    <w:rsid w:val="00BE6791"/>
    <w:rsid w:val="00BF2997"/>
    <w:rsid w:val="00BF7C45"/>
    <w:rsid w:val="00C44051"/>
    <w:rsid w:val="00C525FC"/>
    <w:rsid w:val="00C56C03"/>
    <w:rsid w:val="00C57A8A"/>
    <w:rsid w:val="00C57FE8"/>
    <w:rsid w:val="00C63334"/>
    <w:rsid w:val="00C6549A"/>
    <w:rsid w:val="00C8483C"/>
    <w:rsid w:val="00C915BF"/>
    <w:rsid w:val="00C932C2"/>
    <w:rsid w:val="00CA2DA6"/>
    <w:rsid w:val="00CD64BC"/>
    <w:rsid w:val="00CF11B0"/>
    <w:rsid w:val="00D30822"/>
    <w:rsid w:val="00D3685C"/>
    <w:rsid w:val="00D37E0D"/>
    <w:rsid w:val="00D60A6D"/>
    <w:rsid w:val="00D67DFC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B5190"/>
    <w:rsid w:val="00ED5890"/>
    <w:rsid w:val="00EF17AC"/>
    <w:rsid w:val="00F22A92"/>
    <w:rsid w:val="00F35BAD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5509A786-9793-4F6A-AE53-07776935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CHRISTINA ALEXANDRA</cp:lastModifiedBy>
  <cp:revision>14</cp:revision>
  <dcterms:created xsi:type="dcterms:W3CDTF">2013-06-21T12:58:00Z</dcterms:created>
  <dcterms:modified xsi:type="dcterms:W3CDTF">2017-06-20T02:23:00Z</dcterms:modified>
</cp:coreProperties>
</file>