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2BB19389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480B1" w14:textId="4E692D89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332679">
              <w:rPr>
                <w:rFonts w:ascii="Arial" w:hAnsi="Arial" w:cs="Arial"/>
                <w:b/>
                <w:sz w:val="32"/>
                <w:lang w:val="id-ID"/>
              </w:rPr>
              <w:t>Assignment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3659BCED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8E384CB" wp14:editId="6B6A105F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3FE41062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5B487" w14:textId="17E5767E" w:rsidR="00321362" w:rsidRPr="00B67595" w:rsidRDefault="00332679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332679">
              <w:rPr>
                <w:rFonts w:ascii="Arial Narrow" w:hAnsi="Arial Narrow" w:cs="Tahoma"/>
                <w:sz w:val="36"/>
              </w:rPr>
              <w:t>COMP6176</w:t>
            </w:r>
          </w:p>
          <w:p w14:paraId="7C9B7D00" w14:textId="2A73BDE6" w:rsidR="00235C36" w:rsidRPr="00876A58" w:rsidRDefault="00332679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332679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41760A8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1F642288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C7C44" w14:textId="12053B73" w:rsidR="00F80742" w:rsidRPr="00DF718C" w:rsidRDefault="00332679" w:rsidP="00332679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332679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A05E663" w14:textId="6197C316" w:rsidR="000732DF" w:rsidRPr="0036420F" w:rsidRDefault="000935BC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0935BC">
              <w:rPr>
                <w:rFonts w:ascii="Arial" w:hAnsi="Arial" w:cs="Arial"/>
                <w:b/>
                <w:sz w:val="20"/>
              </w:rPr>
              <w:t>E183-COMP6176-WL01-01</w:t>
            </w:r>
          </w:p>
        </w:tc>
      </w:tr>
      <w:tr w:rsidR="00E0375C" w:rsidRPr="00876A58" w14:paraId="692952C5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3BD996A" w14:textId="4C18AE27" w:rsidR="00535DA7" w:rsidRPr="00332679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332679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332679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332679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33267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332679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33267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332679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332679">
              <w:rPr>
                <w:rFonts w:ascii="Arial" w:hAnsi="Arial" w:cs="Arial"/>
                <w:i/>
                <w:sz w:val="18"/>
                <w:szCs w:val="18"/>
              </w:rPr>
              <w:t>2017</w:t>
            </w:r>
            <w:r w:rsidRPr="00332679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332679">
              <w:rPr>
                <w:rFonts w:ascii="Arial" w:hAnsi="Arial" w:cs="Arial"/>
                <w:i/>
                <w:sz w:val="18"/>
                <w:szCs w:val="18"/>
              </w:rPr>
              <w:t>2018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A166B91" w14:textId="4CF7D4FC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332679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332679">
              <w:rPr>
                <w:rFonts w:ascii="Arial" w:hAnsi="Arial" w:cs="Arial"/>
                <w:b/>
                <w:sz w:val="18"/>
              </w:rPr>
              <w:t xml:space="preserve"> </w:t>
            </w:r>
            <w:r w:rsidR="00332679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71593923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A961536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1AB8A019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7E28CA4" w14:textId="77777777" w:rsidR="00643F75" w:rsidRDefault="00643F75" w:rsidP="00643F75">
      <w:pPr>
        <w:rPr>
          <w:lang w:val="id-ID"/>
        </w:rPr>
      </w:pPr>
    </w:p>
    <w:p w14:paraId="432649C6" w14:textId="77777777" w:rsidR="005C5E46" w:rsidRDefault="005C5E46" w:rsidP="005C5E46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Kedai</w:t>
      </w:r>
      <w:proofErr w:type="spellEnd"/>
      <w:r>
        <w:rPr>
          <w:b/>
        </w:rPr>
        <w:t xml:space="preserve"> Manager</w:t>
      </w:r>
    </w:p>
    <w:p w14:paraId="2EE90886" w14:textId="77777777" w:rsidR="005C5E46" w:rsidRPr="00330D03" w:rsidRDefault="005C5E46" w:rsidP="005C5E46">
      <w:pPr>
        <w:spacing w:line="360" w:lineRule="auto"/>
        <w:jc w:val="center"/>
        <w:rPr>
          <w:b/>
        </w:rPr>
      </w:pPr>
      <w:bookmarkStart w:id="0" w:name="_GoBack"/>
      <w:bookmarkEnd w:id="0"/>
    </w:p>
    <w:p w14:paraId="3CF8BD1E" w14:textId="77777777" w:rsidR="005C5E46" w:rsidRDefault="005C5E46" w:rsidP="005C5E46">
      <w:pPr>
        <w:spacing w:line="360" w:lineRule="auto"/>
        <w:ind w:firstLine="720"/>
        <w:jc w:val="both"/>
      </w:pPr>
      <w:proofErr w:type="spellStart"/>
      <w:r>
        <w:rPr>
          <w:b/>
          <w:bCs/>
        </w:rPr>
        <w:t>Kedai</w:t>
      </w:r>
      <w:proofErr w:type="spellEnd"/>
      <w:r>
        <w:rPr>
          <w:b/>
          <w:bCs/>
        </w:rPr>
        <w:t xml:space="preserve"> Manager</w:t>
      </w:r>
      <w:r>
        <w:t xml:space="preserve"> comes as a new POS (Point of Sale) system startup in Indonesia. </w:t>
      </w:r>
      <w:proofErr w:type="spellStart"/>
      <w:r>
        <w:t>Kedai</w:t>
      </w:r>
      <w:proofErr w:type="spellEnd"/>
      <w:r>
        <w:t xml:space="preserve"> Manager develops a hybrid application based on web and mobile application. The data repository is integrated in cloud-based database and everything occurs in your business will be recorded, so you can keep track of your business anywhere and anytime. </w:t>
      </w:r>
    </w:p>
    <w:p w14:paraId="2D7C09D5" w14:textId="77777777" w:rsidR="005C5E46" w:rsidRDefault="005C5E46" w:rsidP="005C5E46">
      <w:pPr>
        <w:spacing w:line="360" w:lineRule="auto"/>
        <w:ind w:firstLine="720"/>
        <w:jc w:val="both"/>
      </w:pPr>
      <w:proofErr w:type="spellStart"/>
      <w:r>
        <w:rPr>
          <w:b/>
        </w:rPr>
        <w:t>Kedai</w:t>
      </w:r>
      <w:proofErr w:type="spellEnd"/>
      <w:r>
        <w:rPr>
          <w:b/>
        </w:rPr>
        <w:t xml:space="preserve"> Manager </w:t>
      </w:r>
      <w:r>
        <w:t xml:space="preserve">handles three major business type, </w:t>
      </w:r>
      <w:r w:rsidRPr="001352A9">
        <w:rPr>
          <w:b/>
        </w:rPr>
        <w:t>Food &amp; Beverage Business</w:t>
      </w:r>
      <w:r w:rsidRPr="001C0A97">
        <w:t xml:space="preserve">, </w:t>
      </w:r>
      <w:r w:rsidRPr="001352A9">
        <w:rPr>
          <w:b/>
        </w:rPr>
        <w:t>Service Business</w:t>
      </w:r>
      <w:r w:rsidRPr="001C0A97">
        <w:t>, and</w:t>
      </w:r>
      <w:r w:rsidRPr="001352A9">
        <w:rPr>
          <w:b/>
        </w:rPr>
        <w:t xml:space="preserve"> Retail Business</w:t>
      </w:r>
      <w:r>
        <w:t xml:space="preserve">. The features, offered by </w:t>
      </w:r>
      <w:proofErr w:type="spellStart"/>
      <w:r>
        <w:rPr>
          <w:b/>
        </w:rPr>
        <w:t>Kedai</w:t>
      </w:r>
      <w:proofErr w:type="spellEnd"/>
      <w:r>
        <w:rPr>
          <w:b/>
        </w:rPr>
        <w:t xml:space="preserve"> Manager</w:t>
      </w:r>
      <w:r>
        <w:t xml:space="preserve"> to help your business goes easier, are Sales Management, Marketing Management, Product Management, Staff Management, and Franchise Management. The </w:t>
      </w:r>
      <w:r w:rsidRPr="00E56A5B">
        <w:rPr>
          <w:b/>
        </w:rPr>
        <w:t>customer segment</w:t>
      </w:r>
      <w:r>
        <w:t xml:space="preserve"> is all business owners who want to handle their businesses in a flexible time and integrate their business systems.</w:t>
      </w:r>
    </w:p>
    <w:p w14:paraId="0A91F35E" w14:textId="77777777" w:rsidR="005C5E46" w:rsidRDefault="005C5E46" w:rsidP="005C5E46">
      <w:pPr>
        <w:spacing w:line="360" w:lineRule="auto"/>
        <w:ind w:firstLine="720"/>
        <w:jc w:val="both"/>
        <w:rPr>
          <w:shd w:val="clear" w:color="auto" w:fill="FFFFFF"/>
        </w:rPr>
      </w:pPr>
      <w:proofErr w:type="spellStart"/>
      <w:r>
        <w:rPr>
          <w:b/>
        </w:rPr>
        <w:t>Kedai</w:t>
      </w:r>
      <w:proofErr w:type="spellEnd"/>
      <w:r>
        <w:rPr>
          <w:b/>
        </w:rPr>
        <w:t xml:space="preserve"> Manager </w:t>
      </w:r>
      <w:r>
        <w:rPr>
          <w:rStyle w:val="shorttext"/>
        </w:rPr>
        <w:t>decides</w:t>
      </w:r>
      <w:r>
        <w:rPr>
          <w:rStyle w:val="shorttext"/>
          <w:lang w:val="id-ID"/>
        </w:rPr>
        <w:t xml:space="preserve"> to create </w:t>
      </w:r>
      <w:r>
        <w:rPr>
          <w:rStyle w:val="mediumtext"/>
          <w:lang w:val="id-ID"/>
        </w:rPr>
        <w:t xml:space="preserve">a website </w:t>
      </w:r>
      <w:r>
        <w:rPr>
          <w:rStyle w:val="mediumtext"/>
        </w:rPr>
        <w:t>which</w:t>
      </w:r>
      <w:r>
        <w:rPr>
          <w:rStyle w:val="mediumtext"/>
          <w:lang w:val="id-ID"/>
        </w:rPr>
        <w:t xml:space="preserve"> </w:t>
      </w:r>
      <w:r>
        <w:rPr>
          <w:rStyle w:val="mediumtext"/>
        </w:rPr>
        <w:t>contains</w:t>
      </w:r>
      <w:r>
        <w:rPr>
          <w:rStyle w:val="mediumtext"/>
          <w:lang w:val="id-ID"/>
        </w:rPr>
        <w:t xml:space="preserve"> </w:t>
      </w:r>
      <w:r>
        <w:rPr>
          <w:rStyle w:val="mediumtext"/>
        </w:rPr>
        <w:t xml:space="preserve">a </w:t>
      </w:r>
      <w:r w:rsidRPr="00E56A5B">
        <w:rPr>
          <w:rStyle w:val="mediumtext"/>
          <w:b/>
        </w:rPr>
        <w:t>brief description</w:t>
      </w:r>
      <w:r>
        <w:rPr>
          <w:rStyle w:val="mediumtext"/>
        </w:rPr>
        <w:t xml:space="preserve"> about </w:t>
      </w:r>
      <w:proofErr w:type="spellStart"/>
      <w:r w:rsidRPr="00E56A5B">
        <w:rPr>
          <w:rStyle w:val="mediumtext"/>
          <w:b/>
        </w:rPr>
        <w:t>Kedai</w:t>
      </w:r>
      <w:proofErr w:type="spellEnd"/>
      <w:r w:rsidRPr="00E56A5B">
        <w:rPr>
          <w:rStyle w:val="mediumtext"/>
          <w:b/>
        </w:rPr>
        <w:t xml:space="preserve"> Manager</w:t>
      </w:r>
      <w:r>
        <w:rPr>
          <w:rStyle w:val="mediumtext"/>
        </w:rPr>
        <w:t xml:space="preserve"> and which customer</w:t>
      </w:r>
      <w:r>
        <w:t xml:space="preserve"> can </w:t>
      </w:r>
      <w:r w:rsidRPr="00E56A5B">
        <w:rPr>
          <w:b/>
        </w:rPr>
        <w:t>register</w:t>
      </w:r>
      <w:r>
        <w:t xml:space="preserve"> </w:t>
      </w:r>
      <w:r w:rsidRPr="00E56A5B">
        <w:rPr>
          <w:b/>
        </w:rPr>
        <w:t>their store</w:t>
      </w:r>
      <w:r>
        <w:t>. To register, customer could go to “</w:t>
      </w:r>
      <w:r w:rsidRPr="001352A9">
        <w:rPr>
          <w:b/>
        </w:rPr>
        <w:t>Sign Up</w:t>
      </w:r>
      <w:r>
        <w:t xml:space="preserve">” page in </w:t>
      </w:r>
      <w:proofErr w:type="spellStart"/>
      <w:r w:rsidRPr="001D126A">
        <w:rPr>
          <w:b/>
        </w:rPr>
        <w:t>Kedai</w:t>
      </w:r>
      <w:proofErr w:type="spellEnd"/>
      <w:r w:rsidRPr="001D126A">
        <w:rPr>
          <w:b/>
        </w:rPr>
        <w:t xml:space="preserve"> Manager</w:t>
      </w:r>
      <w:r>
        <w:t xml:space="preserve"> website and then fill </w:t>
      </w:r>
      <w:r w:rsidRPr="002B4B5B">
        <w:rPr>
          <w:b/>
        </w:rPr>
        <w:t>Store Name</w:t>
      </w:r>
      <w:r w:rsidRPr="006D3AD4">
        <w:t>,</w:t>
      </w:r>
      <w:r w:rsidRPr="006D3AD4">
        <w:rPr>
          <w:rStyle w:val="CommentReference"/>
        </w:rPr>
        <w:t xml:space="preserve"> </w:t>
      </w:r>
      <w:r w:rsidRPr="002B4B5B">
        <w:rPr>
          <w:b/>
        </w:rPr>
        <w:t>Email</w:t>
      </w:r>
      <w:r w:rsidRPr="006D3AD4">
        <w:t xml:space="preserve">, </w:t>
      </w:r>
      <w:r w:rsidRPr="002B4B5B">
        <w:rPr>
          <w:b/>
        </w:rPr>
        <w:t>Password</w:t>
      </w:r>
      <w:r w:rsidRPr="00F63D0C">
        <w:t xml:space="preserve">, </w:t>
      </w:r>
      <w:r w:rsidRPr="002B4B5B">
        <w:rPr>
          <w:b/>
        </w:rPr>
        <w:t>Business Type</w:t>
      </w:r>
      <w:r w:rsidRPr="006D3AD4">
        <w:t xml:space="preserve"> (</w:t>
      </w:r>
      <w:r>
        <w:rPr>
          <w:b/>
        </w:rPr>
        <w:t>F &amp; B Business</w:t>
      </w:r>
      <w:r w:rsidRPr="00F63D0C">
        <w:t xml:space="preserve">, </w:t>
      </w:r>
      <w:r>
        <w:rPr>
          <w:b/>
        </w:rPr>
        <w:t>Service Business</w:t>
      </w:r>
      <w:r w:rsidRPr="00F63D0C">
        <w:t xml:space="preserve">, </w:t>
      </w:r>
      <w:r>
        <w:rPr>
          <w:b/>
        </w:rPr>
        <w:t>Retail Business</w:t>
      </w:r>
      <w:r w:rsidRPr="006D3AD4">
        <w:t xml:space="preserve">), </w:t>
      </w:r>
      <w:r w:rsidRPr="002B4B5B">
        <w:rPr>
          <w:b/>
        </w:rPr>
        <w:t>Store Location</w:t>
      </w:r>
      <w:r w:rsidRPr="00F63D0C">
        <w:t>, and</w:t>
      </w:r>
      <w:r w:rsidRPr="002B4B5B">
        <w:rPr>
          <w:b/>
        </w:rPr>
        <w:t xml:space="preserve"> Store Description</w:t>
      </w:r>
      <w:r>
        <w:t xml:space="preserve">. You </w:t>
      </w:r>
      <w:proofErr w:type="gramStart"/>
      <w:r>
        <w:t>have to</w:t>
      </w:r>
      <w:proofErr w:type="gramEnd"/>
      <w:r>
        <w:t xml:space="preserve"> ensure that your design is </w:t>
      </w:r>
      <w:r w:rsidRPr="00621914">
        <w:rPr>
          <w:b/>
        </w:rPr>
        <w:t>suitable</w:t>
      </w:r>
      <w:r>
        <w:t xml:space="preserve"> for all visitors and ensure that the visitors can </w:t>
      </w:r>
      <w:r w:rsidRPr="004F31FB">
        <w:rPr>
          <w:b/>
        </w:rPr>
        <w:t>navigate</w:t>
      </w:r>
      <w:r>
        <w:t xml:space="preserve"> and </w:t>
      </w:r>
      <w:r w:rsidRPr="004F31FB">
        <w:rPr>
          <w:b/>
        </w:rPr>
        <w:t>interact</w:t>
      </w:r>
      <w:r>
        <w:t xml:space="preserve"> with the website without any problem. </w:t>
      </w:r>
      <w:r>
        <w:rPr>
          <w:shd w:val="clear" w:color="auto" w:fill="FFFFFF"/>
        </w:rPr>
        <w:t>It’s</w:t>
      </w:r>
      <w:r w:rsidRPr="004F31FB">
        <w:rPr>
          <w:shd w:val="clear" w:color="auto" w:fill="FFFFFF"/>
        </w:rPr>
        <w:t xml:space="preserve"> important </w:t>
      </w:r>
      <w:r>
        <w:rPr>
          <w:shd w:val="clear" w:color="auto" w:fill="FFFFFF"/>
        </w:rPr>
        <w:t xml:space="preserve">to ensure your button appears </w:t>
      </w:r>
      <w:r w:rsidRPr="00512098">
        <w:rPr>
          <w:b/>
          <w:shd w:val="clear" w:color="auto" w:fill="FFFFFF"/>
        </w:rPr>
        <w:t>clickable</w:t>
      </w:r>
      <w:r>
        <w:rPr>
          <w:shd w:val="clear" w:color="auto" w:fill="FFFFFF"/>
        </w:rPr>
        <w:t xml:space="preserve"> and </w:t>
      </w:r>
      <w:r w:rsidRPr="00512098">
        <w:rPr>
          <w:b/>
          <w:shd w:val="clear" w:color="auto" w:fill="FFFFFF"/>
        </w:rPr>
        <w:t>visible</w:t>
      </w:r>
      <w:r>
        <w:rPr>
          <w:shd w:val="clear" w:color="auto" w:fill="FFFFFF"/>
        </w:rPr>
        <w:t>.</w:t>
      </w:r>
      <w:r>
        <w:rPr>
          <w:rStyle w:val="CommentReference"/>
        </w:rPr>
        <w:t xml:space="preserve"> </w:t>
      </w:r>
    </w:p>
    <w:p w14:paraId="1C321F76" w14:textId="77777777" w:rsidR="005C5E46" w:rsidRDefault="005C5E46" w:rsidP="005C5E46">
      <w:pPr>
        <w:spacing w:line="360" w:lineRule="auto"/>
        <w:ind w:firstLine="720"/>
        <w:jc w:val="both"/>
      </w:pPr>
      <w:proofErr w:type="spellStart"/>
      <w:r>
        <w:rPr>
          <w:b/>
        </w:rPr>
        <w:t>Kedai</w:t>
      </w:r>
      <w:proofErr w:type="spellEnd"/>
      <w:r>
        <w:rPr>
          <w:b/>
        </w:rPr>
        <w:t xml:space="preserve"> Manager </w:t>
      </w:r>
      <w:r w:rsidRPr="00EB4C0D">
        <w:t>owner</w:t>
      </w:r>
      <w:r>
        <w:t xml:space="preserve">, Mr. </w:t>
      </w:r>
      <w:proofErr w:type="spellStart"/>
      <w:r>
        <w:t>Kiriya</w:t>
      </w:r>
      <w:proofErr w:type="spellEnd"/>
      <w:r>
        <w:t xml:space="preserve"> Tan has already provided you with the </w:t>
      </w:r>
      <w:r w:rsidRPr="00A62BAF">
        <w:rPr>
          <w:b/>
        </w:rPr>
        <w:t>blueprint</w:t>
      </w:r>
      <w:r>
        <w:t xml:space="preserve">. Your task is to </w:t>
      </w:r>
      <w:r w:rsidRPr="001C0A97">
        <w:rPr>
          <w:b/>
        </w:rPr>
        <w:t>slice</w:t>
      </w:r>
      <w:r>
        <w:t xml:space="preserve"> the </w:t>
      </w:r>
      <w:r w:rsidRPr="00686722">
        <w:rPr>
          <w:b/>
        </w:rPr>
        <w:t>blueprint</w:t>
      </w:r>
      <w:r>
        <w:t xml:space="preserve"> and </w:t>
      </w:r>
      <w:r w:rsidRPr="001C0A97">
        <w:rPr>
          <w:b/>
        </w:rPr>
        <w:t>use it as reference</w:t>
      </w:r>
      <w:r>
        <w:t xml:space="preserve"> for your website.</w:t>
      </w:r>
      <w:r>
        <w:rPr>
          <w:rStyle w:val="shorttext"/>
        </w:rPr>
        <w:t xml:space="preserve"> </w:t>
      </w:r>
      <w:r>
        <w:t xml:space="preserve">As soon as you have finished the </w:t>
      </w:r>
      <w:r w:rsidRPr="001A77E8">
        <w:rPr>
          <w:b/>
        </w:rPr>
        <w:t>blueprint</w:t>
      </w:r>
      <w:r>
        <w:t xml:space="preserve">, you can start the development on the website. You need to create </w:t>
      </w:r>
      <w:r>
        <w:rPr>
          <w:b/>
        </w:rPr>
        <w:t xml:space="preserve">website </w:t>
      </w:r>
      <w:r w:rsidRPr="001A77E8">
        <w:t xml:space="preserve">of </w:t>
      </w:r>
      <w:r w:rsidRPr="008E3FA1">
        <w:rPr>
          <w:b/>
        </w:rPr>
        <w:t>2</w:t>
      </w:r>
      <w:r>
        <w:t xml:space="preserve"> </w:t>
      </w:r>
      <w:r w:rsidRPr="008E3FA1">
        <w:rPr>
          <w:b/>
        </w:rPr>
        <w:t>pages</w:t>
      </w:r>
      <w:r>
        <w:rPr>
          <w:b/>
        </w:rPr>
        <w:t xml:space="preserve"> </w:t>
      </w:r>
      <w:r w:rsidRPr="0010501D">
        <w:t xml:space="preserve">with the following requirements: </w:t>
      </w:r>
    </w:p>
    <w:p w14:paraId="49EDC231" w14:textId="77777777" w:rsidR="005C5E46" w:rsidRDefault="005C5E46" w:rsidP="005C5E46">
      <w:pPr>
        <w:spacing w:line="360" w:lineRule="auto"/>
        <w:ind w:firstLine="720"/>
        <w:jc w:val="both"/>
      </w:pPr>
    </w:p>
    <w:p w14:paraId="413FA0DA" w14:textId="55D8351D" w:rsidR="005C5E46" w:rsidRDefault="005C5E46" w:rsidP="005C5E46">
      <w:pPr>
        <w:spacing w:line="360" w:lineRule="auto"/>
        <w:ind w:firstLine="720"/>
        <w:jc w:val="both"/>
      </w:pPr>
    </w:p>
    <w:p w14:paraId="627A7ED6" w14:textId="77777777" w:rsidR="005C5E46" w:rsidRPr="00590321" w:rsidRDefault="005C5E46" w:rsidP="005C5E46">
      <w:pPr>
        <w:spacing w:line="360" w:lineRule="auto"/>
        <w:ind w:firstLine="720"/>
        <w:jc w:val="both"/>
      </w:pPr>
    </w:p>
    <w:p w14:paraId="410A96E0" w14:textId="77777777" w:rsidR="005C5E46" w:rsidRPr="00064156" w:rsidRDefault="005C5E46" w:rsidP="005C5E46">
      <w:pPr>
        <w:pStyle w:val="ListParagraph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Add </w:t>
      </w:r>
      <w:r w:rsidRPr="0010501D">
        <w:rPr>
          <w:rStyle w:val="shorttext"/>
          <w:b/>
        </w:rPr>
        <w:t>accurate link</w:t>
      </w:r>
      <w:r>
        <w:rPr>
          <w:rStyle w:val="shorttext"/>
        </w:rPr>
        <w:t xml:space="preserve"> to redirect user between the pages</w:t>
      </w:r>
      <w:r>
        <w:t>.</w:t>
      </w:r>
      <w:r>
        <w:rPr>
          <w:rStyle w:val="mediumtext"/>
        </w:rPr>
        <w:t xml:space="preserve"> </w:t>
      </w:r>
    </w:p>
    <w:p w14:paraId="4E4AD462" w14:textId="77777777" w:rsidR="005C5E46" w:rsidRDefault="005C5E46" w:rsidP="005C5E46">
      <w:pPr>
        <w:pStyle w:val="ListParagraph"/>
        <w:numPr>
          <w:ilvl w:val="0"/>
          <w:numId w:val="15"/>
        </w:numPr>
        <w:spacing w:line="360" w:lineRule="auto"/>
        <w:jc w:val="both"/>
      </w:pPr>
      <w:r>
        <w:t xml:space="preserve">Provide </w:t>
      </w:r>
      <w:r w:rsidRPr="001C0A97">
        <w:rPr>
          <w:b/>
        </w:rPr>
        <w:t>at least 2 links</w:t>
      </w:r>
      <w:r>
        <w:t xml:space="preserve"> for their </w:t>
      </w:r>
      <w:r w:rsidRPr="00064156">
        <w:rPr>
          <w:b/>
        </w:rPr>
        <w:t>social</w:t>
      </w:r>
      <w:r>
        <w:t xml:space="preserve"> </w:t>
      </w:r>
      <w:r w:rsidRPr="00064156">
        <w:rPr>
          <w:b/>
        </w:rPr>
        <w:t>media</w:t>
      </w:r>
      <w:r>
        <w:t xml:space="preserve"> </w:t>
      </w:r>
      <w:r w:rsidRPr="00064156">
        <w:rPr>
          <w:b/>
        </w:rPr>
        <w:t>account</w:t>
      </w:r>
      <w:r>
        <w:t xml:space="preserve"> such as </w:t>
      </w:r>
      <w:r w:rsidRPr="00064156">
        <w:rPr>
          <w:b/>
        </w:rPr>
        <w:t>Facebook</w:t>
      </w:r>
      <w:r>
        <w:t xml:space="preserve"> and </w:t>
      </w:r>
      <w:r w:rsidRPr="00064156">
        <w:rPr>
          <w:b/>
        </w:rPr>
        <w:t>Twitter</w:t>
      </w:r>
      <w:r>
        <w:t xml:space="preserve"> page. </w:t>
      </w:r>
    </w:p>
    <w:p w14:paraId="27C2989B" w14:textId="77777777" w:rsidR="005C5E46" w:rsidRDefault="005C5E46" w:rsidP="005C5E46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Style w:val="mediumtext"/>
        </w:rPr>
        <w:t>Use</w:t>
      </w:r>
      <w:r>
        <w:t xml:space="preserve"> at least </w:t>
      </w:r>
      <w:r w:rsidRPr="0010501D">
        <w:rPr>
          <w:b/>
        </w:rPr>
        <w:t>5 kinds of</w:t>
      </w:r>
      <w:r>
        <w:t xml:space="preserve"> </w:t>
      </w:r>
      <w:r w:rsidRPr="0010501D">
        <w:rPr>
          <w:b/>
        </w:rPr>
        <w:t>suitable components</w:t>
      </w:r>
      <w:r>
        <w:t xml:space="preserve"> for the </w:t>
      </w:r>
      <w:proofErr w:type="gramStart"/>
      <w:r>
        <w:rPr>
          <w:rStyle w:val="mediumtext"/>
          <w:b/>
        </w:rPr>
        <w:t>Sign Up</w:t>
      </w:r>
      <w:proofErr w:type="gramEnd"/>
      <w:r w:rsidRPr="0010501D">
        <w:rPr>
          <w:rStyle w:val="mediumtext"/>
          <w:b/>
        </w:rPr>
        <w:t xml:space="preserve"> form</w:t>
      </w:r>
      <w:r>
        <w:t xml:space="preserve">. </w:t>
      </w:r>
    </w:p>
    <w:p w14:paraId="6F654673" w14:textId="77777777" w:rsidR="005C5E46" w:rsidRDefault="005C5E46" w:rsidP="005C5E46">
      <w:pPr>
        <w:pStyle w:val="ListParagraph"/>
        <w:numPr>
          <w:ilvl w:val="0"/>
          <w:numId w:val="15"/>
        </w:numPr>
        <w:spacing w:line="360" w:lineRule="auto"/>
        <w:jc w:val="both"/>
      </w:pPr>
      <w:r>
        <w:t xml:space="preserve">Create </w:t>
      </w:r>
      <w:r w:rsidRPr="001A77E8">
        <w:rPr>
          <w:b/>
        </w:rPr>
        <w:t xml:space="preserve">hover image </w:t>
      </w:r>
      <w:r>
        <w:rPr>
          <w:rStyle w:val="shorttext"/>
        </w:rPr>
        <w:t xml:space="preserve">with </w:t>
      </w:r>
      <w:r w:rsidRPr="001A77E8">
        <w:rPr>
          <w:rStyle w:val="shorttext"/>
          <w:b/>
        </w:rPr>
        <w:t>CSS</w:t>
      </w:r>
      <w:r>
        <w:rPr>
          <w:rStyle w:val="shorttext"/>
        </w:rPr>
        <w:t xml:space="preserve"> </w:t>
      </w:r>
      <w:r w:rsidRPr="001A77E8">
        <w:rPr>
          <w:rStyle w:val="shorttext"/>
          <w:b/>
        </w:rPr>
        <w:t>Pseudo Element</w:t>
      </w:r>
      <w:r>
        <w:rPr>
          <w:rStyle w:val="shorttext"/>
        </w:rPr>
        <w:t xml:space="preserve"> </w:t>
      </w:r>
      <w:r>
        <w:t xml:space="preserve">in </w:t>
      </w:r>
      <w:r>
        <w:rPr>
          <w:b/>
        </w:rPr>
        <w:t>h</w:t>
      </w:r>
      <w:r w:rsidRPr="001A77E8">
        <w:rPr>
          <w:b/>
        </w:rPr>
        <w:t>omepage</w:t>
      </w:r>
      <w:r>
        <w:t>.</w:t>
      </w:r>
    </w:p>
    <w:p w14:paraId="1B4CA94F" w14:textId="77777777" w:rsidR="005C5E46" w:rsidRDefault="005C5E46" w:rsidP="005C5E46">
      <w:pPr>
        <w:pStyle w:val="ListParagraph"/>
        <w:numPr>
          <w:ilvl w:val="0"/>
          <w:numId w:val="15"/>
        </w:numPr>
        <w:spacing w:line="360" w:lineRule="auto"/>
        <w:jc w:val="both"/>
      </w:pPr>
      <w:r>
        <w:t xml:space="preserve">Use </w:t>
      </w:r>
      <w:r w:rsidRPr="0045460A">
        <w:rPr>
          <w:b/>
        </w:rPr>
        <w:t>external</w:t>
      </w:r>
      <w:r w:rsidRPr="001A77E8">
        <w:rPr>
          <w:b/>
        </w:rPr>
        <w:t xml:space="preserve"> </w:t>
      </w:r>
      <w:r w:rsidRPr="0010501D">
        <w:t>or</w:t>
      </w:r>
      <w:r w:rsidRPr="001A77E8">
        <w:rPr>
          <w:b/>
        </w:rPr>
        <w:t xml:space="preserve"> </w:t>
      </w:r>
      <w:r>
        <w:rPr>
          <w:b/>
        </w:rPr>
        <w:t>i</w:t>
      </w:r>
      <w:r w:rsidRPr="001A77E8">
        <w:rPr>
          <w:b/>
        </w:rPr>
        <w:t xml:space="preserve">nternal CSS </w:t>
      </w:r>
      <w:r>
        <w:t xml:space="preserve">with </w:t>
      </w:r>
      <w:r w:rsidRPr="001A77E8">
        <w:rPr>
          <w:b/>
        </w:rPr>
        <w:t>5</w:t>
      </w:r>
      <w:r>
        <w:t xml:space="preserve"> </w:t>
      </w:r>
      <w:r w:rsidRPr="001A77E8">
        <w:rPr>
          <w:b/>
        </w:rPr>
        <w:t>kinds of CSS propert</w:t>
      </w:r>
      <w:r>
        <w:rPr>
          <w:b/>
        </w:rPr>
        <w:t>ies</w:t>
      </w:r>
      <w:r w:rsidRPr="008A131A">
        <w:t>,</w:t>
      </w:r>
      <w:r w:rsidRPr="001A77E8">
        <w:rPr>
          <w:b/>
        </w:rPr>
        <w:t xml:space="preserve"> inline</w:t>
      </w:r>
      <w:r>
        <w:t xml:space="preserve"> </w:t>
      </w:r>
      <w:r w:rsidRPr="001A77E8">
        <w:rPr>
          <w:b/>
        </w:rPr>
        <w:t>CSS</w:t>
      </w:r>
      <w:r>
        <w:t xml:space="preserve"> will not be marked.</w:t>
      </w:r>
    </w:p>
    <w:p w14:paraId="6707F52B" w14:textId="77777777" w:rsidR="005C5E46" w:rsidRDefault="005C5E46" w:rsidP="005C5E46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Style w:val="mediumtext"/>
        </w:rPr>
        <w:t xml:space="preserve">You are </w:t>
      </w:r>
      <w:r w:rsidRPr="00295A8D">
        <w:rPr>
          <w:rStyle w:val="mediumtext"/>
          <w:b/>
        </w:rPr>
        <w:t>not</w:t>
      </w:r>
      <w:r>
        <w:rPr>
          <w:rStyle w:val="mediumtext"/>
        </w:rPr>
        <w:t xml:space="preserve"> </w:t>
      </w:r>
      <w:r w:rsidRPr="00295A8D">
        <w:rPr>
          <w:rStyle w:val="mediumtext"/>
          <w:b/>
        </w:rPr>
        <w:t>allowed</w:t>
      </w:r>
      <w:r>
        <w:rPr>
          <w:rStyle w:val="mediumtext"/>
        </w:rPr>
        <w:t xml:space="preserve"> to design the layout using </w:t>
      </w:r>
      <w:r w:rsidRPr="00295A8D">
        <w:rPr>
          <w:rStyle w:val="mediumtext"/>
          <w:b/>
        </w:rPr>
        <w:t>table</w:t>
      </w:r>
      <w:r>
        <w:rPr>
          <w:rStyle w:val="mediumtext"/>
        </w:rPr>
        <w:t xml:space="preserve"> </w:t>
      </w:r>
      <w:r w:rsidRPr="00295A8D">
        <w:rPr>
          <w:rStyle w:val="mediumtext"/>
          <w:b/>
        </w:rPr>
        <w:t>tag</w:t>
      </w:r>
      <w:r>
        <w:rPr>
          <w:rStyle w:val="mediumtext"/>
        </w:rPr>
        <w:t xml:space="preserve">, please use </w:t>
      </w:r>
      <w:r w:rsidRPr="00295A8D">
        <w:rPr>
          <w:rStyle w:val="mediumtext"/>
          <w:b/>
        </w:rPr>
        <w:t>div</w:t>
      </w:r>
      <w:r>
        <w:rPr>
          <w:rStyle w:val="mediumtext"/>
        </w:rPr>
        <w:t xml:space="preserve"> </w:t>
      </w:r>
      <w:r w:rsidRPr="00295A8D">
        <w:rPr>
          <w:rStyle w:val="mediumtext"/>
          <w:b/>
        </w:rPr>
        <w:t>tag</w:t>
      </w:r>
      <w:r>
        <w:rPr>
          <w:rStyle w:val="mediumtext"/>
        </w:rPr>
        <w:t xml:space="preserve"> to design the layout. </w:t>
      </w:r>
    </w:p>
    <w:p w14:paraId="375558AD" w14:textId="77777777" w:rsidR="005C5E46" w:rsidRDefault="005C5E46" w:rsidP="005C5E46">
      <w:pPr>
        <w:pStyle w:val="ListParagraph"/>
        <w:spacing w:line="360" w:lineRule="auto"/>
        <w:jc w:val="both"/>
      </w:pPr>
    </w:p>
    <w:p w14:paraId="6037A775" w14:textId="77777777" w:rsidR="005C5E46" w:rsidRDefault="005C5E46" w:rsidP="005C5E46">
      <w:pPr>
        <w:spacing w:line="360" w:lineRule="auto"/>
        <w:ind w:firstLine="720"/>
        <w:jc w:val="both"/>
        <w:rPr>
          <w:rStyle w:val="shorttext"/>
        </w:rPr>
      </w:pPr>
      <w:r w:rsidRPr="00051B5F">
        <w:t xml:space="preserve">Feel free to use any text editor that suit you the best to create the HTML file. </w:t>
      </w:r>
      <w:r w:rsidRPr="00051B5F">
        <w:rPr>
          <w:rStyle w:val="mediumtext"/>
        </w:rPr>
        <w:t xml:space="preserve">You are free to design the website </w:t>
      </w:r>
      <w:proofErr w:type="gramStart"/>
      <w:r w:rsidRPr="00051B5F">
        <w:rPr>
          <w:rStyle w:val="mediumtext"/>
        </w:rPr>
        <w:t>as long as</w:t>
      </w:r>
      <w:proofErr w:type="gramEnd"/>
      <w:r w:rsidRPr="00051B5F">
        <w:rPr>
          <w:rStyle w:val="mediumtext"/>
        </w:rPr>
        <w:t xml:space="preserve"> the website still strives for </w:t>
      </w:r>
      <w:r w:rsidRPr="00695865">
        <w:rPr>
          <w:rStyle w:val="mediumtext"/>
          <w:b/>
        </w:rPr>
        <w:t>consistency</w:t>
      </w:r>
      <w:r w:rsidRPr="00051B5F">
        <w:rPr>
          <w:rStyle w:val="mediumtext"/>
        </w:rPr>
        <w:t xml:space="preserve">. </w:t>
      </w:r>
    </w:p>
    <w:p w14:paraId="52201FB3" w14:textId="77777777" w:rsidR="005C5E46" w:rsidRDefault="005C5E46" w:rsidP="005C5E46">
      <w:pPr>
        <w:spacing w:line="360" w:lineRule="auto"/>
        <w:jc w:val="both"/>
      </w:pPr>
    </w:p>
    <w:p w14:paraId="356CFAF5" w14:textId="77777777" w:rsidR="005C5E46" w:rsidRDefault="005C5E46" w:rsidP="005C5E46">
      <w:pPr>
        <w:pStyle w:val="ListParagraph"/>
        <w:spacing w:line="360" w:lineRule="auto"/>
        <w:ind w:left="0"/>
        <w:jc w:val="both"/>
        <w:rPr>
          <w:b/>
        </w:rPr>
      </w:pPr>
      <w:r>
        <w:rPr>
          <w:b/>
        </w:rPr>
        <w:t>Guide:</w:t>
      </w:r>
    </w:p>
    <w:p w14:paraId="30E4562E" w14:textId="77777777" w:rsidR="005C5E46" w:rsidRPr="00E832B9" w:rsidRDefault="005C5E46" w:rsidP="005C5E46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rPr>
          <w:rStyle w:val="shorttext"/>
        </w:rPr>
        <w:t xml:space="preserve">. </w:t>
      </w:r>
      <w:r>
        <w:t xml:space="preserve">Set up your site as creative as possible, but ensure it still strive for </w:t>
      </w:r>
      <w:r w:rsidRPr="00E832B9">
        <w:rPr>
          <w:b/>
        </w:rPr>
        <w:t>consistency</w:t>
      </w:r>
    </w:p>
    <w:p w14:paraId="42CAFFFF" w14:textId="77777777" w:rsidR="005C5E46" w:rsidRDefault="005C5E46" w:rsidP="005C5E46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The </w:t>
      </w:r>
      <w:r>
        <w:rPr>
          <w:b/>
        </w:rPr>
        <w:t>blueprint</w:t>
      </w:r>
      <w:r>
        <w:t xml:space="preserve"> (only </w:t>
      </w:r>
      <w:r w:rsidRPr="00E832B9">
        <w:rPr>
          <w:b/>
        </w:rPr>
        <w:t>homepage</w:t>
      </w:r>
      <w:r>
        <w:t xml:space="preserve">) must be designed using </w:t>
      </w:r>
      <w:r w:rsidRPr="00E832B9">
        <w:rPr>
          <w:b/>
        </w:rPr>
        <w:t>Adobe Photoshop</w:t>
      </w:r>
      <w:r>
        <w:rPr>
          <w:b/>
        </w:rPr>
        <w:t xml:space="preserve"> CS3 </w:t>
      </w:r>
      <w:r>
        <w:t xml:space="preserve">and make sure </w:t>
      </w:r>
      <w:r w:rsidRPr="00E832B9">
        <w:rPr>
          <w:b/>
        </w:rPr>
        <w:t>no layers are merged</w:t>
      </w:r>
      <w:r>
        <w:t>.</w:t>
      </w:r>
    </w:p>
    <w:p w14:paraId="00CBB8F3" w14:textId="77777777" w:rsidR="005C5E46" w:rsidRDefault="005C5E46" w:rsidP="005C5E46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Consider the </w:t>
      </w:r>
      <w:r w:rsidRPr="00E832B9">
        <w:rPr>
          <w:b/>
        </w:rPr>
        <w:t>color</w:t>
      </w:r>
      <w:r>
        <w:t xml:space="preserve">, </w:t>
      </w:r>
      <w:r w:rsidRPr="00E832B9">
        <w:rPr>
          <w:b/>
        </w:rPr>
        <w:t>font</w:t>
      </w:r>
      <w:r>
        <w:t xml:space="preserve">, </w:t>
      </w:r>
      <w:r w:rsidRPr="00E832B9">
        <w:rPr>
          <w:b/>
        </w:rPr>
        <w:t>image</w:t>
      </w:r>
      <w:r>
        <w:t xml:space="preserve">, </w:t>
      </w:r>
      <w:r w:rsidRPr="00E832B9">
        <w:rPr>
          <w:b/>
        </w:rPr>
        <w:t>size</w:t>
      </w:r>
      <w:r>
        <w:t xml:space="preserve"> and </w:t>
      </w:r>
      <w:r w:rsidRPr="00E832B9">
        <w:rPr>
          <w:b/>
        </w:rPr>
        <w:t>layout</w:t>
      </w:r>
      <w:r>
        <w:t xml:space="preserve"> that you use to design the website.</w:t>
      </w:r>
    </w:p>
    <w:p w14:paraId="2282F78E" w14:textId="77777777" w:rsidR="005C5E46" w:rsidRDefault="005C5E46" w:rsidP="005C5E46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All </w:t>
      </w:r>
      <w:r w:rsidRPr="00E832B9">
        <w:rPr>
          <w:b/>
        </w:rPr>
        <w:t>pages mentioned in the requirement</w:t>
      </w:r>
      <w:r>
        <w:t xml:space="preserve"> should be created </w:t>
      </w:r>
      <w:r w:rsidRPr="00E832B9">
        <w:rPr>
          <w:b/>
        </w:rPr>
        <w:t>based on your template design</w:t>
      </w:r>
      <w:r>
        <w:t>.</w:t>
      </w:r>
    </w:p>
    <w:p w14:paraId="155FBBAF" w14:textId="77777777" w:rsidR="005C5E46" w:rsidRDefault="005C5E46" w:rsidP="005C5E46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You must use </w:t>
      </w:r>
      <w:r>
        <w:rPr>
          <w:b/>
        </w:rPr>
        <w:t>external</w:t>
      </w:r>
      <w:r>
        <w:t xml:space="preserve"> or </w:t>
      </w:r>
      <w:r w:rsidRPr="00D01A91">
        <w:rPr>
          <w:b/>
        </w:rPr>
        <w:t>i</w:t>
      </w:r>
      <w:r>
        <w:rPr>
          <w:b/>
        </w:rPr>
        <w:t>nternal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14AFF74A" w14:textId="77777777" w:rsidR="005C5E46" w:rsidRDefault="005C5E46" w:rsidP="005C5E46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Use </w:t>
      </w:r>
      <w:r w:rsidRPr="00FD747B">
        <w:rPr>
          <w:b/>
        </w:rPr>
        <w:t xml:space="preserve">CSS box </w:t>
      </w:r>
      <w:r w:rsidRPr="00E832B9">
        <w:rPr>
          <w:b/>
        </w:rPr>
        <w:t>positioning concept</w:t>
      </w:r>
      <w:r>
        <w:t xml:space="preserve"> to design your web structure. </w:t>
      </w:r>
      <w:r w:rsidRPr="00E7004A">
        <w:rPr>
          <w:b/>
        </w:rPr>
        <w:t>D</w:t>
      </w:r>
      <w:r w:rsidRPr="00E832B9">
        <w:rPr>
          <w:b/>
        </w:rPr>
        <w:t>o not</w:t>
      </w:r>
      <w:r>
        <w:t xml:space="preserve"> use </w:t>
      </w:r>
      <w:r w:rsidRPr="0032598F">
        <w:rPr>
          <w:b/>
        </w:rPr>
        <w:t>table</w:t>
      </w:r>
      <w:r>
        <w:t xml:space="preserve"> </w:t>
      </w:r>
      <w:r w:rsidRPr="0032598F">
        <w:rPr>
          <w:b/>
        </w:rPr>
        <w:t>tag</w:t>
      </w:r>
      <w:r>
        <w:t xml:space="preserve">, use </w:t>
      </w:r>
      <w:r w:rsidRPr="0032598F">
        <w:rPr>
          <w:b/>
        </w:rPr>
        <w:t>div tag</w:t>
      </w:r>
      <w:r>
        <w:t xml:space="preserve"> for the layout instead.</w:t>
      </w:r>
    </w:p>
    <w:p w14:paraId="3DAE9163" w14:textId="77777777" w:rsidR="005C5E46" w:rsidRDefault="005C5E46" w:rsidP="005C5E46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 w:rsidRPr="00FD747B">
        <w:rPr>
          <w:b/>
        </w:rPr>
        <w:t>English</w:t>
      </w:r>
      <w:r>
        <w:t>, but you can’t have both at the same time.</w:t>
      </w:r>
    </w:p>
    <w:p w14:paraId="6D0C4756" w14:textId="77777777" w:rsidR="005C5E46" w:rsidRDefault="005C5E46" w:rsidP="005C5E46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Organize your files with </w:t>
      </w:r>
      <w:r w:rsidRPr="008A131A">
        <w:rPr>
          <w:b/>
        </w:rPr>
        <w:t>subdirectories</w:t>
      </w:r>
      <w:r>
        <w:t>.</w:t>
      </w:r>
    </w:p>
    <w:p w14:paraId="0B19919A" w14:textId="77777777" w:rsidR="005C5E46" w:rsidRDefault="005C5E46" w:rsidP="005C5E46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rPr>
          <w:color w:val="000000"/>
        </w:rPr>
        <w:t xml:space="preserve">Give the </w:t>
      </w:r>
      <w:r>
        <w:rPr>
          <w:b/>
          <w:color w:val="000000"/>
        </w:rPr>
        <w:t>suitable</w:t>
      </w:r>
      <w:r>
        <w:rPr>
          <w:color w:val="000000"/>
        </w:rPr>
        <w:t xml:space="preserve"> </w:t>
      </w:r>
      <w:r>
        <w:rPr>
          <w:b/>
          <w:color w:val="000000"/>
        </w:rPr>
        <w:t>text</w:t>
      </w:r>
      <w:r>
        <w:rPr>
          <w:color w:val="000000"/>
        </w:rPr>
        <w:t xml:space="preserve"> for each page</w:t>
      </w:r>
      <w:r>
        <w:t>.</w:t>
      </w:r>
    </w:p>
    <w:p w14:paraId="6EF36F06" w14:textId="77777777" w:rsidR="005C5E46" w:rsidRDefault="005C5E46" w:rsidP="005C5E46">
      <w:pPr>
        <w:pStyle w:val="ListParagraph"/>
        <w:numPr>
          <w:ilvl w:val="0"/>
          <w:numId w:val="12"/>
        </w:numPr>
        <w:spacing w:after="200" w:line="360" w:lineRule="auto"/>
        <w:ind w:left="360"/>
        <w:jc w:val="both"/>
      </w:pPr>
      <w:r>
        <w:rPr>
          <w:b/>
        </w:rPr>
        <w:t>Do not</w:t>
      </w:r>
      <w:r>
        <w:t xml:space="preserve"> </w:t>
      </w:r>
      <w:r>
        <w:rPr>
          <w:b/>
        </w:rPr>
        <w:t>use Absolute Path</w:t>
      </w:r>
      <w:r>
        <w:t xml:space="preserve"> for image.</w:t>
      </w:r>
    </w:p>
    <w:p w14:paraId="0BF72E39" w14:textId="77777777" w:rsidR="005C5E46" w:rsidRDefault="005C5E46" w:rsidP="005C5E46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24B4E9B2" w14:textId="77777777" w:rsidR="005C5E46" w:rsidRDefault="005C5E46" w:rsidP="005C5E46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</w:t>
      </w:r>
      <w:r>
        <w:rPr>
          <w:b/>
        </w:rPr>
        <w:t>after</w:t>
      </w:r>
      <w:r w:rsidRPr="00C17A13">
        <w:rPr>
          <w:b/>
        </w:rPr>
        <w:t xml:space="preserve"> slicing</w:t>
      </w:r>
      <w:r>
        <w:t xml:space="preserve"> (*.</w:t>
      </w:r>
      <w:proofErr w:type="spellStart"/>
      <w:r>
        <w:t>psd</w:t>
      </w:r>
      <w:proofErr w:type="spellEnd"/>
      <w:r>
        <w:t>).</w:t>
      </w:r>
    </w:p>
    <w:p w14:paraId="4B7612DA" w14:textId="77777777" w:rsidR="005C5E46" w:rsidRDefault="005C5E46" w:rsidP="005C5E46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>Website (*.html / *.</w:t>
      </w:r>
      <w:proofErr w:type="spellStart"/>
      <w:r>
        <w:t>htm</w:t>
      </w:r>
      <w:proofErr w:type="spellEnd"/>
      <w:r>
        <w:t>, *.</w:t>
      </w:r>
      <w:proofErr w:type="spellStart"/>
      <w:r>
        <w:t>css</w:t>
      </w:r>
      <w:proofErr w:type="spellEnd"/>
      <w:r>
        <w:t>).</w:t>
      </w:r>
    </w:p>
    <w:p w14:paraId="0BBE1016" w14:textId="77777777" w:rsidR="005C5E46" w:rsidRDefault="005C5E46" w:rsidP="005C5E46">
      <w:pPr>
        <w:pStyle w:val="ListParagraph"/>
        <w:spacing w:line="360" w:lineRule="auto"/>
        <w:ind w:left="360"/>
        <w:jc w:val="both"/>
      </w:pPr>
    </w:p>
    <w:p w14:paraId="157BDC22" w14:textId="77777777" w:rsidR="005C5E46" w:rsidRDefault="005C5E46" w:rsidP="005C5E46">
      <w:pPr>
        <w:spacing w:line="360" w:lineRule="auto"/>
        <w:jc w:val="both"/>
        <w:rPr>
          <w:b/>
        </w:rPr>
      </w:pPr>
      <w:r>
        <w:rPr>
          <w:b/>
        </w:rPr>
        <w:t>Note:</w:t>
      </w:r>
    </w:p>
    <w:p w14:paraId="4BB8CA69" w14:textId="1A718BEB" w:rsidR="005C5E46" w:rsidRDefault="005C5E46" w:rsidP="005C5E46">
      <w:pPr>
        <w:spacing w:line="360" w:lineRule="auto"/>
        <w:jc w:val="both"/>
      </w:pPr>
      <w:r>
        <w:t>For every photoshop file (*.</w:t>
      </w:r>
      <w:proofErr w:type="spellStart"/>
      <w:r>
        <w:t>psd</w:t>
      </w:r>
      <w:proofErr w:type="spellEnd"/>
      <w:r>
        <w:t xml:space="preserve">) that has been created, advised </w:t>
      </w:r>
      <w:r>
        <w:rPr>
          <w:b/>
        </w:rPr>
        <w:t>not to merge layers</w:t>
      </w:r>
      <w:r>
        <w:t>.</w:t>
      </w:r>
    </w:p>
    <w:p w14:paraId="11117756" w14:textId="089E0E62" w:rsidR="005C5E46" w:rsidRDefault="005C5E46" w:rsidP="005C5E46">
      <w:pPr>
        <w:spacing w:line="360" w:lineRule="auto"/>
        <w:jc w:val="both"/>
      </w:pPr>
    </w:p>
    <w:p w14:paraId="329A6C1E" w14:textId="77777777" w:rsidR="005C5E46" w:rsidRDefault="005C5E46" w:rsidP="005C5E46">
      <w:pPr>
        <w:spacing w:line="360" w:lineRule="auto"/>
        <w:jc w:val="both"/>
      </w:pPr>
    </w:p>
    <w:p w14:paraId="0B39F19E" w14:textId="77777777" w:rsidR="005C5E46" w:rsidRDefault="005C5E46" w:rsidP="005C5E46">
      <w:pPr>
        <w:spacing w:line="360" w:lineRule="auto"/>
        <w:jc w:val="both"/>
      </w:pPr>
      <w:r w:rsidRPr="002F6FB0">
        <w:rPr>
          <w:b/>
        </w:rPr>
        <w:lastRenderedPageBreak/>
        <w:t>References</w:t>
      </w:r>
    </w:p>
    <w:p w14:paraId="48F6FB36" w14:textId="77777777" w:rsidR="005C5E46" w:rsidRPr="00117B87" w:rsidRDefault="005C5E46" w:rsidP="005C5E46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 w:rsidRPr="00D54279">
        <w:t xml:space="preserve">https://preview.freelogodesign.org/?lang=EN&amp;logo=5645d839-c097-4a95-8b6b-d8eac10fa551&amp;name=Kedai%20Manager </w:t>
      </w:r>
    </w:p>
    <w:p w14:paraId="46102507" w14:textId="77777777" w:rsidR="005C5E46" w:rsidRDefault="005C5E46" w:rsidP="005C5E46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 w:rsidRPr="00D54279">
        <w:t>https://cdn4.iconfinder.com/data/icons/icon-flat-icon-set/50/home-512.png</w:t>
      </w:r>
    </w:p>
    <w:p w14:paraId="74695249" w14:textId="77777777" w:rsidR="005C5E46" w:rsidRDefault="005C5E46" w:rsidP="005C5E46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 w:rsidRPr="00D54279">
        <w:t>https://www.mokapos.com/assets/home/fnb-939cf3589a07aa16073b634a5ba76767.png</w:t>
      </w:r>
    </w:p>
    <w:p w14:paraId="0786A512" w14:textId="77777777" w:rsidR="005C5E46" w:rsidRDefault="005C5E46" w:rsidP="005C5E46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 w:rsidRPr="00D54279">
        <w:t>https://www.mokapos.com/assets/home/barbershop-9ed215ab82f0c5cc21a1e373b4de52a7.png</w:t>
      </w:r>
    </w:p>
    <w:p w14:paraId="53776267" w14:textId="77777777" w:rsidR="005C5E46" w:rsidRDefault="005C5E46" w:rsidP="005C5E46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 w:rsidRPr="00D54279">
        <w:t>https://www.mokapos.com/assets/home/retail-10f61ab249124ff31e9008a70877586c.png</w:t>
      </w:r>
    </w:p>
    <w:p w14:paraId="2606F278" w14:textId="77777777" w:rsidR="005C5E46" w:rsidRDefault="005C5E46" w:rsidP="005C5E46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 w:rsidRPr="00D54279">
        <w:t>https://www.pawoon.com/wp-content/uploads/2017/03/img-47-300x216.jpg</w:t>
      </w:r>
    </w:p>
    <w:p w14:paraId="7390B264" w14:textId="77777777" w:rsidR="005C5E46" w:rsidRDefault="005C5E46" w:rsidP="005C5E46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 w:rsidRPr="00D54279">
        <w:t>https://d26bwjyd9l0e3m.cloudfront.net/wp-content/uploads/2016/06/MOKA-POS-Investasi-Seri-A-Feature-Image.jpg</w:t>
      </w:r>
    </w:p>
    <w:p w14:paraId="1118AD80" w14:textId="77777777" w:rsidR="005C5E46" w:rsidRDefault="005C5E46" w:rsidP="005C5E46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 w:rsidRPr="00554138">
        <w:t>http://sirdab-lab.com/wp-content/uploads/2015/09/SMM_icons.png</w:t>
      </w:r>
    </w:p>
    <w:p w14:paraId="7AC4D50C" w14:textId="77777777" w:rsidR="005C5E46" w:rsidRPr="00117B87" w:rsidRDefault="005C5E46" w:rsidP="005C5E46">
      <w:pPr>
        <w:pStyle w:val="ListParagraph"/>
        <w:spacing w:line="360" w:lineRule="auto"/>
        <w:ind w:left="360"/>
        <w:jc w:val="both"/>
      </w:pPr>
    </w:p>
    <w:p w14:paraId="6C2E2D7C" w14:textId="77777777" w:rsidR="005C5E46" w:rsidRDefault="005C5E46" w:rsidP="005C5E46">
      <w:pPr>
        <w:spacing w:line="360" w:lineRule="auto"/>
        <w:jc w:val="center"/>
        <w:rPr>
          <w:lang w:val="id-ID"/>
        </w:rPr>
      </w:pPr>
      <w:r>
        <w:rPr>
          <w:b/>
          <w:color w:val="000000"/>
        </w:rPr>
        <w:t>If you do not understand, please ask your assistant!</w:t>
      </w:r>
    </w:p>
    <w:p w14:paraId="093A33D7" w14:textId="6ACFDB8B" w:rsidR="00BC6DE8" w:rsidRPr="00A32343" w:rsidRDefault="00BC6DE8" w:rsidP="005C5E46"/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DAE53" w14:textId="77777777" w:rsidR="00815DB3" w:rsidRDefault="00815DB3" w:rsidP="00273E4A">
      <w:r>
        <w:separator/>
      </w:r>
    </w:p>
  </w:endnote>
  <w:endnote w:type="continuationSeparator" w:id="0">
    <w:p w14:paraId="7EBEAD13" w14:textId="77777777" w:rsidR="00815DB3" w:rsidRDefault="00815DB3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55CC3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04F21A50" wp14:editId="56E81B92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05F80503" w14:textId="0A7C35B7" w:rsidR="005B66A9" w:rsidRPr="00332679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332679">
      <w:rPr>
        <w:sz w:val="22"/>
        <w:szCs w:val="22"/>
      </w:rPr>
      <w:t>Page</w:t>
    </w:r>
    <w:r w:rsidRPr="00332679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332679">
          <w:rPr>
            <w:sz w:val="22"/>
            <w:szCs w:val="22"/>
            <w:lang w:val="id-ID"/>
          </w:rPr>
          <w:fldChar w:fldCharType="begin"/>
        </w:r>
        <w:r w:rsidR="005B66A9" w:rsidRPr="00332679">
          <w:rPr>
            <w:sz w:val="22"/>
            <w:szCs w:val="22"/>
            <w:lang w:val="id-ID"/>
          </w:rPr>
          <w:instrText xml:space="preserve"> PAGE </w:instrText>
        </w:r>
        <w:r w:rsidR="00151847" w:rsidRPr="00332679">
          <w:rPr>
            <w:sz w:val="22"/>
            <w:szCs w:val="22"/>
            <w:lang w:val="id-ID"/>
          </w:rPr>
          <w:fldChar w:fldCharType="separate"/>
        </w:r>
        <w:r w:rsidR="000935BC">
          <w:rPr>
            <w:noProof/>
            <w:sz w:val="22"/>
            <w:szCs w:val="22"/>
            <w:lang w:val="id-ID"/>
          </w:rPr>
          <w:t>1</w:t>
        </w:r>
        <w:r w:rsidR="00151847" w:rsidRPr="00332679">
          <w:rPr>
            <w:sz w:val="22"/>
            <w:szCs w:val="22"/>
            <w:lang w:val="id-ID"/>
          </w:rPr>
          <w:fldChar w:fldCharType="end"/>
        </w:r>
        <w:r w:rsidR="005B66A9" w:rsidRPr="00332679">
          <w:rPr>
            <w:sz w:val="22"/>
            <w:szCs w:val="22"/>
            <w:lang w:val="id-ID"/>
          </w:rPr>
          <w:t xml:space="preserve"> </w:t>
        </w:r>
        <w:r w:rsidR="005B66A9" w:rsidRPr="00332679">
          <w:rPr>
            <w:sz w:val="22"/>
            <w:szCs w:val="22"/>
            <w:lang w:val="id-ID"/>
          </w:rPr>
          <w:t xml:space="preserve">of </w:t>
        </w:r>
        <w:r w:rsidR="00151847" w:rsidRPr="00332679">
          <w:rPr>
            <w:sz w:val="22"/>
            <w:szCs w:val="22"/>
            <w:lang w:val="id-ID"/>
          </w:rPr>
          <w:fldChar w:fldCharType="begin"/>
        </w:r>
        <w:r w:rsidR="005B66A9" w:rsidRPr="00332679">
          <w:rPr>
            <w:sz w:val="22"/>
            <w:szCs w:val="22"/>
            <w:lang w:val="id-ID"/>
          </w:rPr>
          <w:instrText xml:space="preserve"> NUMPAGES  </w:instrText>
        </w:r>
        <w:r w:rsidR="00151847" w:rsidRPr="00332679">
          <w:rPr>
            <w:sz w:val="22"/>
            <w:szCs w:val="22"/>
            <w:lang w:val="id-ID"/>
          </w:rPr>
          <w:fldChar w:fldCharType="separate"/>
        </w:r>
        <w:r w:rsidR="000935BC">
          <w:rPr>
            <w:noProof/>
            <w:sz w:val="22"/>
            <w:szCs w:val="22"/>
            <w:lang w:val="id-ID"/>
          </w:rPr>
          <w:t>3</w:t>
        </w:r>
        <w:r w:rsidR="00151847" w:rsidRPr="00332679">
          <w:rPr>
            <w:sz w:val="22"/>
            <w:szCs w:val="22"/>
            <w:lang w:val="id-ID"/>
          </w:rPr>
          <w:fldChar w:fldCharType="end"/>
        </w:r>
      </w:sdtContent>
    </w:sdt>
  </w:p>
  <w:p w14:paraId="16E4EB94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7280A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217685D6" wp14:editId="5AF91564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0AC7D14A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EB4CC91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6918917E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3084B" w14:textId="77777777" w:rsidR="00815DB3" w:rsidRDefault="00815DB3" w:rsidP="00273E4A">
      <w:r>
        <w:separator/>
      </w:r>
    </w:p>
  </w:footnote>
  <w:footnote w:type="continuationSeparator" w:id="0">
    <w:p w14:paraId="54EB3C02" w14:textId="77777777" w:rsidR="00815DB3" w:rsidRDefault="00815DB3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6FE24DF" w14:textId="77777777" w:rsidTr="005D0782">
      <w:tc>
        <w:tcPr>
          <w:tcW w:w="5220" w:type="dxa"/>
        </w:tcPr>
        <w:p w14:paraId="272F7F48" w14:textId="1075E453" w:rsidR="005D0782" w:rsidRDefault="00332679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>
            <w:rPr>
              <w:b/>
              <w:sz w:val="20"/>
            </w:rPr>
            <w:t>190218</w:t>
          </w:r>
        </w:p>
      </w:tc>
      <w:tc>
        <w:tcPr>
          <w:tcW w:w="5220" w:type="dxa"/>
        </w:tcPr>
        <w:p w14:paraId="6432AC05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ED9257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B7E8D96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DCC36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212"/>
    <w:multiLevelType w:val="hybridMultilevel"/>
    <w:tmpl w:val="63B22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A433F9"/>
    <w:multiLevelType w:val="hybridMultilevel"/>
    <w:tmpl w:val="2A3ED5CA"/>
    <w:lvl w:ilvl="0" w:tplc="0FA8FD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1000D0"/>
    <w:multiLevelType w:val="hybridMultilevel"/>
    <w:tmpl w:val="151C3968"/>
    <w:lvl w:ilvl="0" w:tplc="7C8C7F8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5"/>
  </w:num>
  <w:num w:numId="5">
    <w:abstractNumId w:val="11"/>
  </w:num>
  <w:num w:numId="6">
    <w:abstractNumId w:val="8"/>
  </w:num>
  <w:num w:numId="7">
    <w:abstractNumId w:val="12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935BC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32679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C5E4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D36BC"/>
    <w:rsid w:val="006F4D80"/>
    <w:rsid w:val="00701ECA"/>
    <w:rsid w:val="00720962"/>
    <w:rsid w:val="0072245D"/>
    <w:rsid w:val="00737595"/>
    <w:rsid w:val="00787247"/>
    <w:rsid w:val="007B5A6A"/>
    <w:rsid w:val="007C1C37"/>
    <w:rsid w:val="007E0EE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D1B94"/>
    <w:rsid w:val="008D411F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5890"/>
    <w:rsid w:val="00EF17AC"/>
    <w:rsid w:val="00F22A92"/>
    <w:rsid w:val="00F2595B"/>
    <w:rsid w:val="00F36E33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8FCA0C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E46"/>
    <w:pPr>
      <w:ind w:left="720"/>
      <w:contextualSpacing/>
    </w:pPr>
  </w:style>
  <w:style w:type="character" w:customStyle="1" w:styleId="shorttext">
    <w:name w:val="short_text"/>
    <w:basedOn w:val="DefaultParagraphFont"/>
    <w:rsid w:val="005C5E46"/>
  </w:style>
  <w:style w:type="character" w:customStyle="1" w:styleId="mediumtext">
    <w:name w:val="medium_text"/>
    <w:basedOn w:val="DefaultParagraphFont"/>
    <w:rsid w:val="005C5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B1470-8C07-451C-B90D-D7E2DBB68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RR</cp:lastModifiedBy>
  <cp:revision>3</cp:revision>
  <dcterms:created xsi:type="dcterms:W3CDTF">2018-02-02T06:30:00Z</dcterms:created>
  <dcterms:modified xsi:type="dcterms:W3CDTF">2018-02-02T06:30:00Z</dcterms:modified>
</cp:coreProperties>
</file>