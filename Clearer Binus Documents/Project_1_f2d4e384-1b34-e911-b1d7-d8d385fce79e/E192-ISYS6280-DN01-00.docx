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55464974"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7F93A8DC" w14:textId="77777777"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5EC20BA9"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4D7A6503" wp14:editId="6B820EA3">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58F2A997"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FF95500" w14:textId="77777777" w:rsidR="001B6E2C" w:rsidRPr="00B67595" w:rsidRDefault="001B6E2C" w:rsidP="001B6E2C">
            <w:pPr>
              <w:rPr>
                <w:rFonts w:asciiTheme="majorHAnsi" w:eastAsiaTheme="majorEastAsia" w:hAnsiTheme="majorHAnsi" w:cstheme="majorBidi"/>
                <w:b/>
                <w:bCs/>
                <w:iCs/>
              </w:rPr>
            </w:pPr>
            <w:r>
              <w:rPr>
                <w:rFonts w:ascii="Arial Narrow" w:hAnsi="Arial Narrow" w:cs="Tahoma"/>
                <w:sz w:val="36"/>
              </w:rPr>
              <w:t>ISYS6280</w:t>
            </w:r>
          </w:p>
          <w:p w14:paraId="449EE558" w14:textId="3B3EB1B3" w:rsidR="001B6E2C" w:rsidRPr="00876A58" w:rsidRDefault="001B6E2C" w:rsidP="001B6E2C">
            <w:pPr>
              <w:pStyle w:val="Header"/>
              <w:rPr>
                <w:rFonts w:ascii="Arial Narrow" w:hAnsi="Arial Narrow" w:cs="Tahoma"/>
                <w:sz w:val="36"/>
                <w:lang w:val="id-ID"/>
              </w:rPr>
            </w:pPr>
            <w:r>
              <w:rPr>
                <w:rFonts w:ascii="Arial Narrow" w:hAnsi="Arial Narrow" w:cs="Tahoma"/>
                <w:sz w:val="36"/>
              </w:rPr>
              <w:t>Database Systems</w:t>
            </w:r>
            <w:bookmarkStart w:id="0" w:name="_GoBack"/>
            <w:bookmarkEnd w:id="0"/>
          </w:p>
        </w:tc>
        <w:tc>
          <w:tcPr>
            <w:tcW w:w="3381" w:type="dxa"/>
            <w:vMerge/>
            <w:tcBorders>
              <w:left w:val="single" w:sz="4" w:space="0" w:color="auto"/>
              <w:bottom w:val="single" w:sz="4" w:space="0" w:color="auto"/>
              <w:right w:val="double" w:sz="4" w:space="0" w:color="auto"/>
            </w:tcBorders>
            <w:vAlign w:val="center"/>
          </w:tcPr>
          <w:p w14:paraId="1ED127DA" w14:textId="77777777" w:rsidR="00E0375C" w:rsidRPr="00876A58" w:rsidRDefault="00E0375C" w:rsidP="00422134">
            <w:pPr>
              <w:jc w:val="right"/>
              <w:rPr>
                <w:rFonts w:ascii="Tahoma" w:hAnsi="Tahoma" w:cs="Tahoma"/>
                <w:b/>
                <w:sz w:val="18"/>
                <w:lang w:val="id-ID"/>
              </w:rPr>
            </w:pPr>
          </w:p>
        </w:tc>
      </w:tr>
      <w:tr w:rsidR="00E0375C" w:rsidRPr="00876A58" w14:paraId="1439C26A"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060E610"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5066D658" w14:textId="7E469773" w:rsidR="00471AE3" w:rsidRPr="0036420F" w:rsidRDefault="00471AE3" w:rsidP="000732DF">
            <w:pPr>
              <w:jc w:val="right"/>
              <w:rPr>
                <w:rFonts w:ascii="Arial" w:hAnsi="Arial" w:cs="Arial"/>
                <w:b/>
                <w:sz w:val="20"/>
              </w:rPr>
            </w:pPr>
            <w:r w:rsidRPr="00741AA3">
              <w:rPr>
                <w:rFonts w:ascii="Arial" w:hAnsi="Arial" w:cs="Arial"/>
                <w:b/>
                <w:sz w:val="20"/>
              </w:rPr>
              <w:t>E192-ISYS6280-</w:t>
            </w:r>
            <w:r>
              <w:rPr>
                <w:rFonts w:ascii="Arial" w:hAnsi="Arial" w:cs="Arial"/>
                <w:b/>
                <w:sz w:val="20"/>
              </w:rPr>
              <w:t>DN</w:t>
            </w:r>
            <w:r w:rsidRPr="00741AA3">
              <w:rPr>
                <w:rFonts w:ascii="Arial" w:hAnsi="Arial" w:cs="Arial"/>
                <w:b/>
                <w:sz w:val="20"/>
              </w:rPr>
              <w:t>01-00</w:t>
            </w:r>
          </w:p>
        </w:tc>
      </w:tr>
      <w:tr w:rsidR="00E0375C" w:rsidRPr="00876A58" w14:paraId="558E4C0B"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06E42B30" w14:textId="2DF0B06D" w:rsidR="00535DA7" w:rsidRPr="00261D90" w:rsidRDefault="00535DA7" w:rsidP="005B66A9">
            <w:pPr>
              <w:pStyle w:val="Header"/>
              <w:rPr>
                <w:rFonts w:ascii="Arial" w:hAnsi="Arial" w:cs="Arial"/>
                <w:b/>
                <w:i/>
                <w:sz w:val="18"/>
                <w:lang w:val="en-ID"/>
              </w:rPr>
            </w:pPr>
            <w:r w:rsidRPr="00F41AA8">
              <w:rPr>
                <w:rFonts w:ascii="Arial" w:hAnsi="Arial" w:cs="Arial"/>
                <w:b/>
                <w:i/>
                <w:sz w:val="18"/>
                <w:szCs w:val="18"/>
                <w:lang w:val="id-ID"/>
              </w:rPr>
              <w:t>Valid on</w:t>
            </w:r>
            <w:r w:rsidR="00EF17AC" w:rsidRPr="00F41AA8">
              <w:rPr>
                <w:rFonts w:ascii="Arial" w:hAnsi="Arial" w:cs="Arial"/>
                <w:b/>
                <w:i/>
                <w:sz w:val="18"/>
                <w:szCs w:val="18"/>
              </w:rPr>
              <w:t xml:space="preserve"> </w:t>
            </w:r>
            <w:r w:rsidR="004422CB">
              <w:rPr>
                <w:rFonts w:ascii="Arial" w:hAnsi="Arial" w:cs="Arial"/>
                <w:i/>
                <w:sz w:val="18"/>
                <w:szCs w:val="18"/>
                <w:lang w:val="en-ID"/>
              </w:rPr>
              <w:t>Even</w:t>
            </w:r>
            <w:r w:rsidR="00EF17AC" w:rsidRPr="00F41AA8">
              <w:rPr>
                <w:rFonts w:ascii="Arial" w:hAnsi="Arial" w:cs="Arial"/>
                <w:i/>
                <w:sz w:val="18"/>
                <w:szCs w:val="18"/>
              </w:rPr>
              <w:t xml:space="preserve"> </w:t>
            </w:r>
            <w:r w:rsidR="004074A1" w:rsidRPr="00F41AA8">
              <w:rPr>
                <w:rFonts w:ascii="Arial" w:hAnsi="Arial" w:cs="Arial"/>
                <w:i/>
                <w:sz w:val="18"/>
                <w:szCs w:val="18"/>
                <w:lang w:val="id-ID"/>
              </w:rPr>
              <w:t>Semester</w:t>
            </w:r>
            <w:r w:rsidR="001E4042" w:rsidRPr="00F41AA8">
              <w:rPr>
                <w:rFonts w:ascii="Arial" w:hAnsi="Arial" w:cs="Arial"/>
                <w:i/>
                <w:sz w:val="18"/>
                <w:szCs w:val="18"/>
              </w:rPr>
              <w:t xml:space="preserve"> </w:t>
            </w:r>
            <w:r w:rsidR="00DE2FA6" w:rsidRPr="00F41AA8">
              <w:rPr>
                <w:rFonts w:ascii="Arial" w:hAnsi="Arial" w:cs="Arial"/>
                <w:i/>
                <w:sz w:val="18"/>
                <w:szCs w:val="18"/>
                <w:lang w:val="id-ID"/>
              </w:rPr>
              <w:t xml:space="preserve">Year </w:t>
            </w:r>
            <w:r w:rsidR="00261D90">
              <w:rPr>
                <w:rFonts w:ascii="Arial" w:hAnsi="Arial" w:cs="Arial"/>
                <w:i/>
                <w:sz w:val="18"/>
                <w:szCs w:val="18"/>
                <w:lang w:val="en-ID"/>
              </w:rPr>
              <w:t>201</w:t>
            </w:r>
            <w:r w:rsidR="004422CB">
              <w:rPr>
                <w:rFonts w:ascii="Arial" w:hAnsi="Arial" w:cs="Arial"/>
                <w:i/>
                <w:sz w:val="18"/>
                <w:szCs w:val="18"/>
                <w:lang w:val="en-ID"/>
              </w:rPr>
              <w:t>8</w:t>
            </w:r>
            <w:r w:rsidRPr="00F41AA8">
              <w:rPr>
                <w:rFonts w:ascii="Arial" w:hAnsi="Arial" w:cs="Arial"/>
                <w:i/>
                <w:sz w:val="18"/>
                <w:szCs w:val="18"/>
                <w:lang w:val="id-ID"/>
              </w:rPr>
              <w:t>/</w:t>
            </w:r>
            <w:r w:rsidR="00261D90">
              <w:rPr>
                <w:rFonts w:ascii="Arial" w:hAnsi="Arial" w:cs="Arial"/>
                <w:i/>
                <w:sz w:val="18"/>
                <w:szCs w:val="18"/>
                <w:lang w:val="en-ID"/>
              </w:rPr>
              <w:t>201</w:t>
            </w:r>
            <w:r w:rsidR="004422CB">
              <w:rPr>
                <w:rFonts w:ascii="Arial" w:hAnsi="Arial" w:cs="Arial"/>
                <w:i/>
                <w:sz w:val="18"/>
                <w:szCs w:val="18"/>
                <w:lang w:val="en-ID"/>
              </w:rPr>
              <w:t>9</w:t>
            </w:r>
          </w:p>
        </w:tc>
        <w:tc>
          <w:tcPr>
            <w:tcW w:w="3381" w:type="dxa"/>
            <w:tcBorders>
              <w:top w:val="single" w:sz="4" w:space="0" w:color="auto"/>
              <w:left w:val="single" w:sz="4" w:space="0" w:color="auto"/>
              <w:bottom w:val="double" w:sz="4" w:space="0" w:color="auto"/>
              <w:right w:val="double" w:sz="4" w:space="0" w:color="auto"/>
            </w:tcBorders>
            <w:vAlign w:val="center"/>
          </w:tcPr>
          <w:p w14:paraId="7A597945" w14:textId="1DE12403"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41AA8">
              <w:rPr>
                <w:rFonts w:ascii="Arial" w:hAnsi="Arial" w:cs="Arial"/>
                <w:b/>
                <w:sz w:val="18"/>
                <w:lang w:val="id-ID"/>
              </w:rPr>
              <w:t>Revision</w:t>
            </w:r>
            <w:r w:rsidR="00A552D5" w:rsidRPr="00F41AA8">
              <w:rPr>
                <w:rFonts w:ascii="Arial" w:hAnsi="Arial" w:cs="Arial"/>
                <w:b/>
                <w:sz w:val="18"/>
              </w:rPr>
              <w:t xml:space="preserve"> </w:t>
            </w:r>
            <w:r w:rsidR="00E52CEA">
              <w:rPr>
                <w:rFonts w:ascii="Arial" w:hAnsi="Arial" w:cs="Arial"/>
                <w:b/>
                <w:sz w:val="18"/>
              </w:rPr>
              <w:t>0</w:t>
            </w:r>
            <w:r w:rsidR="004422CB">
              <w:rPr>
                <w:rFonts w:ascii="Arial" w:hAnsi="Arial" w:cs="Arial"/>
                <w:b/>
                <w:sz w:val="18"/>
              </w:rPr>
              <w:t>0</w:t>
            </w:r>
          </w:p>
        </w:tc>
      </w:tr>
    </w:tbl>
    <w:p w14:paraId="4F082520" w14:textId="77777777" w:rsidR="00643F75" w:rsidRPr="00876A58" w:rsidRDefault="00643F75" w:rsidP="005B66A9">
      <w:pPr>
        <w:rPr>
          <w:lang w:val="id-ID"/>
        </w:rPr>
      </w:pPr>
      <w:r w:rsidRPr="00876A58">
        <w:rPr>
          <w:lang w:val="id-ID"/>
        </w:rPr>
        <w:tab/>
      </w:r>
    </w:p>
    <w:p w14:paraId="06852262"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C84B057" w14:textId="77777777" w:rsidR="005A56D7" w:rsidRPr="000C3329" w:rsidRDefault="005A56D7" w:rsidP="005A56D7">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96DCFEC" w14:textId="77777777" w:rsidR="005A56D7" w:rsidRPr="00C424D7" w:rsidRDefault="005A56D7" w:rsidP="005A56D7">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14CE742B"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rPr>
        <w:t>Seeing a part or the whole project from other groups</w:t>
      </w:r>
    </w:p>
    <w:p w14:paraId="4F4B4A85" w14:textId="77777777" w:rsidR="005A56D7" w:rsidRPr="00C424D7" w:rsidRDefault="005A56D7" w:rsidP="005A56D7">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1676B34D"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2C9426C" w14:textId="77777777" w:rsidR="005A56D7" w:rsidRPr="00C424D7" w:rsidRDefault="005A56D7" w:rsidP="005A56D7">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E0624F1"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2CC4071F" w14:textId="77777777" w:rsidR="005A56D7" w:rsidRPr="00BD0E8D" w:rsidRDefault="005A56D7" w:rsidP="005A56D7">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7751F45E"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E18BEA0" w14:textId="77777777" w:rsidR="005A56D7" w:rsidRPr="00BD0E8D" w:rsidRDefault="005A56D7" w:rsidP="005A56D7">
      <w:pPr>
        <w:numPr>
          <w:ilvl w:val="2"/>
          <w:numId w:val="11"/>
        </w:numPr>
        <w:tabs>
          <w:tab w:val="clear" w:pos="2160"/>
        </w:tabs>
        <w:ind w:left="720"/>
        <w:jc w:val="both"/>
        <w:rPr>
          <w:lang w:val="id-ID"/>
        </w:rPr>
      </w:pPr>
      <w:r w:rsidRPr="00BD0E8D">
        <w:rPr>
          <w:lang w:val="id-ID"/>
        </w:rPr>
        <w:t>Melakukan tindakan kecurangan lainnya,</w:t>
      </w:r>
    </w:p>
    <w:p w14:paraId="3655B8FF" w14:textId="77777777" w:rsidR="005A56D7" w:rsidRPr="000C3329" w:rsidRDefault="005A56D7" w:rsidP="005A56D7">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1A6E34F" w14:textId="77777777" w:rsidR="005A56D7" w:rsidRPr="00BD0E8D" w:rsidRDefault="005A56D7" w:rsidP="005A56D7">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4A6B0AEA" w14:textId="77777777" w:rsidR="005A56D7" w:rsidRPr="000C3329" w:rsidRDefault="005A56D7" w:rsidP="005A56D7">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78E9C36" w14:textId="77777777" w:rsidR="005A56D7" w:rsidRPr="00BD0E8D" w:rsidRDefault="005A56D7" w:rsidP="005A56D7">
      <w:pPr>
        <w:ind w:left="540"/>
        <w:jc w:val="both"/>
        <w:rPr>
          <w:rStyle w:val="longtext"/>
          <w:sz w:val="18"/>
          <w:szCs w:val="18"/>
        </w:rPr>
      </w:pPr>
    </w:p>
    <w:p w14:paraId="050B77FF" w14:textId="77777777" w:rsidR="005A56D7" w:rsidRPr="00BD0E8D" w:rsidRDefault="005A56D7" w:rsidP="005A56D7">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240723D7" w14:textId="77777777" w:rsidR="005A56D7" w:rsidRPr="00E30D48" w:rsidRDefault="005A56D7" w:rsidP="005A56D7">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40F6BD68" w14:textId="77777777" w:rsidR="005A56D7" w:rsidRPr="00BD0E8D" w:rsidRDefault="005A56D7" w:rsidP="005A56D7">
      <w:pPr>
        <w:ind w:left="360" w:hanging="360"/>
      </w:pPr>
    </w:p>
    <w:p w14:paraId="54CD1180"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5A2549B8" w14:textId="77777777" w:rsidR="005A56D7" w:rsidRPr="00E30D48" w:rsidRDefault="005A56D7" w:rsidP="005A56D7">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389F919" w14:textId="77777777" w:rsidR="005A56D7" w:rsidRPr="00BD0E8D" w:rsidRDefault="005A56D7" w:rsidP="005A56D7">
      <w:pPr>
        <w:ind w:left="360" w:hanging="360"/>
        <w:jc w:val="both"/>
        <w:rPr>
          <w:rStyle w:val="longtext"/>
          <w:i/>
          <w:iCs/>
          <w:sz w:val="18"/>
          <w:szCs w:val="18"/>
        </w:rPr>
      </w:pPr>
    </w:p>
    <w:p w14:paraId="3F262B71"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365D7574" w14:textId="77777777" w:rsidR="005A56D7" w:rsidRDefault="005A56D7" w:rsidP="005A56D7">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3A6FB018" w14:textId="77777777" w:rsidR="005A56D7" w:rsidRPr="00B57FC4" w:rsidRDefault="005A56D7" w:rsidP="005A56D7">
      <w:pPr>
        <w:ind w:left="360"/>
        <w:jc w:val="both"/>
        <w:rPr>
          <w:rStyle w:val="longtext"/>
          <w:i/>
          <w:sz w:val="18"/>
          <w:szCs w:val="18"/>
        </w:rPr>
      </w:pPr>
    </w:p>
    <w:p w14:paraId="69C35119" w14:textId="77777777" w:rsidR="005A56D7" w:rsidRPr="00BE3C75" w:rsidRDefault="005A56D7" w:rsidP="005A56D7">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050B17C2" w14:textId="77777777" w:rsidR="005A56D7" w:rsidRDefault="005A56D7" w:rsidP="005A56D7">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159B21A1" w14:textId="77777777" w:rsidR="005A56D7" w:rsidRPr="00BE3C75"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5A56D7" w:rsidRPr="002B1798" w14:paraId="3DA3F078" w14:textId="77777777" w:rsidTr="001E47A5">
        <w:tc>
          <w:tcPr>
            <w:tcW w:w="1800" w:type="dxa"/>
            <w:shd w:val="clear" w:color="auto" w:fill="D9D9D9" w:themeFill="background1" w:themeFillShade="D9"/>
          </w:tcPr>
          <w:p w14:paraId="7B65E125" w14:textId="77777777" w:rsidR="005A56D7" w:rsidRPr="002B1798" w:rsidRDefault="005A56D7" w:rsidP="001E47A5">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0E7B4979" w14:textId="77777777" w:rsidR="005A56D7" w:rsidRPr="002B1798" w:rsidRDefault="005A56D7" w:rsidP="001E47A5">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2ABE5258" w14:textId="77777777" w:rsidR="005A56D7" w:rsidRPr="002B1798" w:rsidRDefault="005A56D7" w:rsidP="001E47A5">
            <w:pPr>
              <w:jc w:val="center"/>
              <w:rPr>
                <w:b/>
                <w:bCs/>
              </w:rPr>
            </w:pPr>
            <w:proofErr w:type="spellStart"/>
            <w:r w:rsidRPr="002B1798">
              <w:rPr>
                <w:b/>
                <w:bCs/>
              </w:rPr>
              <w:t>Proyek</w:t>
            </w:r>
            <w:proofErr w:type="spellEnd"/>
          </w:p>
          <w:p w14:paraId="6269B3F6" w14:textId="77777777" w:rsidR="005A56D7" w:rsidRPr="002B1798" w:rsidRDefault="005A56D7" w:rsidP="001E47A5">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C29D4D7" w14:textId="77777777" w:rsidR="005A56D7" w:rsidRPr="002B1798" w:rsidRDefault="005A56D7" w:rsidP="001E47A5">
            <w:pPr>
              <w:jc w:val="center"/>
              <w:rPr>
                <w:b/>
                <w:bCs/>
              </w:rPr>
            </w:pPr>
            <w:r w:rsidRPr="002B1798">
              <w:rPr>
                <w:b/>
                <w:bCs/>
              </w:rPr>
              <w:t>UAP</w:t>
            </w:r>
          </w:p>
          <w:p w14:paraId="3BD6E1DF" w14:textId="77777777" w:rsidR="005A56D7" w:rsidRPr="002B1798" w:rsidRDefault="005A56D7" w:rsidP="001E47A5">
            <w:pPr>
              <w:jc w:val="center"/>
              <w:rPr>
                <w:bCs/>
                <w:i/>
                <w:sz w:val="18"/>
                <w:szCs w:val="18"/>
              </w:rPr>
            </w:pPr>
            <w:r w:rsidRPr="002B1798">
              <w:rPr>
                <w:bCs/>
                <w:i/>
                <w:sz w:val="18"/>
                <w:szCs w:val="18"/>
              </w:rPr>
              <w:t>Final Exam</w:t>
            </w:r>
          </w:p>
        </w:tc>
      </w:tr>
      <w:tr w:rsidR="005A56D7" w14:paraId="06755A12" w14:textId="77777777" w:rsidTr="001E47A5">
        <w:trPr>
          <w:trHeight w:val="422"/>
        </w:trPr>
        <w:tc>
          <w:tcPr>
            <w:tcW w:w="1800" w:type="dxa"/>
            <w:vAlign w:val="center"/>
          </w:tcPr>
          <w:p w14:paraId="554CF7DF" w14:textId="77777777" w:rsidR="005A56D7" w:rsidRPr="00290165" w:rsidRDefault="005A56D7" w:rsidP="001E47A5">
            <w:pPr>
              <w:jc w:val="center"/>
              <w:rPr>
                <w:bCs/>
                <w:highlight w:val="yellow"/>
              </w:rPr>
            </w:pPr>
            <w:r>
              <w:rPr>
                <w:bCs/>
              </w:rPr>
              <w:t>3</w:t>
            </w:r>
            <w:r w:rsidRPr="005A56D7">
              <w:rPr>
                <w:bCs/>
              </w:rPr>
              <w:t>0%</w:t>
            </w:r>
          </w:p>
        </w:tc>
        <w:tc>
          <w:tcPr>
            <w:tcW w:w="1800" w:type="dxa"/>
            <w:vAlign w:val="center"/>
          </w:tcPr>
          <w:p w14:paraId="04CDFC68" w14:textId="77777777" w:rsidR="005A56D7" w:rsidRPr="00290165" w:rsidRDefault="00336999" w:rsidP="001E47A5">
            <w:pPr>
              <w:jc w:val="center"/>
              <w:rPr>
                <w:bCs/>
                <w:highlight w:val="yellow"/>
              </w:rPr>
            </w:pPr>
            <w:r>
              <w:rPr>
                <w:bCs/>
              </w:rPr>
              <w:t>3</w:t>
            </w:r>
            <w:r w:rsidR="005A56D7">
              <w:rPr>
                <w:bCs/>
              </w:rPr>
              <w:t>0%</w:t>
            </w:r>
          </w:p>
        </w:tc>
        <w:tc>
          <w:tcPr>
            <w:tcW w:w="1800" w:type="dxa"/>
            <w:vAlign w:val="center"/>
          </w:tcPr>
          <w:p w14:paraId="6D58E5D0" w14:textId="77777777" w:rsidR="005A56D7" w:rsidRPr="00290165" w:rsidRDefault="00336999" w:rsidP="001E47A5">
            <w:pPr>
              <w:jc w:val="center"/>
              <w:rPr>
                <w:bCs/>
                <w:highlight w:val="yellow"/>
              </w:rPr>
            </w:pPr>
            <w:r>
              <w:rPr>
                <w:bCs/>
              </w:rPr>
              <w:t>4</w:t>
            </w:r>
            <w:r w:rsidR="005A56D7">
              <w:rPr>
                <w:bCs/>
              </w:rPr>
              <w:t>0%</w:t>
            </w:r>
          </w:p>
        </w:tc>
      </w:tr>
    </w:tbl>
    <w:p w14:paraId="5F0D219B" w14:textId="77777777" w:rsidR="005A56D7" w:rsidRDefault="005A56D7" w:rsidP="005A56D7">
      <w:pPr>
        <w:spacing w:after="200" w:line="276" w:lineRule="auto"/>
        <w:rPr>
          <w:lang w:val="id-ID"/>
        </w:rPr>
      </w:pPr>
      <w:r>
        <w:rPr>
          <w:lang w:val="id-ID"/>
        </w:rPr>
        <w:br w:type="page"/>
      </w:r>
    </w:p>
    <w:p w14:paraId="15CF1293" w14:textId="77777777" w:rsidR="005A56D7" w:rsidRPr="00571235" w:rsidRDefault="005A56D7" w:rsidP="005A56D7">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4084E05" w14:textId="77777777" w:rsidR="005A56D7" w:rsidRDefault="005A56D7" w:rsidP="005A56D7">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DA5EDA3" w14:textId="77777777" w:rsidR="005A56D7" w:rsidRPr="006E5FEB"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5A56D7" w14:paraId="4C11B468" w14:textId="77777777" w:rsidTr="001E47A5">
        <w:trPr>
          <w:trHeight w:val="504"/>
        </w:trPr>
        <w:tc>
          <w:tcPr>
            <w:tcW w:w="4410" w:type="dxa"/>
            <w:shd w:val="clear" w:color="auto" w:fill="D9D9D9" w:themeFill="background1" w:themeFillShade="D9"/>
          </w:tcPr>
          <w:p w14:paraId="319A3532" w14:textId="77777777" w:rsidR="005A56D7" w:rsidRPr="007E1E52" w:rsidRDefault="005A56D7" w:rsidP="001E47A5">
            <w:pPr>
              <w:jc w:val="center"/>
              <w:rPr>
                <w:b/>
                <w:bCs/>
                <w:szCs w:val="18"/>
              </w:rPr>
            </w:pPr>
            <w:r w:rsidRPr="007E1E52">
              <w:rPr>
                <w:b/>
                <w:bCs/>
                <w:szCs w:val="18"/>
              </w:rPr>
              <w:t>Software</w:t>
            </w:r>
          </w:p>
          <w:p w14:paraId="03F794BC" w14:textId="77777777" w:rsidR="005A56D7" w:rsidRPr="00290165" w:rsidRDefault="005A56D7" w:rsidP="001E47A5">
            <w:pPr>
              <w:jc w:val="center"/>
              <w:rPr>
                <w:bCs/>
                <w:i/>
                <w:sz w:val="18"/>
                <w:szCs w:val="18"/>
                <w:highlight w:val="yellow"/>
              </w:rPr>
            </w:pPr>
            <w:r w:rsidRPr="007E1E52">
              <w:rPr>
                <w:bCs/>
                <w:i/>
                <w:sz w:val="18"/>
                <w:szCs w:val="18"/>
              </w:rPr>
              <w:t>Software</w:t>
            </w:r>
          </w:p>
        </w:tc>
      </w:tr>
      <w:tr w:rsidR="005A56D7" w14:paraId="7EDA7143" w14:textId="77777777" w:rsidTr="001E47A5">
        <w:trPr>
          <w:trHeight w:val="773"/>
        </w:trPr>
        <w:tc>
          <w:tcPr>
            <w:tcW w:w="4410" w:type="dxa"/>
            <w:vAlign w:val="center"/>
          </w:tcPr>
          <w:p w14:paraId="5E42D7E4" w14:textId="77777777" w:rsidR="005A56D7" w:rsidRPr="009F1152" w:rsidRDefault="005A56D7" w:rsidP="005A56D7">
            <w:pPr>
              <w:rPr>
                <w:bCs/>
              </w:rPr>
            </w:pPr>
            <w:r w:rsidRPr="009F1152">
              <w:rPr>
                <w:bCs/>
              </w:rPr>
              <w:t>Micr</w:t>
            </w:r>
            <w:r>
              <w:rPr>
                <w:bCs/>
              </w:rPr>
              <w:t>osoft SQL Server Enterprise 2016</w:t>
            </w:r>
          </w:p>
          <w:p w14:paraId="5D75AC78" w14:textId="77777777" w:rsidR="00B7437A" w:rsidRDefault="005A56D7" w:rsidP="00B7437A">
            <w:pPr>
              <w:pStyle w:val="midut"/>
              <w:tabs>
                <w:tab w:val="left" w:pos="680"/>
              </w:tabs>
              <w:ind w:left="822" w:hanging="822"/>
              <w:rPr>
                <w:sz w:val="24"/>
                <w:szCs w:val="24"/>
              </w:rPr>
            </w:pPr>
            <w:r w:rsidRPr="009F1152">
              <w:rPr>
                <w:sz w:val="24"/>
                <w:szCs w:val="24"/>
                <w:lang w:val="id-ID"/>
              </w:rPr>
              <w:t xml:space="preserve">Microsoft </w:t>
            </w:r>
            <w:r w:rsidR="00B7437A">
              <w:rPr>
                <w:sz w:val="24"/>
                <w:szCs w:val="24"/>
              </w:rPr>
              <w:t xml:space="preserve">Office </w:t>
            </w:r>
            <w:r w:rsidR="00B7437A">
              <w:rPr>
                <w:sz w:val="24"/>
                <w:szCs w:val="24"/>
                <w:lang w:val="id-ID"/>
              </w:rPr>
              <w:t xml:space="preserve">Word </w:t>
            </w:r>
            <w:r w:rsidR="00B7437A">
              <w:rPr>
                <w:sz w:val="24"/>
                <w:szCs w:val="24"/>
              </w:rPr>
              <w:t>365</w:t>
            </w:r>
          </w:p>
          <w:p w14:paraId="3AD7AB7B" w14:textId="21F23719" w:rsidR="005A56D7" w:rsidRPr="00B7437A" w:rsidRDefault="005A56D7" w:rsidP="005A56D7">
            <w:pPr>
              <w:rPr>
                <w:bCs/>
                <w:highlight w:val="yellow"/>
                <w:lang w:val="en-ID"/>
              </w:rPr>
            </w:pPr>
            <w:r w:rsidRPr="009F1152">
              <w:rPr>
                <w:lang w:val="id-ID"/>
              </w:rPr>
              <w:t xml:space="preserve">Microsoft </w:t>
            </w:r>
            <w:r w:rsidRPr="009F1152">
              <w:t xml:space="preserve">Office </w:t>
            </w:r>
            <w:r w:rsidRPr="009F1152">
              <w:rPr>
                <w:lang w:val="id-ID"/>
              </w:rPr>
              <w:t>Visio 201</w:t>
            </w:r>
            <w:r w:rsidR="00B7437A">
              <w:rPr>
                <w:lang w:val="en-ID"/>
              </w:rPr>
              <w:t>3</w:t>
            </w:r>
          </w:p>
        </w:tc>
      </w:tr>
    </w:tbl>
    <w:p w14:paraId="1D38008B" w14:textId="77777777" w:rsidR="005A56D7" w:rsidRDefault="005A56D7" w:rsidP="005A56D7">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087988E0" w14:textId="77777777" w:rsidR="005A56D7" w:rsidRDefault="005A56D7" w:rsidP="005A56D7">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3984AB94" w14:textId="77777777" w:rsidR="005A56D7" w:rsidRPr="00166B89"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5A56D7" w14:paraId="1381A16B" w14:textId="77777777" w:rsidTr="001E47A5">
        <w:trPr>
          <w:trHeight w:val="504"/>
        </w:trPr>
        <w:tc>
          <w:tcPr>
            <w:tcW w:w="4410" w:type="dxa"/>
            <w:shd w:val="clear" w:color="auto" w:fill="D9D9D9" w:themeFill="background1" w:themeFillShade="D9"/>
          </w:tcPr>
          <w:p w14:paraId="31B71B11" w14:textId="77777777" w:rsidR="005A56D7" w:rsidRPr="007E1E52" w:rsidRDefault="005A56D7" w:rsidP="001E47A5">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58962DE5" w14:textId="77777777" w:rsidR="005A56D7" w:rsidRPr="007E1E52" w:rsidRDefault="005A56D7" w:rsidP="001E47A5">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146B986A" w14:textId="77777777" w:rsidR="005A56D7" w:rsidRPr="007E1E52" w:rsidRDefault="005A56D7" w:rsidP="001E47A5">
            <w:pPr>
              <w:jc w:val="center"/>
              <w:rPr>
                <w:b/>
                <w:bCs/>
                <w:szCs w:val="18"/>
              </w:rPr>
            </w:pPr>
            <w:proofErr w:type="spellStart"/>
            <w:r w:rsidRPr="007E1E52">
              <w:rPr>
                <w:b/>
                <w:bCs/>
                <w:szCs w:val="18"/>
              </w:rPr>
              <w:t>Proyek</w:t>
            </w:r>
            <w:proofErr w:type="spellEnd"/>
          </w:p>
          <w:p w14:paraId="7EC2D566" w14:textId="77777777" w:rsidR="005A56D7" w:rsidRPr="007E1E52" w:rsidRDefault="005A56D7" w:rsidP="001E47A5">
            <w:pPr>
              <w:jc w:val="center"/>
              <w:rPr>
                <w:b/>
                <w:bCs/>
                <w:szCs w:val="18"/>
              </w:rPr>
            </w:pPr>
            <w:r w:rsidRPr="007E1E52">
              <w:rPr>
                <w:bCs/>
                <w:i/>
                <w:sz w:val="18"/>
                <w:szCs w:val="18"/>
              </w:rPr>
              <w:t>Project</w:t>
            </w:r>
          </w:p>
        </w:tc>
      </w:tr>
      <w:tr w:rsidR="005A56D7" w14:paraId="5A3890DA" w14:textId="77777777" w:rsidTr="001E47A5">
        <w:trPr>
          <w:trHeight w:val="620"/>
        </w:trPr>
        <w:tc>
          <w:tcPr>
            <w:tcW w:w="4410" w:type="dxa"/>
            <w:vAlign w:val="center"/>
          </w:tcPr>
          <w:p w14:paraId="6F1A46FB" w14:textId="77777777" w:rsidR="005A56D7" w:rsidRPr="007E1E52" w:rsidRDefault="005A56D7" w:rsidP="005A56D7">
            <w:pPr>
              <w:jc w:val="center"/>
              <w:rPr>
                <w:bCs/>
              </w:rPr>
            </w:pPr>
            <w:r>
              <w:rPr>
                <w:bCs/>
              </w:rPr>
              <w:t>-</w:t>
            </w:r>
          </w:p>
        </w:tc>
        <w:tc>
          <w:tcPr>
            <w:tcW w:w="4410" w:type="dxa"/>
            <w:vAlign w:val="center"/>
          </w:tcPr>
          <w:p w14:paraId="5E220577" w14:textId="7DA060F6" w:rsidR="005A56D7" w:rsidRPr="007E1E52" w:rsidRDefault="005A56D7" w:rsidP="001E47A5">
            <w:pPr>
              <w:rPr>
                <w:bCs/>
              </w:rPr>
            </w:pPr>
            <w:r>
              <w:t>VSD</w:t>
            </w:r>
            <w:r w:rsidR="006D4BEB">
              <w:t>X</w:t>
            </w:r>
            <w:r>
              <w:t>, PNG, SQL</w:t>
            </w:r>
          </w:p>
        </w:tc>
      </w:tr>
    </w:tbl>
    <w:p w14:paraId="4719E73E" w14:textId="77777777" w:rsidR="005A56D7" w:rsidRPr="00B5625A" w:rsidRDefault="005A56D7" w:rsidP="005A56D7">
      <w:pPr>
        <w:ind w:firstLine="360"/>
        <w:rPr>
          <w:lang w:val="id-ID"/>
        </w:rPr>
      </w:pPr>
    </w:p>
    <w:p w14:paraId="47C90C84" w14:textId="77777777" w:rsidR="005A56D7" w:rsidRDefault="005A56D7">
      <w:pPr>
        <w:spacing w:after="200" w:line="276" w:lineRule="auto"/>
        <w:rPr>
          <w:lang w:val="id-ID"/>
        </w:rPr>
      </w:pPr>
      <w:r>
        <w:rPr>
          <w:b/>
          <w:bCs/>
          <w:lang w:val="id-ID"/>
        </w:rPr>
        <w:br w:type="page"/>
      </w:r>
    </w:p>
    <w:p w14:paraId="06F1F960"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0BF88E0D" w14:textId="77777777" w:rsidR="004B47B5" w:rsidRPr="001E4042" w:rsidRDefault="004B47B5" w:rsidP="004B47B5">
      <w:pPr>
        <w:rPr>
          <w:i/>
          <w:sz w:val="16"/>
          <w:lang w:val="id-ID"/>
        </w:rPr>
      </w:pPr>
      <w:r w:rsidRPr="001E4042">
        <w:rPr>
          <w:i/>
          <w:sz w:val="16"/>
          <w:lang w:val="id-ID"/>
        </w:rPr>
        <w:t>Case</w:t>
      </w:r>
    </w:p>
    <w:p w14:paraId="596E48B6" w14:textId="77777777" w:rsidR="00643F75" w:rsidRDefault="00643F75" w:rsidP="00643F75">
      <w:pPr>
        <w:rPr>
          <w:lang w:val="id-ID"/>
        </w:rPr>
      </w:pPr>
    </w:p>
    <w:p w14:paraId="76E84C99" w14:textId="77777777" w:rsidR="000C545D" w:rsidRDefault="0003534A" w:rsidP="000C545D">
      <w:pPr>
        <w:spacing w:line="360" w:lineRule="auto"/>
        <w:jc w:val="center"/>
        <w:rPr>
          <w:b/>
        </w:rPr>
      </w:pPr>
      <w:proofErr w:type="spellStart"/>
      <w:r>
        <w:rPr>
          <w:b/>
        </w:rPr>
        <w:t>Dagnarok</w:t>
      </w:r>
      <w:proofErr w:type="spellEnd"/>
    </w:p>
    <w:p w14:paraId="48CF8BA8" w14:textId="77777777" w:rsidR="000C545D" w:rsidRDefault="000C545D" w:rsidP="000C545D">
      <w:pPr>
        <w:spacing w:line="360" w:lineRule="auto"/>
        <w:jc w:val="center"/>
        <w:rPr>
          <w:b/>
        </w:rPr>
      </w:pPr>
    </w:p>
    <w:p w14:paraId="5D2D9275" w14:textId="5ECD018C" w:rsidR="00AD0FD4" w:rsidRPr="00AD0FD4" w:rsidRDefault="0003534A" w:rsidP="000C545D">
      <w:pPr>
        <w:spacing w:line="360" w:lineRule="auto"/>
        <w:jc w:val="both"/>
      </w:pPr>
      <w:r>
        <w:rPr>
          <w:b/>
        </w:rPr>
        <w:tab/>
      </w:r>
      <w:proofErr w:type="spellStart"/>
      <w:r>
        <w:rPr>
          <w:b/>
        </w:rPr>
        <w:t>Dagnarok</w:t>
      </w:r>
      <w:proofErr w:type="spellEnd"/>
      <w:r>
        <w:rPr>
          <w:b/>
        </w:rPr>
        <w:t xml:space="preserve"> </w:t>
      </w:r>
      <w:r>
        <w:t>is a</w:t>
      </w:r>
      <w:r w:rsidR="00E541F0">
        <w:t xml:space="preserve"> new RPG </w:t>
      </w:r>
      <w:r>
        <w:t xml:space="preserve">game </w:t>
      </w:r>
      <w:r w:rsidR="00E87320">
        <w:t>that want</w:t>
      </w:r>
      <w:r w:rsidR="00E541F0">
        <w:t>s</w:t>
      </w:r>
      <w:r w:rsidR="00E87320">
        <w:t xml:space="preserve"> to</w:t>
      </w:r>
      <w:r w:rsidR="00E541F0">
        <w:t xml:space="preserve"> be</w:t>
      </w:r>
      <w:r w:rsidR="00E87320">
        <w:t xml:space="preserve"> </w:t>
      </w:r>
      <w:r>
        <w:t>develop</w:t>
      </w:r>
      <w:r w:rsidR="00E541F0">
        <w:t>ed</w:t>
      </w:r>
      <w:r>
        <w:t xml:space="preserve"> by </w:t>
      </w:r>
      <w:r w:rsidR="003A52B1">
        <w:t>a</w:t>
      </w:r>
      <w:r w:rsidR="009A5C42">
        <w:t xml:space="preserve"> famous game</w:t>
      </w:r>
      <w:r>
        <w:t xml:space="preserve"> company</w:t>
      </w:r>
      <w:r w:rsidR="009A5C42">
        <w:t xml:space="preserve"> in Jakarta</w:t>
      </w:r>
      <w:r>
        <w:t xml:space="preserve">. In </w:t>
      </w:r>
      <w:proofErr w:type="spellStart"/>
      <w:r>
        <w:rPr>
          <w:b/>
        </w:rPr>
        <w:t>Dagnarok</w:t>
      </w:r>
      <w:proofErr w:type="spellEnd"/>
      <w:r>
        <w:t xml:space="preserve">, every </w:t>
      </w:r>
      <w:r w:rsidRPr="00CF1EE4">
        <w:rPr>
          <w:b/>
        </w:rPr>
        <w:t>character</w:t>
      </w:r>
      <w:r>
        <w:t xml:space="preserve"> can purchase </w:t>
      </w:r>
      <w:proofErr w:type="spellStart"/>
      <w:r w:rsidR="00134441" w:rsidRPr="0003534A">
        <w:rPr>
          <w:b/>
        </w:rPr>
        <w:t>equipment</w:t>
      </w:r>
      <w:r w:rsidR="00806D9E">
        <w:rPr>
          <w:b/>
        </w:rPr>
        <w:t>s</w:t>
      </w:r>
      <w:proofErr w:type="spellEnd"/>
      <w:r>
        <w:t xml:space="preserve"> from </w:t>
      </w:r>
      <w:r w:rsidRPr="0003534A">
        <w:rPr>
          <w:b/>
        </w:rPr>
        <w:t>NPC</w:t>
      </w:r>
      <w:r w:rsidR="00A013EA">
        <w:t xml:space="preserve"> (</w:t>
      </w:r>
      <w:proofErr w:type="gramStart"/>
      <w:r w:rsidR="00A013EA">
        <w:t>Non Player</w:t>
      </w:r>
      <w:proofErr w:type="gramEnd"/>
      <w:r w:rsidR="00A013EA">
        <w:t xml:space="preserve"> Character)</w:t>
      </w:r>
      <w:r w:rsidR="00FC1C18">
        <w:t>.</w:t>
      </w:r>
      <w:r w:rsidR="0029643A">
        <w:t xml:space="preserve"> </w:t>
      </w:r>
      <w:r w:rsidR="00FC1C18">
        <w:t>T</w:t>
      </w:r>
      <w:r>
        <w:t xml:space="preserve">he </w:t>
      </w:r>
      <w:r w:rsidRPr="00CF1EE4">
        <w:rPr>
          <w:b/>
        </w:rPr>
        <w:t>character</w:t>
      </w:r>
      <w:r>
        <w:t xml:space="preserve"> </w:t>
      </w:r>
      <w:r w:rsidR="00FC1C18">
        <w:t xml:space="preserve">also </w:t>
      </w:r>
      <w:r>
        <w:t xml:space="preserve">can sell their </w:t>
      </w:r>
      <w:r w:rsidRPr="0003534A">
        <w:rPr>
          <w:b/>
        </w:rPr>
        <w:t>equipment</w:t>
      </w:r>
      <w:r>
        <w:rPr>
          <w:b/>
        </w:rPr>
        <w:t xml:space="preserve"> </w:t>
      </w:r>
      <w:r>
        <w:t>to</w:t>
      </w:r>
      <w:r w:rsidR="00FC1C18">
        <w:t xml:space="preserve"> the</w:t>
      </w:r>
      <w:r>
        <w:t xml:space="preserve"> </w:t>
      </w:r>
      <w:r w:rsidRPr="00CF1EE4">
        <w:rPr>
          <w:b/>
        </w:rPr>
        <w:t>NPC</w:t>
      </w:r>
      <w:r>
        <w:t>.</w:t>
      </w:r>
      <w:r w:rsidR="00AD0FD4">
        <w:t xml:space="preserve"> </w:t>
      </w:r>
      <w:r w:rsidR="003C24E7">
        <w:t>Beside</w:t>
      </w:r>
      <w:r w:rsidR="00922661">
        <w:t>s</w:t>
      </w:r>
      <w:r w:rsidR="003C24E7">
        <w:t xml:space="preserve"> do the selling and purchasing transaction in </w:t>
      </w:r>
      <w:r w:rsidR="003C24E7" w:rsidRPr="00922661">
        <w:rPr>
          <w:b/>
        </w:rPr>
        <w:t>NPC</w:t>
      </w:r>
      <w:r w:rsidR="003C24E7">
        <w:t xml:space="preserve">. The game also will </w:t>
      </w:r>
      <w:r w:rsidR="003C24E7" w:rsidRPr="00B561E5">
        <w:rPr>
          <w:b/>
        </w:rPr>
        <w:t>keep information</w:t>
      </w:r>
      <w:r w:rsidR="003C24E7">
        <w:t xml:space="preserve"> of </w:t>
      </w:r>
      <w:r w:rsidR="00346CED">
        <w:rPr>
          <w:b/>
        </w:rPr>
        <w:t>used</w:t>
      </w:r>
      <w:r w:rsidR="003C24E7" w:rsidRPr="00B561E5">
        <w:rPr>
          <w:b/>
        </w:rPr>
        <w:t xml:space="preserve"> </w:t>
      </w:r>
      <w:r w:rsidR="00543B08" w:rsidRPr="00B561E5">
        <w:rPr>
          <w:b/>
        </w:rPr>
        <w:t>equipment</w:t>
      </w:r>
      <w:r w:rsidR="003C24E7" w:rsidRPr="00B561E5">
        <w:rPr>
          <w:b/>
        </w:rPr>
        <w:t xml:space="preserve"> history</w:t>
      </w:r>
      <w:r w:rsidR="003C24E7">
        <w:t xml:space="preserve"> of every </w:t>
      </w:r>
      <w:r w:rsidR="003C24E7" w:rsidRPr="00B561E5">
        <w:rPr>
          <w:b/>
        </w:rPr>
        <w:t>character</w:t>
      </w:r>
      <w:r w:rsidR="003C24E7">
        <w:t xml:space="preserve">. </w:t>
      </w:r>
      <w:r w:rsidR="00AD0FD4">
        <w:t xml:space="preserve">The game developer who’s in charge of developing </w:t>
      </w:r>
      <w:proofErr w:type="spellStart"/>
      <w:r w:rsidR="00AD0FD4">
        <w:rPr>
          <w:b/>
        </w:rPr>
        <w:t>Dagnarok</w:t>
      </w:r>
      <w:proofErr w:type="spellEnd"/>
      <w:r w:rsidR="00AD0FD4">
        <w:rPr>
          <w:b/>
        </w:rPr>
        <w:t xml:space="preserve"> </w:t>
      </w:r>
      <w:r w:rsidR="00AD0FD4">
        <w:t xml:space="preserve">in </w:t>
      </w:r>
      <w:r w:rsidR="00CF1EE4">
        <w:t>the</w:t>
      </w:r>
      <w:r w:rsidR="00AD0FD4">
        <w:t xml:space="preserve"> company make a regulation for </w:t>
      </w:r>
      <w:r w:rsidR="005B37AB">
        <w:t>the game, which are</w:t>
      </w:r>
      <w:r w:rsidR="00AD0FD4">
        <w:t>:</w:t>
      </w:r>
    </w:p>
    <w:p w14:paraId="385877F5" w14:textId="6FCF6732" w:rsidR="000C545D" w:rsidRDefault="000C545D" w:rsidP="000C545D">
      <w:pPr>
        <w:pStyle w:val="ListParagraph"/>
        <w:numPr>
          <w:ilvl w:val="0"/>
          <w:numId w:val="14"/>
        </w:numPr>
        <w:spacing w:line="360" w:lineRule="auto"/>
        <w:ind w:left="720"/>
        <w:jc w:val="both"/>
      </w:pPr>
      <w:r>
        <w:t xml:space="preserve">Every </w:t>
      </w:r>
      <w:r w:rsidR="00BD5A39" w:rsidRPr="00DF48C0">
        <w:rPr>
          <w:b/>
        </w:rPr>
        <w:t>c</w:t>
      </w:r>
      <w:r w:rsidR="00AD0FD4" w:rsidRPr="00DF48C0">
        <w:rPr>
          <w:b/>
        </w:rPr>
        <w:t>haracter</w:t>
      </w:r>
      <w:r w:rsidR="00AD0FD4">
        <w:t xml:space="preserve"> </w:t>
      </w:r>
      <w:r>
        <w:t>must have a personal information like name,</w:t>
      </w:r>
      <w:r w:rsidR="00AD0FD4">
        <w:t xml:space="preserve"> </w:t>
      </w:r>
      <w:r w:rsidR="0003534A">
        <w:t>gender</w:t>
      </w:r>
      <w:r w:rsidR="00AD0FD4">
        <w:t>, email, level, and money</w:t>
      </w:r>
      <w:r>
        <w:t xml:space="preserve">. Every </w:t>
      </w:r>
      <w:r w:rsidR="00BD5A39" w:rsidRPr="00BD5A39">
        <w:rPr>
          <w:b/>
        </w:rPr>
        <w:t>c</w:t>
      </w:r>
      <w:r w:rsidR="00AD0FD4" w:rsidRPr="00BD5A39">
        <w:rPr>
          <w:b/>
        </w:rPr>
        <w:t>haracter</w:t>
      </w:r>
      <w:r w:rsidR="0003534A">
        <w:t xml:space="preserve"> </w:t>
      </w:r>
      <w:r>
        <w:t>has an identification number with the following format:</w:t>
      </w:r>
    </w:p>
    <w:p w14:paraId="2D88B306" w14:textId="2863F245" w:rsidR="000C545D" w:rsidRDefault="000C545D" w:rsidP="008A2CDC">
      <w:pPr>
        <w:pStyle w:val="ListParagraph"/>
        <w:spacing w:line="360" w:lineRule="auto"/>
        <w:jc w:val="center"/>
      </w:pPr>
      <w:r>
        <w:rPr>
          <w:noProof/>
        </w:rPr>
        <mc:AlternateContent>
          <mc:Choice Requires="wps">
            <w:drawing>
              <wp:inline distT="0" distB="0" distL="0" distR="0" wp14:anchorId="7778684A" wp14:editId="6145E06F">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BCE19E0" w14:textId="77777777" w:rsidR="000C545D" w:rsidRDefault="000C545D" w:rsidP="000C545D">
                            <w:pPr>
                              <w:jc w:val="center"/>
                            </w:pPr>
                            <w:r>
                              <w:t>“</w:t>
                            </w:r>
                            <w:r w:rsidR="00AD0FD4">
                              <w:t>CH</w:t>
                            </w:r>
                            <w:r>
                              <w:t>XXX”</w:t>
                            </w:r>
                          </w:p>
                          <w:p w14:paraId="3CC373ED"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7778684A"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4BCE19E0" w14:textId="77777777" w:rsidR="000C545D" w:rsidRDefault="000C545D" w:rsidP="000C545D">
                      <w:pPr>
                        <w:jc w:val="center"/>
                      </w:pPr>
                      <w:r>
                        <w:t>“</w:t>
                      </w:r>
                      <w:r w:rsidR="00AD0FD4">
                        <w:t>CH</w:t>
                      </w:r>
                      <w:r>
                        <w:t>XXX”</w:t>
                      </w:r>
                    </w:p>
                    <w:p w14:paraId="3CC373ED" w14:textId="77777777" w:rsidR="000C545D" w:rsidRDefault="000C545D" w:rsidP="000C545D">
                      <w:pPr>
                        <w:jc w:val="center"/>
                      </w:pPr>
                      <w:r>
                        <w:t>X =&gt; number between 0 – 9</w:t>
                      </w:r>
                    </w:p>
                  </w:txbxContent>
                </v:textbox>
                <w10:anchorlock/>
              </v:shape>
            </w:pict>
          </mc:Fallback>
        </mc:AlternateContent>
      </w:r>
    </w:p>
    <w:p w14:paraId="5D78C422" w14:textId="0F6254B2" w:rsidR="00B04265" w:rsidRDefault="00B04265" w:rsidP="00B04265">
      <w:pPr>
        <w:pStyle w:val="ListParagraph"/>
        <w:numPr>
          <w:ilvl w:val="0"/>
          <w:numId w:val="14"/>
        </w:numPr>
        <w:spacing w:line="360" w:lineRule="auto"/>
        <w:ind w:left="720"/>
        <w:jc w:val="both"/>
      </w:pPr>
      <w:r>
        <w:t xml:space="preserve">Every </w:t>
      </w:r>
      <w:r w:rsidRPr="00791CB2">
        <w:rPr>
          <w:b/>
        </w:rPr>
        <w:t>equipment</w:t>
      </w:r>
      <w:r>
        <w:t xml:space="preserve"> has its own </w:t>
      </w:r>
      <w:r w:rsidRPr="00B64D07">
        <w:rPr>
          <w:b/>
        </w:rPr>
        <w:t>type</w:t>
      </w:r>
      <w:r w:rsidRPr="00AD0FD4">
        <w:t xml:space="preserve"> </w:t>
      </w:r>
      <w:r>
        <w:t>data</w:t>
      </w:r>
      <w:r w:rsidR="002D083B">
        <w:t xml:space="preserve"> contains of its </w:t>
      </w:r>
      <w:r w:rsidR="00A85735" w:rsidRPr="002F3C91">
        <w:rPr>
          <w:b/>
        </w:rPr>
        <w:t>type</w:t>
      </w:r>
      <w:r w:rsidR="00A85735">
        <w:t xml:space="preserve"> </w:t>
      </w:r>
      <w:r w:rsidR="002D083B" w:rsidRPr="00D350EA">
        <w:rPr>
          <w:b/>
        </w:rPr>
        <w:t>name</w:t>
      </w:r>
      <w:r>
        <w:t xml:space="preserve"> and the </w:t>
      </w:r>
      <w:r w:rsidRPr="004C226C">
        <w:rPr>
          <w:b/>
        </w:rPr>
        <w:t>type</w:t>
      </w:r>
      <w:r>
        <w:t xml:space="preserve"> data has an identification number with the following format:</w:t>
      </w:r>
    </w:p>
    <w:p w14:paraId="337E7A49" w14:textId="61C8DB77" w:rsidR="00B04265" w:rsidRDefault="00B04265" w:rsidP="00B04265">
      <w:pPr>
        <w:spacing w:line="360" w:lineRule="auto"/>
        <w:ind w:firstLine="720"/>
        <w:jc w:val="center"/>
      </w:pPr>
      <w:r>
        <w:rPr>
          <w:noProof/>
        </w:rPr>
        <mc:AlternateContent>
          <mc:Choice Requires="wps">
            <w:drawing>
              <wp:inline distT="0" distB="0" distL="0" distR="0" wp14:anchorId="6308179A" wp14:editId="487E4C88">
                <wp:extent cx="2360930" cy="1404620"/>
                <wp:effectExtent l="6985" t="5080" r="6985"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6260F53" w14:textId="77777777" w:rsidR="00B04265" w:rsidRDefault="00B04265" w:rsidP="00B04265">
                            <w:pPr>
                              <w:jc w:val="center"/>
                            </w:pPr>
                            <w:r>
                              <w:t>“ETXXX”</w:t>
                            </w:r>
                          </w:p>
                          <w:p w14:paraId="4D269D99" w14:textId="77777777" w:rsidR="00B04265" w:rsidRDefault="00B04265" w:rsidP="00B04265">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308179A" id="Text Box 12"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RXwVSsCAABZBAAADgAAAAAAAAAAAAAAAAAuAgAAZHJzL2Uy&#10;b0RvYy54bWxQSwECLQAUAAYACAAAACEAShQQJtwAAAAFAQAADwAAAAAAAAAAAAAAAACFBAAAZHJz&#10;L2Rvd25yZXYueG1sUEsFBgAAAAAEAAQA8wAAAI4FAAAAAA==&#10;">
                <v:textbox style="mso-fit-shape-to-text:t">
                  <w:txbxContent>
                    <w:p w14:paraId="16260F53" w14:textId="77777777" w:rsidR="00B04265" w:rsidRDefault="00B04265" w:rsidP="00B04265">
                      <w:pPr>
                        <w:jc w:val="center"/>
                      </w:pPr>
                      <w:r>
                        <w:t>“ETXXX”</w:t>
                      </w:r>
                    </w:p>
                    <w:p w14:paraId="4D269D99" w14:textId="77777777" w:rsidR="00B04265" w:rsidRDefault="00B04265" w:rsidP="00B04265">
                      <w:pPr>
                        <w:jc w:val="center"/>
                      </w:pPr>
                      <w:r>
                        <w:t>X =&gt; number between 0 – 9</w:t>
                      </w:r>
                    </w:p>
                  </w:txbxContent>
                </v:textbox>
                <w10:anchorlock/>
              </v:shape>
            </w:pict>
          </mc:Fallback>
        </mc:AlternateContent>
      </w:r>
    </w:p>
    <w:p w14:paraId="2E0B2860" w14:textId="040422BB" w:rsidR="00873354" w:rsidRDefault="00873354" w:rsidP="00873354">
      <w:pPr>
        <w:pStyle w:val="ListParagraph"/>
        <w:numPr>
          <w:ilvl w:val="0"/>
          <w:numId w:val="14"/>
        </w:numPr>
        <w:spacing w:line="360" w:lineRule="auto"/>
        <w:ind w:left="720"/>
        <w:jc w:val="both"/>
      </w:pPr>
      <w:r>
        <w:t xml:space="preserve">Every </w:t>
      </w:r>
      <w:r w:rsidRPr="007C74E2">
        <w:rPr>
          <w:b/>
        </w:rPr>
        <w:t>equipment</w:t>
      </w:r>
      <w:r>
        <w:t xml:space="preserve"> </w:t>
      </w:r>
      <w:r w:rsidR="007F6AFF">
        <w:t>has</w:t>
      </w:r>
      <w:r>
        <w:t xml:space="preserve"> its own </w:t>
      </w:r>
      <w:r w:rsidRPr="001827E3">
        <w:t>name</w:t>
      </w:r>
      <w:r>
        <w:t xml:space="preserve">, </w:t>
      </w:r>
      <w:r w:rsidR="004B06F2">
        <w:t xml:space="preserve">type, </w:t>
      </w:r>
      <w:r>
        <w:t>price, STR (Strength), INT (Intelligence), VIT (Vitality), AGI (Agility), DEX (Dexterity), LUK (Luck)</w:t>
      </w:r>
      <w:r w:rsidRPr="0075473E">
        <w:t>.</w:t>
      </w:r>
      <w:r>
        <w:rPr>
          <w:rFonts w:hint="eastAsia"/>
        </w:rPr>
        <w:t xml:space="preserve"> Every </w:t>
      </w:r>
      <w:r w:rsidRPr="00EE7887">
        <w:rPr>
          <w:b/>
        </w:rPr>
        <w:t>e</w:t>
      </w:r>
      <w:r>
        <w:rPr>
          <w:b/>
        </w:rPr>
        <w:t>quipment</w:t>
      </w:r>
      <w:r>
        <w:rPr>
          <w:rFonts w:hint="eastAsia"/>
        </w:rPr>
        <w:t xml:space="preserve"> has an identification number with the following format:</w:t>
      </w:r>
    </w:p>
    <w:p w14:paraId="7D18B008" w14:textId="4A937E3D" w:rsidR="00873354" w:rsidRDefault="00873354" w:rsidP="00873354">
      <w:pPr>
        <w:pStyle w:val="ListParagraph"/>
        <w:spacing w:line="360" w:lineRule="auto"/>
        <w:jc w:val="center"/>
      </w:pPr>
      <w:r>
        <w:rPr>
          <w:noProof/>
        </w:rPr>
        <mc:AlternateContent>
          <mc:Choice Requires="wps">
            <w:drawing>
              <wp:inline distT="0" distB="0" distL="0" distR="0" wp14:anchorId="49EC52F4" wp14:editId="0A372B0B">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B7CEFBE" w14:textId="77777777" w:rsidR="00873354" w:rsidRDefault="00873354" w:rsidP="00873354">
                            <w:pPr>
                              <w:jc w:val="center"/>
                            </w:pPr>
                            <w:r>
                              <w:t>“EQXXX”</w:t>
                            </w:r>
                          </w:p>
                          <w:p w14:paraId="03063FF1" w14:textId="77777777" w:rsidR="00873354" w:rsidRDefault="00873354" w:rsidP="0087335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9EC52F4"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7B7CEFBE" w14:textId="77777777" w:rsidR="00873354" w:rsidRDefault="00873354" w:rsidP="00873354">
                      <w:pPr>
                        <w:jc w:val="center"/>
                      </w:pPr>
                      <w:r>
                        <w:t>“EQXXX”</w:t>
                      </w:r>
                    </w:p>
                    <w:p w14:paraId="03063FF1" w14:textId="77777777" w:rsidR="00873354" w:rsidRDefault="00873354" w:rsidP="00873354">
                      <w:pPr>
                        <w:jc w:val="center"/>
                      </w:pPr>
                      <w:r>
                        <w:t>X =&gt; number between 0 – 9</w:t>
                      </w:r>
                    </w:p>
                  </w:txbxContent>
                </v:textbox>
                <w10:anchorlock/>
              </v:shape>
            </w:pict>
          </mc:Fallback>
        </mc:AlternateContent>
      </w:r>
    </w:p>
    <w:p w14:paraId="1903D39F" w14:textId="77777777" w:rsidR="00716211" w:rsidRDefault="00716211" w:rsidP="00716211">
      <w:pPr>
        <w:pStyle w:val="ListParagraph"/>
        <w:numPr>
          <w:ilvl w:val="0"/>
          <w:numId w:val="14"/>
        </w:numPr>
        <w:spacing w:line="360" w:lineRule="auto"/>
        <w:ind w:left="720"/>
        <w:jc w:val="both"/>
      </w:pPr>
      <w:r>
        <w:t xml:space="preserve">Every character can </w:t>
      </w:r>
      <w:r>
        <w:rPr>
          <w:b/>
        </w:rPr>
        <w:t>use</w:t>
      </w:r>
      <w:r>
        <w:t xml:space="preserve"> and </w:t>
      </w:r>
      <w:proofErr w:type="spellStart"/>
      <w:r w:rsidRPr="000D1837">
        <w:rPr>
          <w:b/>
        </w:rPr>
        <w:t>unuse</w:t>
      </w:r>
      <w:proofErr w:type="spellEnd"/>
      <w:r>
        <w:t xml:space="preserve"> the equipment that they already bought from </w:t>
      </w:r>
      <w:r w:rsidRPr="00F1514A">
        <w:rPr>
          <w:b/>
        </w:rPr>
        <w:t>NPC</w:t>
      </w:r>
      <w:r>
        <w:t>.</w:t>
      </w:r>
    </w:p>
    <w:p w14:paraId="42DA39ED" w14:textId="48438108" w:rsidR="00716211" w:rsidRDefault="00716211" w:rsidP="00716211">
      <w:pPr>
        <w:pStyle w:val="ListParagraph"/>
        <w:numPr>
          <w:ilvl w:val="0"/>
          <w:numId w:val="13"/>
        </w:numPr>
        <w:spacing w:line="360" w:lineRule="auto"/>
        <w:ind w:left="720"/>
        <w:jc w:val="both"/>
      </w:pPr>
      <w:r>
        <w:t xml:space="preserve">Every time the character start to </w:t>
      </w:r>
      <w:r>
        <w:rPr>
          <w:b/>
        </w:rPr>
        <w:t xml:space="preserve">use </w:t>
      </w:r>
      <w:r>
        <w:t xml:space="preserve">or </w:t>
      </w:r>
      <w:r>
        <w:rPr>
          <w:b/>
        </w:rPr>
        <w:t xml:space="preserve">stop using </w:t>
      </w:r>
      <w:r>
        <w:t xml:space="preserve">an equipment, the game will record the </w:t>
      </w:r>
      <w:r w:rsidR="0052130D" w:rsidRPr="0052130D">
        <w:rPr>
          <w:b/>
        </w:rPr>
        <w:t>character</w:t>
      </w:r>
      <w:r w:rsidR="0052130D">
        <w:t xml:space="preserve"> </w:t>
      </w:r>
      <w:r w:rsidR="0052130D" w:rsidRPr="0052130D">
        <w:rPr>
          <w:b/>
        </w:rPr>
        <w:t>equipment</w:t>
      </w:r>
      <w:r w:rsidR="0052130D" w:rsidRPr="00F06119">
        <w:t>’</w:t>
      </w:r>
      <w:r w:rsidR="0052130D" w:rsidRPr="0052130D">
        <w:rPr>
          <w:b/>
        </w:rPr>
        <w:t>s</w:t>
      </w:r>
      <w:r w:rsidR="0052130D">
        <w:t xml:space="preserve"> data</w:t>
      </w:r>
      <w:r>
        <w:t xml:space="preserve"> in the database</w:t>
      </w:r>
      <w:r w:rsidR="000E7AEC">
        <w:t xml:space="preserve">. The </w:t>
      </w:r>
      <w:r w:rsidR="003268F9" w:rsidRPr="003268F9">
        <w:rPr>
          <w:b/>
        </w:rPr>
        <w:t>character</w:t>
      </w:r>
      <w:r w:rsidR="003268F9">
        <w:t xml:space="preserve"> </w:t>
      </w:r>
      <w:r w:rsidR="003268F9" w:rsidRPr="003268F9">
        <w:rPr>
          <w:b/>
        </w:rPr>
        <w:t>equipment</w:t>
      </w:r>
      <w:r w:rsidR="003268F9" w:rsidRPr="003268F9">
        <w:t>’</w:t>
      </w:r>
      <w:r w:rsidR="003268F9" w:rsidRPr="003268F9">
        <w:rPr>
          <w:b/>
        </w:rPr>
        <w:t>s</w:t>
      </w:r>
      <w:r w:rsidR="000E7AEC">
        <w:t xml:space="preserve"> </w:t>
      </w:r>
      <w:r w:rsidR="003268F9">
        <w:t xml:space="preserve">data </w:t>
      </w:r>
      <w:r w:rsidR="000E7AEC">
        <w:t>will have all the information about character, equipment, used datetime and unused datetime.</w:t>
      </w:r>
      <w:r>
        <w:t xml:space="preserve"> </w:t>
      </w:r>
      <w:r w:rsidR="00576C92">
        <w:t xml:space="preserve">Every </w:t>
      </w:r>
      <w:r w:rsidR="00576C92" w:rsidRPr="003268F9">
        <w:rPr>
          <w:b/>
        </w:rPr>
        <w:t>character</w:t>
      </w:r>
      <w:r w:rsidR="00576C92">
        <w:t xml:space="preserve"> </w:t>
      </w:r>
      <w:r w:rsidR="00576C92" w:rsidRPr="003268F9">
        <w:rPr>
          <w:b/>
        </w:rPr>
        <w:t>equipment</w:t>
      </w:r>
      <w:r w:rsidR="00576C92" w:rsidRPr="003268F9">
        <w:t>’</w:t>
      </w:r>
      <w:r w:rsidR="00576C92" w:rsidRPr="003268F9">
        <w:rPr>
          <w:b/>
        </w:rPr>
        <w:t>s</w:t>
      </w:r>
      <w:r w:rsidR="00576C92">
        <w:t xml:space="preserve"> </w:t>
      </w:r>
      <w:r>
        <w:t>has an identification number with the following format:</w:t>
      </w:r>
    </w:p>
    <w:p w14:paraId="48ED17A8" w14:textId="77777777" w:rsidR="00716211" w:rsidRDefault="00716211" w:rsidP="00716211">
      <w:pPr>
        <w:pStyle w:val="ListParagraph"/>
        <w:spacing w:line="360" w:lineRule="auto"/>
        <w:jc w:val="center"/>
      </w:pPr>
      <w:r>
        <w:rPr>
          <w:noProof/>
        </w:rPr>
        <mc:AlternateContent>
          <mc:Choice Requires="wps">
            <w:drawing>
              <wp:inline distT="0" distB="0" distL="0" distR="0" wp14:anchorId="1357AA6D" wp14:editId="2531D710">
                <wp:extent cx="2360930" cy="1404620"/>
                <wp:effectExtent l="6985" t="13335" r="6985" b="1143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8055785" w14:textId="77777777" w:rsidR="00716211" w:rsidRDefault="00716211" w:rsidP="00716211">
                            <w:pPr>
                              <w:jc w:val="center"/>
                            </w:pPr>
                            <w:r>
                              <w:t>“CQXXX”</w:t>
                            </w:r>
                          </w:p>
                          <w:p w14:paraId="6FFB5BF6" w14:textId="77777777" w:rsidR="00716211" w:rsidRDefault="00716211" w:rsidP="0071621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357AA6D" id="Text Box 13"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GrDoF0sAgAAWQQAAA4AAAAAAAAAAAAAAAAALgIAAGRycy9l&#10;Mm9Eb2MueG1sUEsBAi0AFAAGAAgAAAAhAEoUECbcAAAABQEAAA8AAAAAAAAAAAAAAAAAhgQAAGRy&#10;cy9kb3ducmV2LnhtbFBLBQYAAAAABAAEAPMAAACPBQAAAAA=&#10;">
                <v:textbox style="mso-fit-shape-to-text:t">
                  <w:txbxContent>
                    <w:p w14:paraId="28055785" w14:textId="77777777" w:rsidR="00716211" w:rsidRDefault="00716211" w:rsidP="00716211">
                      <w:pPr>
                        <w:jc w:val="center"/>
                      </w:pPr>
                      <w:r>
                        <w:t>“CQXXX”</w:t>
                      </w:r>
                    </w:p>
                    <w:p w14:paraId="6FFB5BF6" w14:textId="77777777" w:rsidR="00716211" w:rsidRDefault="00716211" w:rsidP="00716211">
                      <w:pPr>
                        <w:jc w:val="center"/>
                      </w:pPr>
                      <w:r>
                        <w:t>X =&gt; number between 0 – 9</w:t>
                      </w:r>
                    </w:p>
                  </w:txbxContent>
                </v:textbox>
                <w10:anchorlock/>
              </v:shape>
            </w:pict>
          </mc:Fallback>
        </mc:AlternateContent>
      </w:r>
    </w:p>
    <w:p w14:paraId="175EB9A9" w14:textId="76CE34AD" w:rsidR="00716211" w:rsidRDefault="00716211" w:rsidP="001574C6">
      <w:pPr>
        <w:pStyle w:val="ListParagraph"/>
        <w:numPr>
          <w:ilvl w:val="0"/>
          <w:numId w:val="13"/>
        </w:numPr>
        <w:spacing w:line="360" w:lineRule="auto"/>
        <w:ind w:left="720"/>
        <w:jc w:val="both"/>
      </w:pPr>
      <w:r>
        <w:t xml:space="preserve">If the character is </w:t>
      </w:r>
      <w:r w:rsidRPr="00AE4B41">
        <w:rPr>
          <w:b/>
        </w:rPr>
        <w:t>still using</w:t>
      </w:r>
      <w:r>
        <w:t xml:space="preserve"> the equipment, then the </w:t>
      </w:r>
      <w:r w:rsidRPr="00AE4B41">
        <w:rPr>
          <w:b/>
        </w:rPr>
        <w:t>unused datetime</w:t>
      </w:r>
      <w:r>
        <w:t xml:space="preserve"> will be specified by </w:t>
      </w:r>
      <w:r w:rsidRPr="00AE4B41">
        <w:rPr>
          <w:b/>
        </w:rPr>
        <w:t>NULL</w:t>
      </w:r>
      <w:r>
        <w:t xml:space="preserve"> in the database. And if the user </w:t>
      </w:r>
      <w:r w:rsidRPr="006E6A1A">
        <w:rPr>
          <w:b/>
        </w:rPr>
        <w:t>stop using</w:t>
      </w:r>
      <w:r>
        <w:t xml:space="preserve"> the equipment, the </w:t>
      </w:r>
      <w:r w:rsidRPr="006E6A1A">
        <w:rPr>
          <w:b/>
        </w:rPr>
        <w:t>unused datetime</w:t>
      </w:r>
      <w:r>
        <w:t xml:space="preserve"> will be </w:t>
      </w:r>
      <w:r w:rsidRPr="006E6A1A">
        <w:rPr>
          <w:b/>
        </w:rPr>
        <w:t>updated</w:t>
      </w:r>
      <w:r>
        <w:t xml:space="preserve"> with the </w:t>
      </w:r>
      <w:r w:rsidRPr="006E6A1A">
        <w:rPr>
          <w:b/>
        </w:rPr>
        <w:t>current date</w:t>
      </w:r>
      <w:r>
        <w:t xml:space="preserve"> and </w:t>
      </w:r>
      <w:r w:rsidRPr="006E6A1A">
        <w:rPr>
          <w:b/>
        </w:rPr>
        <w:t>time</w:t>
      </w:r>
      <w:r>
        <w:t>.</w:t>
      </w:r>
    </w:p>
    <w:p w14:paraId="0B9A0C33" w14:textId="6C0072D4" w:rsidR="0069408D" w:rsidRDefault="0069408D" w:rsidP="0069408D">
      <w:pPr>
        <w:pStyle w:val="ListParagraph"/>
        <w:numPr>
          <w:ilvl w:val="0"/>
          <w:numId w:val="14"/>
        </w:numPr>
        <w:spacing w:line="360" w:lineRule="auto"/>
        <w:ind w:left="720"/>
        <w:jc w:val="both"/>
      </w:pPr>
      <w:r>
        <w:lastRenderedPageBreak/>
        <w:t xml:space="preserve">Every </w:t>
      </w:r>
      <w:r w:rsidRPr="00B64D07">
        <w:rPr>
          <w:b/>
        </w:rPr>
        <w:t>NPC</w:t>
      </w:r>
      <w:r>
        <w:t xml:space="preserve"> has its own </w:t>
      </w:r>
      <w:r w:rsidRPr="00B64D07">
        <w:rPr>
          <w:b/>
        </w:rPr>
        <w:t>location</w:t>
      </w:r>
      <w:r>
        <w:t xml:space="preserve"> data</w:t>
      </w:r>
      <w:r w:rsidR="00497200">
        <w:t xml:space="preserve"> consist of its </w:t>
      </w:r>
      <w:r w:rsidR="00497200" w:rsidRPr="00497200">
        <w:rPr>
          <w:b/>
        </w:rPr>
        <w:t>location name</w:t>
      </w:r>
      <w:r>
        <w:t xml:space="preserve"> and the location data has an identification </w:t>
      </w:r>
      <w:r w:rsidR="005B34C2">
        <w:t>number</w:t>
      </w:r>
      <w:r>
        <w:t xml:space="preserve"> with the following format:</w:t>
      </w:r>
    </w:p>
    <w:p w14:paraId="4C9E3FB4" w14:textId="276247C1" w:rsidR="0069408D" w:rsidRPr="0069408D" w:rsidRDefault="0069408D" w:rsidP="0069408D">
      <w:pPr>
        <w:pStyle w:val="ListParagraph"/>
        <w:spacing w:line="360" w:lineRule="auto"/>
        <w:jc w:val="center"/>
      </w:pPr>
      <w:r>
        <w:rPr>
          <w:noProof/>
        </w:rPr>
        <mc:AlternateContent>
          <mc:Choice Requires="wps">
            <w:drawing>
              <wp:inline distT="0" distB="0" distL="0" distR="0" wp14:anchorId="41AF37C5" wp14:editId="79FB450C">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DFEB7A7" w14:textId="77777777" w:rsidR="0069408D" w:rsidRDefault="0069408D" w:rsidP="0069408D">
                            <w:pPr>
                              <w:jc w:val="center"/>
                            </w:pPr>
                            <w:r>
                              <w:t>“NLXXX”</w:t>
                            </w:r>
                          </w:p>
                          <w:p w14:paraId="5FD864A6" w14:textId="77777777" w:rsidR="0069408D" w:rsidRDefault="0069408D" w:rsidP="006940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1AF37C5" id="Text Box 10"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1rP2mKgIAAFkEAAAOAAAAAAAAAAAAAAAAAC4CAABkcnMvZTJv&#10;RG9jLnhtbFBLAQItABQABgAIAAAAIQBKFBAm3AAAAAUBAAAPAAAAAAAAAAAAAAAAAIQEAABkcnMv&#10;ZG93bnJldi54bWxQSwUGAAAAAAQABADzAAAAjQUAAAAA&#10;">
                <v:textbox style="mso-fit-shape-to-text:t">
                  <w:txbxContent>
                    <w:p w14:paraId="6DFEB7A7" w14:textId="77777777" w:rsidR="0069408D" w:rsidRDefault="0069408D" w:rsidP="0069408D">
                      <w:pPr>
                        <w:jc w:val="center"/>
                      </w:pPr>
                      <w:r>
                        <w:t>“NLXXX”</w:t>
                      </w:r>
                    </w:p>
                    <w:p w14:paraId="5FD864A6" w14:textId="77777777" w:rsidR="0069408D" w:rsidRDefault="0069408D" w:rsidP="0069408D">
                      <w:pPr>
                        <w:jc w:val="center"/>
                      </w:pPr>
                      <w:r>
                        <w:t>X =&gt; number between 0 – 9</w:t>
                      </w:r>
                    </w:p>
                  </w:txbxContent>
                </v:textbox>
                <w10:anchorlock/>
              </v:shape>
            </w:pict>
          </mc:Fallback>
        </mc:AlternateContent>
      </w:r>
    </w:p>
    <w:p w14:paraId="2B7C85BE" w14:textId="492EA6C5" w:rsidR="00F62CB3" w:rsidRPr="003D7185" w:rsidRDefault="00F62CB3" w:rsidP="00F62CB3">
      <w:pPr>
        <w:pStyle w:val="ListParagraph"/>
        <w:numPr>
          <w:ilvl w:val="0"/>
          <w:numId w:val="13"/>
        </w:numPr>
        <w:spacing w:line="360" w:lineRule="auto"/>
        <w:ind w:left="720"/>
        <w:jc w:val="both"/>
        <w:rPr>
          <w:b/>
        </w:rPr>
      </w:pPr>
      <w:r w:rsidRPr="0075473E">
        <w:t>Every</w:t>
      </w:r>
      <w:r w:rsidRPr="0075473E">
        <w:rPr>
          <w:b/>
        </w:rPr>
        <w:t xml:space="preserve"> </w:t>
      </w:r>
      <w:r w:rsidRPr="005B37AB">
        <w:rPr>
          <w:b/>
        </w:rPr>
        <w:t>NPC</w:t>
      </w:r>
      <w:r>
        <w:t xml:space="preserve"> has its own name</w:t>
      </w:r>
      <w:r>
        <w:rPr>
          <w:rFonts w:hint="eastAsia"/>
        </w:rPr>
        <w:t>,</w:t>
      </w:r>
      <w:r w:rsidR="00FF625C">
        <w:t xml:space="preserve"> location,</w:t>
      </w:r>
      <w:r>
        <w:rPr>
          <w:rFonts w:hint="eastAsia"/>
        </w:rPr>
        <w:t xml:space="preserve"> and</w:t>
      </w:r>
      <w:r>
        <w:t xml:space="preserve"> gender.</w:t>
      </w:r>
      <w:r>
        <w:rPr>
          <w:rFonts w:hint="eastAsia"/>
        </w:rPr>
        <w:t xml:space="preserve"> Every </w:t>
      </w:r>
      <w:r w:rsidRPr="00791CB2">
        <w:rPr>
          <w:b/>
        </w:rPr>
        <w:t>NPC</w:t>
      </w:r>
      <w:r>
        <w:t xml:space="preserve"> </w:t>
      </w:r>
      <w:r>
        <w:rPr>
          <w:rFonts w:hint="eastAsia"/>
        </w:rPr>
        <w:t>has an identification number with the following format:</w:t>
      </w:r>
    </w:p>
    <w:p w14:paraId="632397DF" w14:textId="77777777" w:rsidR="00F62CB3" w:rsidRDefault="00F62CB3" w:rsidP="00F62CB3">
      <w:pPr>
        <w:pStyle w:val="ListParagraph"/>
        <w:spacing w:line="360" w:lineRule="auto"/>
        <w:jc w:val="center"/>
        <w:rPr>
          <w:b/>
        </w:rPr>
      </w:pPr>
      <w:r>
        <w:rPr>
          <w:noProof/>
        </w:rPr>
        <mc:AlternateContent>
          <mc:Choice Requires="wps">
            <w:drawing>
              <wp:inline distT="0" distB="0" distL="0" distR="0" wp14:anchorId="7958F679" wp14:editId="64F46615">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C67201C" w14:textId="77777777" w:rsidR="00F62CB3" w:rsidRDefault="00F62CB3" w:rsidP="00F62CB3">
                            <w:pPr>
                              <w:jc w:val="center"/>
                            </w:pPr>
                            <w:r>
                              <w:t>“NPXXX”</w:t>
                            </w:r>
                          </w:p>
                          <w:p w14:paraId="6B4796A7" w14:textId="77777777" w:rsidR="00F62CB3" w:rsidRDefault="00F62CB3" w:rsidP="00F62CB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958F679" id="Text Box 6"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NQGTysCAABXBAAADgAAAAAAAAAAAAAAAAAuAgAAZHJzL2Uy&#10;b0RvYy54bWxQSwECLQAUAAYACAAAACEAShQQJtwAAAAFAQAADwAAAAAAAAAAAAAAAACFBAAAZHJz&#10;L2Rvd25yZXYueG1sUEsFBgAAAAAEAAQA8wAAAI4FAAAAAA==&#10;">
                <v:textbox style="mso-fit-shape-to-text:t">
                  <w:txbxContent>
                    <w:p w14:paraId="0C67201C" w14:textId="77777777" w:rsidR="00F62CB3" w:rsidRDefault="00F62CB3" w:rsidP="00F62CB3">
                      <w:pPr>
                        <w:jc w:val="center"/>
                      </w:pPr>
                      <w:r>
                        <w:t>“NPXXX”</w:t>
                      </w:r>
                    </w:p>
                    <w:p w14:paraId="6B4796A7" w14:textId="77777777" w:rsidR="00F62CB3" w:rsidRDefault="00F62CB3" w:rsidP="00F62CB3">
                      <w:pPr>
                        <w:jc w:val="center"/>
                      </w:pPr>
                      <w:r>
                        <w:t>X =&gt; number between 0 – 9</w:t>
                      </w:r>
                    </w:p>
                  </w:txbxContent>
                </v:textbox>
                <w10:anchorlock/>
              </v:shape>
            </w:pict>
          </mc:Fallback>
        </mc:AlternateContent>
      </w:r>
    </w:p>
    <w:p w14:paraId="0008EF14" w14:textId="5E624469" w:rsidR="00B324F9" w:rsidRDefault="00B324F9" w:rsidP="00B324F9">
      <w:pPr>
        <w:spacing w:line="360" w:lineRule="auto"/>
        <w:ind w:firstLine="720"/>
        <w:jc w:val="both"/>
      </w:pPr>
      <w:r>
        <w:t xml:space="preserve">Every </w:t>
      </w:r>
      <w:r w:rsidR="001406F7">
        <w:t>character</w:t>
      </w:r>
      <w:r>
        <w:t xml:space="preserve"> that wants to purchase </w:t>
      </w:r>
      <w:proofErr w:type="spellStart"/>
      <w:r w:rsidR="00270EAC">
        <w:t>equipment</w:t>
      </w:r>
      <w:r w:rsidR="00A61C5A">
        <w:t>s</w:t>
      </w:r>
      <w:proofErr w:type="spellEnd"/>
      <w:r w:rsidR="00270EAC">
        <w:t xml:space="preserve"> from NPC</w:t>
      </w:r>
      <w:r>
        <w:t xml:space="preserve"> must be following the </w:t>
      </w:r>
      <w:r w:rsidR="004455BE">
        <w:rPr>
          <w:b/>
        </w:rPr>
        <w:t xml:space="preserve">purchase </w:t>
      </w:r>
      <w:r w:rsidRPr="00B324F9">
        <w:rPr>
          <w:b/>
        </w:rPr>
        <w:t>transaction procedures</w:t>
      </w:r>
      <w:r>
        <w:t>, those are:</w:t>
      </w:r>
    </w:p>
    <w:p w14:paraId="7048A8BF" w14:textId="52F0EEE0" w:rsidR="000C545D" w:rsidRDefault="000C545D" w:rsidP="000C545D">
      <w:pPr>
        <w:pStyle w:val="ListParagraph"/>
        <w:numPr>
          <w:ilvl w:val="0"/>
          <w:numId w:val="14"/>
        </w:numPr>
        <w:spacing w:line="360" w:lineRule="auto"/>
        <w:ind w:left="720"/>
        <w:jc w:val="both"/>
      </w:pPr>
      <w:r>
        <w:t xml:space="preserve">Every </w:t>
      </w:r>
      <w:r w:rsidRPr="00C804D7">
        <w:rPr>
          <w:b/>
        </w:rPr>
        <w:t>purchase transaction</w:t>
      </w:r>
      <w:r>
        <w:t xml:space="preserve"> made with the </w:t>
      </w:r>
      <w:r w:rsidR="00AD0FD4" w:rsidRPr="00F94E9E">
        <w:rPr>
          <w:b/>
        </w:rPr>
        <w:t>NPC</w:t>
      </w:r>
      <w:r>
        <w:t xml:space="preserve"> </w:t>
      </w:r>
      <w:r w:rsidR="00FE6310">
        <w:t>has</w:t>
      </w:r>
      <w:r>
        <w:t xml:space="preserve"> all the information about</w:t>
      </w:r>
      <w:r w:rsidR="00AD0FD4">
        <w:t xml:space="preserve"> character</w:t>
      </w:r>
      <w:r>
        <w:t xml:space="preserve">, </w:t>
      </w:r>
      <w:r w:rsidR="00AD0FD4">
        <w:t>NPC</w:t>
      </w:r>
      <w:r>
        <w:t xml:space="preserve">, transaction date, </w:t>
      </w:r>
      <w:r w:rsidR="00AD0FD4">
        <w:t>equipment</w:t>
      </w:r>
      <w:r w:rsidR="00F94E9E">
        <w:t>(s)</w:t>
      </w:r>
      <w:r>
        <w:t xml:space="preserve"> purchased, and the quantity of each</w:t>
      </w:r>
      <w:r w:rsidR="00AD0FD4">
        <w:t xml:space="preserve"> equipment</w:t>
      </w:r>
      <w:r>
        <w:t>. Every</w:t>
      </w:r>
      <w:r w:rsidRPr="00C804D7">
        <w:t xml:space="preserve"> </w:t>
      </w:r>
      <w:r w:rsidRPr="00C804D7">
        <w:rPr>
          <w:b/>
        </w:rPr>
        <w:t>purchase transaction</w:t>
      </w:r>
      <w:r>
        <w:t xml:space="preserve"> has an identification number with the following format:</w:t>
      </w:r>
    </w:p>
    <w:p w14:paraId="2E7E90BD" w14:textId="2A9EFA9F" w:rsidR="000C545D" w:rsidRDefault="000C545D" w:rsidP="000C545D">
      <w:pPr>
        <w:pStyle w:val="ListParagraph"/>
        <w:spacing w:line="360" w:lineRule="auto"/>
        <w:jc w:val="center"/>
      </w:pPr>
      <w:r>
        <w:rPr>
          <w:noProof/>
        </w:rPr>
        <mc:AlternateContent>
          <mc:Choice Requires="wps">
            <w:drawing>
              <wp:inline distT="0" distB="0" distL="0" distR="0" wp14:anchorId="50BFDE69" wp14:editId="6BC4450C">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7E9FCFC" w14:textId="77777777" w:rsidR="000C545D" w:rsidRDefault="000C545D" w:rsidP="000C545D">
                            <w:pPr>
                              <w:jc w:val="center"/>
                            </w:pPr>
                            <w:r>
                              <w:t>“</w:t>
                            </w:r>
                            <w:r w:rsidR="00AD0FD4">
                              <w:t>PH</w:t>
                            </w:r>
                            <w:r>
                              <w:t>XXX”</w:t>
                            </w:r>
                          </w:p>
                          <w:p w14:paraId="669B536B"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0BFDE69" id="Text Box 9"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77E9FCFC" w14:textId="77777777" w:rsidR="000C545D" w:rsidRDefault="000C545D" w:rsidP="000C545D">
                      <w:pPr>
                        <w:jc w:val="center"/>
                      </w:pPr>
                      <w:r>
                        <w:t>“</w:t>
                      </w:r>
                      <w:r w:rsidR="00AD0FD4">
                        <w:t>PH</w:t>
                      </w:r>
                      <w:r>
                        <w:t>XXX”</w:t>
                      </w:r>
                    </w:p>
                    <w:p w14:paraId="669B536B" w14:textId="77777777" w:rsidR="000C545D" w:rsidRDefault="000C545D" w:rsidP="000C545D">
                      <w:pPr>
                        <w:jc w:val="center"/>
                      </w:pPr>
                      <w:r>
                        <w:t>X =&gt; number between 0 – 9</w:t>
                      </w:r>
                    </w:p>
                  </w:txbxContent>
                </v:textbox>
                <w10:anchorlock/>
              </v:shape>
            </w:pict>
          </mc:Fallback>
        </mc:AlternateContent>
      </w:r>
    </w:p>
    <w:p w14:paraId="4269C10F" w14:textId="77777777" w:rsidR="00486EDC" w:rsidRDefault="00486EDC" w:rsidP="00486EDC">
      <w:pPr>
        <w:pStyle w:val="ListParagraph"/>
        <w:numPr>
          <w:ilvl w:val="0"/>
          <w:numId w:val="14"/>
        </w:numPr>
        <w:spacing w:line="360" w:lineRule="auto"/>
        <w:ind w:left="720"/>
        <w:jc w:val="both"/>
      </w:pPr>
      <w:r>
        <w:t>C</w:t>
      </w:r>
      <w:r w:rsidRPr="00960E04">
        <w:t>haracter</w:t>
      </w:r>
      <w:r>
        <w:t xml:space="preserve"> can </w:t>
      </w:r>
      <w:r w:rsidRPr="00097405">
        <w:rPr>
          <w:b/>
        </w:rPr>
        <w:t>purchase</w:t>
      </w:r>
      <w:r>
        <w:rPr>
          <w:b/>
        </w:rPr>
        <w:t xml:space="preserve"> </w:t>
      </w:r>
      <w:r w:rsidRPr="00960E04">
        <w:rPr>
          <w:b/>
        </w:rPr>
        <w:t>one or more equipment</w:t>
      </w:r>
      <w:r>
        <w:t xml:space="preserve"> from the </w:t>
      </w:r>
      <w:r w:rsidRPr="00960E04">
        <w:t>NPC</w:t>
      </w:r>
      <w:r>
        <w:t>.</w:t>
      </w:r>
    </w:p>
    <w:p w14:paraId="30017171" w14:textId="77777777" w:rsidR="00486EDC" w:rsidRDefault="00486EDC" w:rsidP="00486EDC">
      <w:pPr>
        <w:spacing w:line="360" w:lineRule="auto"/>
      </w:pPr>
    </w:p>
    <w:p w14:paraId="2BABA6AC" w14:textId="67DF4700" w:rsidR="00A61C5A" w:rsidRDefault="00A61C5A" w:rsidP="009F6509">
      <w:pPr>
        <w:spacing w:line="360" w:lineRule="auto"/>
        <w:ind w:firstLine="720"/>
        <w:jc w:val="both"/>
      </w:pPr>
      <w:r>
        <w:t xml:space="preserve">Every character that wants to sell </w:t>
      </w:r>
      <w:proofErr w:type="spellStart"/>
      <w:r>
        <w:t>equipments</w:t>
      </w:r>
      <w:proofErr w:type="spellEnd"/>
      <w:r>
        <w:t xml:space="preserve"> </w:t>
      </w:r>
      <w:r w:rsidR="00890EF5">
        <w:t>to</w:t>
      </w:r>
      <w:r>
        <w:t xml:space="preserve"> NPC must be following the </w:t>
      </w:r>
      <w:r w:rsidR="00006EAB">
        <w:rPr>
          <w:b/>
        </w:rPr>
        <w:t>sales</w:t>
      </w:r>
      <w:r>
        <w:rPr>
          <w:b/>
        </w:rPr>
        <w:t xml:space="preserve"> </w:t>
      </w:r>
      <w:r w:rsidRPr="00B324F9">
        <w:rPr>
          <w:b/>
        </w:rPr>
        <w:t>transaction procedures</w:t>
      </w:r>
      <w:r>
        <w:t>, those are:</w:t>
      </w:r>
    </w:p>
    <w:p w14:paraId="5F291696" w14:textId="14EA2DC5" w:rsidR="000C545D" w:rsidRDefault="000C545D" w:rsidP="000C545D">
      <w:pPr>
        <w:pStyle w:val="ListParagraph"/>
        <w:numPr>
          <w:ilvl w:val="0"/>
          <w:numId w:val="14"/>
        </w:numPr>
        <w:spacing w:line="360" w:lineRule="auto"/>
        <w:ind w:left="720"/>
        <w:jc w:val="both"/>
      </w:pPr>
      <w:r>
        <w:t xml:space="preserve">Every </w:t>
      </w:r>
      <w:r>
        <w:rPr>
          <w:b/>
        </w:rPr>
        <w:t>sales</w:t>
      </w:r>
      <w:r w:rsidRPr="00C804D7">
        <w:rPr>
          <w:b/>
        </w:rPr>
        <w:t xml:space="preserve"> transaction</w:t>
      </w:r>
      <w:r>
        <w:t xml:space="preserve"> made by the </w:t>
      </w:r>
      <w:r w:rsidR="00AD0FD4" w:rsidRPr="00FE6310">
        <w:rPr>
          <w:b/>
        </w:rPr>
        <w:t>character</w:t>
      </w:r>
      <w:r>
        <w:t xml:space="preserve"> </w:t>
      </w:r>
      <w:r w:rsidR="004B6721">
        <w:t>has</w:t>
      </w:r>
      <w:r>
        <w:t xml:space="preserve"> all the information about</w:t>
      </w:r>
      <w:r w:rsidR="00AD0FD4">
        <w:t xml:space="preserve"> character</w:t>
      </w:r>
      <w:r>
        <w:t xml:space="preserve">, </w:t>
      </w:r>
      <w:r w:rsidR="00AD0FD4">
        <w:t>NPC</w:t>
      </w:r>
      <w:r>
        <w:t xml:space="preserve">, transaction date, </w:t>
      </w:r>
      <w:r w:rsidR="00AD0FD4">
        <w:t>equipment</w:t>
      </w:r>
      <w:r w:rsidR="006807DD">
        <w:t>(s)</w:t>
      </w:r>
      <w:r>
        <w:t xml:space="preserve"> sold, and the quantity of each</w:t>
      </w:r>
      <w:r w:rsidR="00AD0FD4">
        <w:t xml:space="preserve"> equipment</w:t>
      </w:r>
      <w:r>
        <w:t xml:space="preserve">. Every </w:t>
      </w:r>
      <w:r>
        <w:rPr>
          <w:b/>
        </w:rPr>
        <w:t>sales</w:t>
      </w:r>
      <w:r w:rsidRPr="00C804D7">
        <w:rPr>
          <w:b/>
        </w:rPr>
        <w:t xml:space="preserve"> transaction</w:t>
      </w:r>
      <w:r>
        <w:t xml:space="preserve"> has an identification number with the following format:</w:t>
      </w:r>
    </w:p>
    <w:p w14:paraId="465450D5" w14:textId="1C1A2DC8" w:rsidR="000C545D" w:rsidRDefault="000C545D" w:rsidP="00791CB2">
      <w:pPr>
        <w:pStyle w:val="ListParagraph"/>
        <w:spacing w:line="360" w:lineRule="auto"/>
        <w:jc w:val="center"/>
      </w:pPr>
      <w:r>
        <w:rPr>
          <w:noProof/>
        </w:rPr>
        <mc:AlternateContent>
          <mc:Choice Requires="wps">
            <w:drawing>
              <wp:inline distT="0" distB="0" distL="0" distR="0" wp14:anchorId="3AFE7D2F" wp14:editId="50154DEA">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884193C" w14:textId="77777777" w:rsidR="000C545D" w:rsidRDefault="000C545D" w:rsidP="000C545D">
                            <w:pPr>
                              <w:jc w:val="center"/>
                            </w:pPr>
                            <w:r>
                              <w:t>“S</w:t>
                            </w:r>
                            <w:r w:rsidR="00791CB2">
                              <w:t>H</w:t>
                            </w:r>
                            <w:r>
                              <w:t>XXX”</w:t>
                            </w:r>
                          </w:p>
                          <w:p w14:paraId="1EC8CC58"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AFE7D2F" id="Text Box 7"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OXzZvssAgAAVwQAAA4AAAAAAAAAAAAAAAAALgIAAGRycy9l&#10;Mm9Eb2MueG1sUEsBAi0AFAAGAAgAAAAhAEoUECbcAAAABQEAAA8AAAAAAAAAAAAAAAAAhgQAAGRy&#10;cy9kb3ducmV2LnhtbFBLBQYAAAAABAAEAPMAAACPBQAAAAA=&#10;">
                <v:textbox style="mso-fit-shape-to-text:t">
                  <w:txbxContent>
                    <w:p w14:paraId="1884193C" w14:textId="77777777" w:rsidR="000C545D" w:rsidRDefault="000C545D" w:rsidP="000C545D">
                      <w:pPr>
                        <w:jc w:val="center"/>
                      </w:pPr>
                      <w:r>
                        <w:t>“S</w:t>
                      </w:r>
                      <w:r w:rsidR="00791CB2">
                        <w:t>H</w:t>
                      </w:r>
                      <w:r>
                        <w:t>XXX”</w:t>
                      </w:r>
                    </w:p>
                    <w:p w14:paraId="1EC8CC58" w14:textId="77777777" w:rsidR="000C545D" w:rsidRDefault="000C545D" w:rsidP="000C545D">
                      <w:pPr>
                        <w:jc w:val="center"/>
                      </w:pPr>
                      <w:r>
                        <w:t>X =&gt; number between 0 – 9</w:t>
                      </w:r>
                    </w:p>
                  </w:txbxContent>
                </v:textbox>
                <w10:anchorlock/>
              </v:shape>
            </w:pict>
          </mc:Fallback>
        </mc:AlternateContent>
      </w:r>
    </w:p>
    <w:p w14:paraId="7F6806AB" w14:textId="4BAD188C" w:rsidR="00491976" w:rsidRPr="00716211" w:rsidRDefault="009F6509" w:rsidP="00716211">
      <w:pPr>
        <w:pStyle w:val="ListParagraph"/>
        <w:numPr>
          <w:ilvl w:val="0"/>
          <w:numId w:val="14"/>
        </w:numPr>
        <w:spacing w:line="360" w:lineRule="auto"/>
        <w:ind w:left="720"/>
        <w:jc w:val="both"/>
      </w:pPr>
      <w:r w:rsidRPr="005377CF">
        <w:t>Character</w:t>
      </w:r>
      <w:r>
        <w:t xml:space="preserve"> can also </w:t>
      </w:r>
      <w:r w:rsidRPr="00DF08C7">
        <w:rPr>
          <w:b/>
        </w:rPr>
        <w:t>sell</w:t>
      </w:r>
      <w:r>
        <w:t xml:space="preserve"> </w:t>
      </w:r>
      <w:r w:rsidRPr="005377CF">
        <w:rPr>
          <w:b/>
        </w:rPr>
        <w:t>one or more equipment</w:t>
      </w:r>
      <w:r>
        <w:t xml:space="preserve"> to the NPC. </w:t>
      </w:r>
    </w:p>
    <w:p w14:paraId="54D4CA93" w14:textId="77777777" w:rsidR="00491976" w:rsidRDefault="00491976" w:rsidP="00491976">
      <w:pPr>
        <w:spacing w:line="360" w:lineRule="auto"/>
        <w:jc w:val="both"/>
      </w:pPr>
    </w:p>
    <w:p w14:paraId="026C5E5F" w14:textId="77777777" w:rsidR="000C545D" w:rsidRDefault="000C545D" w:rsidP="000C545D">
      <w:pPr>
        <w:spacing w:line="360" w:lineRule="auto"/>
        <w:jc w:val="both"/>
        <w:rPr>
          <w:b/>
        </w:rPr>
      </w:pPr>
      <w:r w:rsidRPr="006C17DF">
        <w:rPr>
          <w:b/>
        </w:rPr>
        <w:t>Notes:</w:t>
      </w:r>
    </w:p>
    <w:p w14:paraId="126D0462" w14:textId="77777777" w:rsidR="000C545D" w:rsidRPr="006C17DF" w:rsidRDefault="00BD5A39" w:rsidP="000C545D">
      <w:pPr>
        <w:pStyle w:val="ListParagraph"/>
        <w:numPr>
          <w:ilvl w:val="0"/>
          <w:numId w:val="17"/>
        </w:numPr>
        <w:spacing w:line="360" w:lineRule="auto"/>
        <w:jc w:val="both"/>
        <w:rPr>
          <w:b/>
        </w:rPr>
      </w:pPr>
      <w:r>
        <w:t>Character name must be at least 2 words</w:t>
      </w:r>
      <w:r w:rsidR="000C545D">
        <w:t>.</w:t>
      </w:r>
    </w:p>
    <w:p w14:paraId="7B4DDAF9" w14:textId="77777777" w:rsidR="000C545D" w:rsidRPr="006C17DF" w:rsidRDefault="00BD5A39" w:rsidP="000C545D">
      <w:pPr>
        <w:pStyle w:val="ListParagraph"/>
        <w:numPr>
          <w:ilvl w:val="0"/>
          <w:numId w:val="17"/>
        </w:numPr>
        <w:spacing w:line="360" w:lineRule="auto"/>
        <w:jc w:val="both"/>
        <w:rPr>
          <w:b/>
        </w:rPr>
      </w:pPr>
      <w:r>
        <w:t>Character name must more than 5 characters and less than 30 characters</w:t>
      </w:r>
      <w:r w:rsidR="000C545D">
        <w:t>.</w:t>
      </w:r>
    </w:p>
    <w:p w14:paraId="74D67C36" w14:textId="77777777" w:rsidR="000C545D" w:rsidRPr="00531885" w:rsidRDefault="00BD5A39" w:rsidP="000C545D">
      <w:pPr>
        <w:pStyle w:val="ListParagraph"/>
        <w:numPr>
          <w:ilvl w:val="0"/>
          <w:numId w:val="17"/>
        </w:numPr>
        <w:spacing w:line="360" w:lineRule="auto"/>
        <w:jc w:val="both"/>
        <w:rPr>
          <w:b/>
        </w:rPr>
      </w:pPr>
      <w:r>
        <w:t>Character</w:t>
      </w:r>
      <w:r w:rsidR="000C545D">
        <w:t xml:space="preserve"> gender must be either “Male” or “Female” (without quote).</w:t>
      </w:r>
    </w:p>
    <w:p w14:paraId="20281E91" w14:textId="77777777" w:rsidR="008B205E" w:rsidRPr="008B205E" w:rsidRDefault="00BD5A39" w:rsidP="000C545D">
      <w:pPr>
        <w:pStyle w:val="ListParagraph"/>
        <w:numPr>
          <w:ilvl w:val="0"/>
          <w:numId w:val="17"/>
        </w:numPr>
        <w:spacing w:line="360" w:lineRule="auto"/>
        <w:jc w:val="both"/>
        <w:rPr>
          <w:b/>
        </w:rPr>
      </w:pPr>
      <w:r>
        <w:t xml:space="preserve">Character email must </w:t>
      </w:r>
      <w:r w:rsidR="008B205E">
        <w:t>follow the below requirements:</w:t>
      </w:r>
    </w:p>
    <w:p w14:paraId="07F3C75B" w14:textId="3B982038" w:rsidR="008B205E" w:rsidRPr="008B205E" w:rsidRDefault="00031E36" w:rsidP="002E4280">
      <w:pPr>
        <w:pStyle w:val="ListParagraph"/>
        <w:numPr>
          <w:ilvl w:val="1"/>
          <w:numId w:val="17"/>
        </w:numPr>
        <w:spacing w:line="360" w:lineRule="auto"/>
        <w:ind w:left="1080"/>
        <w:jc w:val="both"/>
        <w:rPr>
          <w:b/>
        </w:rPr>
      </w:pPr>
      <w:r>
        <w:t>C</w:t>
      </w:r>
      <w:r w:rsidR="00BD5A39">
        <w:t>ontain ‘@’</w:t>
      </w:r>
      <w:r w:rsidR="008B205E">
        <w:t xml:space="preserve"> character</w:t>
      </w:r>
      <w:r w:rsidR="00BD5A39">
        <w:t xml:space="preserve"> </w:t>
      </w:r>
    </w:p>
    <w:p w14:paraId="03D1900E" w14:textId="77777777" w:rsidR="00743F78" w:rsidRPr="00743F78" w:rsidRDefault="008B205E" w:rsidP="002E4280">
      <w:pPr>
        <w:pStyle w:val="ListParagraph"/>
        <w:numPr>
          <w:ilvl w:val="1"/>
          <w:numId w:val="17"/>
        </w:numPr>
        <w:spacing w:line="360" w:lineRule="auto"/>
        <w:ind w:left="1080"/>
        <w:jc w:val="both"/>
        <w:rPr>
          <w:b/>
        </w:rPr>
      </w:pPr>
      <w:r>
        <w:lastRenderedPageBreak/>
        <w:t>E</w:t>
      </w:r>
      <w:r w:rsidR="00BD5A39">
        <w:t>nds with ‘.com’</w:t>
      </w:r>
    </w:p>
    <w:p w14:paraId="7999E779" w14:textId="77777777" w:rsidR="00743F78" w:rsidRPr="00743F78" w:rsidRDefault="00BD5A39" w:rsidP="002E4280">
      <w:pPr>
        <w:pStyle w:val="ListParagraph"/>
        <w:numPr>
          <w:ilvl w:val="1"/>
          <w:numId w:val="17"/>
        </w:numPr>
        <w:spacing w:line="360" w:lineRule="auto"/>
        <w:ind w:left="1080"/>
        <w:jc w:val="both"/>
        <w:rPr>
          <w:b/>
        </w:rPr>
      </w:pPr>
      <w:r>
        <w:t>There must be some character (at least one) before ‘@’</w:t>
      </w:r>
    </w:p>
    <w:p w14:paraId="689C043F" w14:textId="77777777" w:rsidR="00743F78" w:rsidRPr="00743F78" w:rsidRDefault="00743F78" w:rsidP="002E4280">
      <w:pPr>
        <w:pStyle w:val="ListParagraph"/>
        <w:numPr>
          <w:ilvl w:val="1"/>
          <w:numId w:val="17"/>
        </w:numPr>
        <w:spacing w:line="360" w:lineRule="auto"/>
        <w:ind w:left="1080"/>
        <w:jc w:val="both"/>
        <w:rPr>
          <w:b/>
        </w:rPr>
      </w:pPr>
      <w:r>
        <w:t xml:space="preserve">There must be some character (at least one) </w:t>
      </w:r>
      <w:r w:rsidR="00BD5A39">
        <w:t>between ‘@’ &amp; ‘.com’</w:t>
      </w:r>
      <w:r w:rsidR="000C545D">
        <w:t>.</w:t>
      </w:r>
      <w:r>
        <w:t xml:space="preserve"> </w:t>
      </w:r>
    </w:p>
    <w:p w14:paraId="63682A43" w14:textId="500B61F6" w:rsidR="000C545D" w:rsidRPr="00BD5A39" w:rsidRDefault="00743F78" w:rsidP="002E4280">
      <w:pPr>
        <w:pStyle w:val="ListParagraph"/>
        <w:spacing w:line="360" w:lineRule="auto"/>
        <w:ind w:left="1080"/>
        <w:jc w:val="both"/>
        <w:rPr>
          <w:b/>
        </w:rPr>
      </w:pPr>
      <w:r>
        <w:t>i.e.</w:t>
      </w:r>
      <w:r w:rsidR="00BD5A39">
        <w:t xml:space="preserve"> (</w:t>
      </w:r>
      <w:r w:rsidR="00BD5A39" w:rsidRPr="00075307">
        <w:t>a@.com</w:t>
      </w:r>
      <w:r w:rsidR="00BD5A39">
        <w:t xml:space="preserve"> is </w:t>
      </w:r>
      <w:r w:rsidR="00BD5A39" w:rsidRPr="00BD5A39">
        <w:rPr>
          <w:b/>
        </w:rPr>
        <w:t>not</w:t>
      </w:r>
      <w:r w:rsidR="00BD5A39">
        <w:t xml:space="preserve"> </w:t>
      </w:r>
      <w:r w:rsidR="00BD5A39" w:rsidRPr="00BD5A39">
        <w:rPr>
          <w:b/>
        </w:rPr>
        <w:t>valid</w:t>
      </w:r>
      <w:r w:rsidR="00BD5A39">
        <w:t>).</w:t>
      </w:r>
    </w:p>
    <w:p w14:paraId="2E2A35EA" w14:textId="77777777" w:rsidR="00BD5A39" w:rsidRPr="00531885" w:rsidRDefault="00BD5A39" w:rsidP="000C545D">
      <w:pPr>
        <w:pStyle w:val="ListParagraph"/>
        <w:numPr>
          <w:ilvl w:val="0"/>
          <w:numId w:val="17"/>
        </w:numPr>
        <w:spacing w:line="360" w:lineRule="auto"/>
        <w:jc w:val="both"/>
        <w:rPr>
          <w:b/>
        </w:rPr>
      </w:pPr>
      <w:r>
        <w:t xml:space="preserve">Character level </w:t>
      </w:r>
      <w:r w:rsidR="000A45CD">
        <w:t>must be between 1 and 100</w:t>
      </w:r>
      <w:r>
        <w:t xml:space="preserve"> </w:t>
      </w:r>
    </w:p>
    <w:p w14:paraId="2463293A" w14:textId="77777777" w:rsidR="000C545D" w:rsidRPr="00531885" w:rsidRDefault="00BD5A39" w:rsidP="000C545D">
      <w:pPr>
        <w:pStyle w:val="ListParagraph"/>
        <w:numPr>
          <w:ilvl w:val="0"/>
          <w:numId w:val="17"/>
        </w:numPr>
        <w:spacing w:line="360" w:lineRule="auto"/>
        <w:jc w:val="both"/>
        <w:rPr>
          <w:b/>
        </w:rPr>
      </w:pPr>
      <w:r>
        <w:t>NPC</w:t>
      </w:r>
      <w:r w:rsidR="000C545D">
        <w:t xml:space="preserve"> gender must be either “Male” or “Female” (without quote).</w:t>
      </w:r>
    </w:p>
    <w:p w14:paraId="0B315A09" w14:textId="0B3B9E18" w:rsidR="00491976" w:rsidRPr="00491976" w:rsidRDefault="007B5526" w:rsidP="00491976">
      <w:pPr>
        <w:pStyle w:val="ListParagraph"/>
        <w:numPr>
          <w:ilvl w:val="0"/>
          <w:numId w:val="17"/>
        </w:numPr>
        <w:spacing w:line="360" w:lineRule="auto"/>
        <w:jc w:val="both"/>
        <w:rPr>
          <w:b/>
        </w:rPr>
      </w:pPr>
      <w:r>
        <w:t>Unused</w:t>
      </w:r>
      <w:r w:rsidR="00491976">
        <w:t xml:space="preserve"> </w:t>
      </w:r>
      <w:r>
        <w:t>date</w:t>
      </w:r>
      <w:r w:rsidR="00491976">
        <w:t xml:space="preserve">time must be </w:t>
      </w:r>
      <w:r>
        <w:t>greater</w:t>
      </w:r>
      <w:r w:rsidR="00491976">
        <w:t xml:space="preserve"> than </w:t>
      </w:r>
      <w:r>
        <w:t>used date</w:t>
      </w:r>
      <w:r w:rsidR="00491976">
        <w:t>time.</w:t>
      </w:r>
    </w:p>
    <w:p w14:paraId="62CAA7BD" w14:textId="77777777" w:rsidR="000C545D" w:rsidRDefault="000C545D" w:rsidP="000C545D">
      <w:pPr>
        <w:spacing w:line="360" w:lineRule="auto"/>
        <w:ind w:firstLine="720"/>
        <w:jc w:val="both"/>
      </w:pPr>
    </w:p>
    <w:p w14:paraId="1391F805" w14:textId="5AB822A6" w:rsidR="000C545D" w:rsidRDefault="000C545D" w:rsidP="000C545D">
      <w:pPr>
        <w:spacing w:line="360" w:lineRule="auto"/>
        <w:ind w:firstLine="720"/>
        <w:jc w:val="both"/>
      </w:pPr>
      <w:r>
        <w:t xml:space="preserve">Now </w:t>
      </w:r>
      <w:proofErr w:type="spellStart"/>
      <w:r w:rsidR="00491976" w:rsidRPr="00403184">
        <w:rPr>
          <w:b/>
        </w:rPr>
        <w:t>Dagnarok</w:t>
      </w:r>
      <w:proofErr w:type="spellEnd"/>
      <w:r w:rsidR="002F524A">
        <w:t xml:space="preserve"> intended to upgrade their data </w:t>
      </w:r>
      <w:r>
        <w:t xml:space="preserve">management system to maintain the </w:t>
      </w:r>
      <w:r w:rsidR="002F524A">
        <w:rPr>
          <w:b/>
        </w:rPr>
        <w:t>sales</w:t>
      </w:r>
      <w:r w:rsidR="00E0185C">
        <w:rPr>
          <w:b/>
        </w:rPr>
        <w:t xml:space="preserve"> </w:t>
      </w:r>
      <w:r w:rsidR="00E0185C" w:rsidRPr="0075473E">
        <w:rPr>
          <w:b/>
        </w:rPr>
        <w:t>transactions</w:t>
      </w:r>
      <w:r w:rsidR="009F27AE">
        <w:rPr>
          <w:b/>
        </w:rPr>
        <w:t xml:space="preserve"> </w:t>
      </w:r>
      <w:r w:rsidR="009F27AE" w:rsidRPr="009F27AE">
        <w:t>and</w:t>
      </w:r>
      <w:r w:rsidR="002F524A">
        <w:t xml:space="preserve"> </w:t>
      </w:r>
      <w:r w:rsidR="002F524A" w:rsidRPr="0075473E">
        <w:rPr>
          <w:b/>
        </w:rPr>
        <w:t>purchase</w:t>
      </w:r>
      <w:r w:rsidR="00E0185C">
        <w:rPr>
          <w:b/>
        </w:rPr>
        <w:t xml:space="preserve"> </w:t>
      </w:r>
      <w:r w:rsidR="00E0185C" w:rsidRPr="0075473E">
        <w:rPr>
          <w:b/>
        </w:rPr>
        <w:t>transactions</w:t>
      </w:r>
      <w:r>
        <w:t xml:space="preserve">. You as </w:t>
      </w:r>
      <w:r w:rsidR="00491976">
        <w:t xml:space="preserve">a </w:t>
      </w:r>
      <w:r w:rsidR="000B4174" w:rsidRPr="00F0038A">
        <w:rPr>
          <w:b/>
        </w:rPr>
        <w:t>database administrator</w:t>
      </w:r>
      <w:r w:rsidR="000B4174">
        <w:t xml:space="preserve"> in </w:t>
      </w:r>
      <w:proofErr w:type="spellStart"/>
      <w:r w:rsidR="00403184" w:rsidRPr="00F0038A">
        <w:rPr>
          <w:b/>
        </w:rPr>
        <w:t>Dagnarok</w:t>
      </w:r>
      <w:proofErr w:type="spellEnd"/>
      <w:r w:rsidR="00403184">
        <w:t xml:space="preserve"> development team </w:t>
      </w:r>
      <w:r w:rsidR="00491976">
        <w:t>are asked</w:t>
      </w:r>
      <w:r>
        <w:t xml:space="preserve"> to </w:t>
      </w:r>
      <w:r w:rsidR="000B4174">
        <w:t xml:space="preserve">design and </w:t>
      </w:r>
      <w:r>
        <w:t xml:space="preserve">create a </w:t>
      </w:r>
      <w:r w:rsidRPr="00B31737">
        <w:rPr>
          <w:b/>
        </w:rPr>
        <w:t>database system</w:t>
      </w:r>
      <w:r>
        <w:t xml:space="preserve"> that can store data and maintain </w:t>
      </w:r>
      <w:r w:rsidR="00B2746E" w:rsidRPr="00F663FA">
        <w:t>their</w:t>
      </w:r>
      <w:r w:rsidR="00B2746E">
        <w:rPr>
          <w:b/>
        </w:rPr>
        <w:t xml:space="preserve"> sales </w:t>
      </w:r>
      <w:r w:rsidR="00B2746E" w:rsidRPr="00B2746E">
        <w:t>and</w:t>
      </w:r>
      <w:r w:rsidR="00B2746E">
        <w:rPr>
          <w:b/>
        </w:rPr>
        <w:t xml:space="preserve"> purchase </w:t>
      </w:r>
      <w:r w:rsidRPr="00C6794C">
        <w:rPr>
          <w:b/>
        </w:rPr>
        <w:t>transactions</w:t>
      </w:r>
      <w:r>
        <w:t>. The tasks that you must do are:</w:t>
      </w:r>
    </w:p>
    <w:p w14:paraId="61E4A30B" w14:textId="24084BBE" w:rsidR="000C545D" w:rsidRDefault="000C545D" w:rsidP="000C545D">
      <w:pPr>
        <w:pStyle w:val="ListParagraph"/>
        <w:numPr>
          <w:ilvl w:val="0"/>
          <w:numId w:val="15"/>
        </w:numPr>
        <w:spacing w:line="360" w:lineRule="auto"/>
        <w:ind w:left="720"/>
        <w:jc w:val="both"/>
      </w:pPr>
      <w:r>
        <w:t xml:space="preserve">Create Entity Relationship Diagram to maintain </w:t>
      </w:r>
      <w:r>
        <w:rPr>
          <w:b/>
        </w:rPr>
        <w:t>sales</w:t>
      </w:r>
      <w:r w:rsidR="00066BD4">
        <w:rPr>
          <w:b/>
        </w:rPr>
        <w:t xml:space="preserve"> transactions</w:t>
      </w:r>
      <w:r w:rsidR="00066BD4">
        <w:t xml:space="preserve">, </w:t>
      </w:r>
      <w:r>
        <w:rPr>
          <w:b/>
        </w:rPr>
        <w:t>purchase transactions</w:t>
      </w:r>
      <w:r w:rsidR="00C20833">
        <w:rPr>
          <w:b/>
        </w:rPr>
        <w:t>,</w:t>
      </w:r>
      <w:r w:rsidR="000B4174">
        <w:rPr>
          <w:b/>
        </w:rPr>
        <w:t xml:space="preserve"> </w:t>
      </w:r>
      <w:r w:rsidR="000B4174" w:rsidRPr="000B4174">
        <w:t>and</w:t>
      </w:r>
      <w:r w:rsidR="000B4174">
        <w:rPr>
          <w:b/>
        </w:rPr>
        <w:t xml:space="preserve"> </w:t>
      </w:r>
      <w:r w:rsidR="000B4174">
        <w:t xml:space="preserve">all the </w:t>
      </w:r>
      <w:r w:rsidR="000B4174" w:rsidRPr="007A36FA">
        <w:t>game regulation</w:t>
      </w:r>
      <w:r w:rsidR="00DD1889">
        <w:t xml:space="preserve"> that </w:t>
      </w:r>
      <w:r w:rsidR="00F25546">
        <w:t>described</w:t>
      </w:r>
      <w:r w:rsidR="000B4174">
        <w:t xml:space="preserve"> above</w:t>
      </w:r>
      <w:r>
        <w:t>.</w:t>
      </w:r>
    </w:p>
    <w:p w14:paraId="1B4FC4ED" w14:textId="150E90FE"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sidR="00AE3284">
        <w:t xml:space="preserve">the </w:t>
      </w:r>
      <w:r w:rsidR="00AE3284" w:rsidRPr="00AE3284">
        <w:t>designed</w:t>
      </w:r>
      <w:r w:rsidR="00AE3284">
        <w:rPr>
          <w:b/>
        </w:rPr>
        <w:t xml:space="preserve"> Entity Relationship Diagram</w:t>
      </w:r>
      <w:r w:rsidRPr="0074760C">
        <w:t>.</w:t>
      </w:r>
    </w:p>
    <w:p w14:paraId="5E426919" w14:textId="18DCE8AF" w:rsidR="000C545D" w:rsidRDefault="001B07D5" w:rsidP="000C545D">
      <w:pPr>
        <w:pStyle w:val="ListParagraph"/>
        <w:numPr>
          <w:ilvl w:val="0"/>
          <w:numId w:val="15"/>
        </w:numPr>
        <w:spacing w:line="360" w:lineRule="auto"/>
        <w:ind w:left="720"/>
        <w:jc w:val="both"/>
      </w:pPr>
      <w:r>
        <w:t xml:space="preserve">Create query using DML syntax to fill the tables in database systems with data based on the following </w:t>
      </w:r>
      <w:r w:rsidR="00364963">
        <w:t>requirements</w:t>
      </w:r>
      <w:r w:rsidR="000C545D">
        <w:t>:</w:t>
      </w:r>
    </w:p>
    <w:p w14:paraId="34C6DC58" w14:textId="77777777" w:rsidR="000C545D" w:rsidRDefault="000C545D" w:rsidP="000C545D">
      <w:pPr>
        <w:pStyle w:val="ListParagraph"/>
        <w:numPr>
          <w:ilvl w:val="0"/>
          <w:numId w:val="16"/>
        </w:numPr>
        <w:spacing w:line="360" w:lineRule="auto"/>
        <w:jc w:val="both"/>
      </w:pPr>
      <w:r>
        <w:rPr>
          <w:b/>
        </w:rPr>
        <w:t>Master</w:t>
      </w:r>
      <w:r>
        <w:t xml:space="preserve"> table must be filled with more than or equals 1</w:t>
      </w:r>
      <w:r w:rsidR="00EE2490">
        <w:t>0</w:t>
      </w:r>
      <w:r>
        <w:t xml:space="preserve"> data.</w:t>
      </w:r>
    </w:p>
    <w:p w14:paraId="4BFFE3E6"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32D6D6C8" w14:textId="77777777" w:rsidR="000C545D" w:rsidRDefault="000C545D" w:rsidP="000C545D">
      <w:pPr>
        <w:pStyle w:val="ListParagraph"/>
        <w:numPr>
          <w:ilvl w:val="0"/>
          <w:numId w:val="16"/>
        </w:numPr>
        <w:spacing w:line="360" w:lineRule="auto"/>
        <w:jc w:val="both"/>
      </w:pPr>
      <w:r>
        <w:rPr>
          <w:b/>
        </w:rPr>
        <w:t>Transaction detail</w:t>
      </w:r>
      <w:r>
        <w:t xml:space="preserve"> table must be filled with more than or equals 25 data.</w:t>
      </w:r>
    </w:p>
    <w:p w14:paraId="76FA8388" w14:textId="77777777" w:rsidR="000C545D" w:rsidRDefault="000C545D" w:rsidP="000C545D">
      <w:pPr>
        <w:pStyle w:val="ListParagraph"/>
        <w:numPr>
          <w:ilvl w:val="0"/>
          <w:numId w:val="16"/>
        </w:numPr>
        <w:spacing w:line="360" w:lineRule="auto"/>
        <w:jc w:val="both"/>
      </w:pPr>
      <w:r>
        <w:t xml:space="preserve">For </w:t>
      </w:r>
      <w:r w:rsidR="00491976" w:rsidRPr="00491976">
        <w:rPr>
          <w:b/>
        </w:rPr>
        <w:t>NPC</w:t>
      </w:r>
      <w:r w:rsidR="00491976">
        <w:t xml:space="preserve"> </w:t>
      </w:r>
      <w:r w:rsidR="00491976" w:rsidRPr="00491976">
        <w:rPr>
          <w:b/>
        </w:rPr>
        <w:t>Location</w:t>
      </w:r>
      <w:r w:rsidR="00491976">
        <w:t xml:space="preserve"> </w:t>
      </w:r>
      <w:r>
        <w:t>table, the table must be filled with the following data:</w:t>
      </w:r>
    </w:p>
    <w:tbl>
      <w:tblPr>
        <w:tblStyle w:val="TableGrid"/>
        <w:tblW w:w="3240" w:type="dxa"/>
        <w:jc w:val="center"/>
        <w:tblLook w:val="04A0" w:firstRow="1" w:lastRow="0" w:firstColumn="1" w:lastColumn="0" w:noHBand="0" w:noVBand="1"/>
      </w:tblPr>
      <w:tblGrid>
        <w:gridCol w:w="3240"/>
      </w:tblGrid>
      <w:tr w:rsidR="00491976" w:rsidRPr="00083EF6" w14:paraId="01693495" w14:textId="77777777" w:rsidTr="00797D6C">
        <w:trPr>
          <w:jc w:val="center"/>
        </w:trPr>
        <w:tc>
          <w:tcPr>
            <w:tcW w:w="3240" w:type="dxa"/>
            <w:shd w:val="clear" w:color="auto" w:fill="000000" w:themeFill="text1"/>
            <w:vAlign w:val="center"/>
          </w:tcPr>
          <w:p w14:paraId="0394E030" w14:textId="77777777" w:rsidR="00491976" w:rsidRPr="00083EF6" w:rsidRDefault="00491976" w:rsidP="001E47A5">
            <w:pPr>
              <w:pStyle w:val="ListParagraph"/>
              <w:spacing w:line="360" w:lineRule="auto"/>
              <w:ind w:left="0"/>
              <w:jc w:val="center"/>
            </w:pPr>
            <w:r w:rsidRPr="00491976">
              <w:rPr>
                <w:color w:val="FFFFFF" w:themeColor="background1"/>
              </w:rPr>
              <w:t>NPC Location Names</w:t>
            </w:r>
          </w:p>
        </w:tc>
      </w:tr>
      <w:tr w:rsidR="00491976" w:rsidRPr="00083EF6" w14:paraId="3DFC3E70" w14:textId="77777777" w:rsidTr="00491976">
        <w:trPr>
          <w:jc w:val="center"/>
        </w:trPr>
        <w:tc>
          <w:tcPr>
            <w:tcW w:w="3240" w:type="dxa"/>
            <w:vAlign w:val="center"/>
          </w:tcPr>
          <w:p w14:paraId="3C12F2E0" w14:textId="77777777" w:rsidR="00491976" w:rsidRPr="00083EF6" w:rsidRDefault="00491976" w:rsidP="001E47A5">
            <w:pPr>
              <w:pStyle w:val="ListParagraph"/>
              <w:spacing w:line="360" w:lineRule="auto"/>
              <w:ind w:left="0"/>
              <w:jc w:val="center"/>
            </w:pPr>
            <w:r>
              <w:t>Frontera</w:t>
            </w:r>
          </w:p>
        </w:tc>
      </w:tr>
      <w:tr w:rsidR="00491976" w:rsidRPr="00083EF6" w14:paraId="01001D83" w14:textId="77777777" w:rsidTr="00491976">
        <w:trPr>
          <w:jc w:val="center"/>
        </w:trPr>
        <w:tc>
          <w:tcPr>
            <w:tcW w:w="3240" w:type="dxa"/>
            <w:vAlign w:val="center"/>
          </w:tcPr>
          <w:p w14:paraId="10F4236F" w14:textId="77777777" w:rsidR="00491976" w:rsidRPr="00083EF6" w:rsidRDefault="00491976" w:rsidP="001E47A5">
            <w:pPr>
              <w:pStyle w:val="ListParagraph"/>
              <w:spacing w:line="360" w:lineRule="auto"/>
              <w:ind w:left="0"/>
              <w:jc w:val="center"/>
            </w:pPr>
            <w:proofErr w:type="spellStart"/>
            <w:r>
              <w:t>Marrac</w:t>
            </w:r>
            <w:proofErr w:type="spellEnd"/>
          </w:p>
        </w:tc>
      </w:tr>
      <w:tr w:rsidR="00491976" w:rsidRPr="00083EF6" w14:paraId="459B3073" w14:textId="77777777" w:rsidTr="00491976">
        <w:trPr>
          <w:jc w:val="center"/>
        </w:trPr>
        <w:tc>
          <w:tcPr>
            <w:tcW w:w="3240" w:type="dxa"/>
            <w:vAlign w:val="center"/>
          </w:tcPr>
          <w:p w14:paraId="7C78E94D" w14:textId="77777777" w:rsidR="00491976" w:rsidRDefault="00491976" w:rsidP="001E47A5">
            <w:pPr>
              <w:pStyle w:val="ListParagraph"/>
              <w:spacing w:line="360" w:lineRule="auto"/>
              <w:ind w:left="0"/>
              <w:jc w:val="center"/>
            </w:pPr>
            <w:proofErr w:type="spellStart"/>
            <w:r>
              <w:t>Iclude</w:t>
            </w:r>
            <w:proofErr w:type="spellEnd"/>
          </w:p>
        </w:tc>
      </w:tr>
      <w:tr w:rsidR="00491976" w:rsidRPr="00083EF6" w14:paraId="767B846E" w14:textId="77777777" w:rsidTr="00491976">
        <w:trPr>
          <w:jc w:val="center"/>
        </w:trPr>
        <w:tc>
          <w:tcPr>
            <w:tcW w:w="3240" w:type="dxa"/>
            <w:vAlign w:val="center"/>
          </w:tcPr>
          <w:p w14:paraId="6D9E8C5C" w14:textId="77777777" w:rsidR="00491976" w:rsidRDefault="00491976" w:rsidP="001E47A5">
            <w:pPr>
              <w:pStyle w:val="ListParagraph"/>
              <w:spacing w:line="360" w:lineRule="auto"/>
              <w:ind w:left="0"/>
              <w:jc w:val="center"/>
            </w:pPr>
            <w:proofErr w:type="spellStart"/>
            <w:r>
              <w:t>Payun</w:t>
            </w:r>
            <w:proofErr w:type="spellEnd"/>
          </w:p>
        </w:tc>
      </w:tr>
      <w:tr w:rsidR="00491976" w:rsidRPr="00083EF6" w14:paraId="04B77A04" w14:textId="77777777" w:rsidTr="00491976">
        <w:trPr>
          <w:jc w:val="center"/>
        </w:trPr>
        <w:tc>
          <w:tcPr>
            <w:tcW w:w="3240" w:type="dxa"/>
            <w:vAlign w:val="center"/>
          </w:tcPr>
          <w:p w14:paraId="7B945616" w14:textId="77777777" w:rsidR="00491976" w:rsidRDefault="00491976" w:rsidP="001E47A5">
            <w:pPr>
              <w:pStyle w:val="ListParagraph"/>
              <w:spacing w:line="360" w:lineRule="auto"/>
              <w:ind w:left="0"/>
              <w:jc w:val="center"/>
            </w:pPr>
            <w:proofErr w:type="spellStart"/>
            <w:r>
              <w:t>Gingerbreat</w:t>
            </w:r>
            <w:proofErr w:type="spellEnd"/>
          </w:p>
        </w:tc>
      </w:tr>
    </w:tbl>
    <w:p w14:paraId="0DD08DD9" w14:textId="77777777" w:rsidR="006932DB" w:rsidRDefault="006932DB" w:rsidP="006932DB">
      <w:pPr>
        <w:pStyle w:val="ListParagraph"/>
        <w:spacing w:line="360" w:lineRule="auto"/>
        <w:ind w:left="1440"/>
        <w:jc w:val="both"/>
      </w:pPr>
    </w:p>
    <w:p w14:paraId="14DE7F9F" w14:textId="77777777" w:rsidR="000C545D" w:rsidRDefault="006932DB" w:rsidP="006932DB">
      <w:pPr>
        <w:pStyle w:val="ListParagraph"/>
        <w:numPr>
          <w:ilvl w:val="0"/>
          <w:numId w:val="20"/>
        </w:numPr>
        <w:spacing w:line="360" w:lineRule="auto"/>
        <w:jc w:val="both"/>
      </w:pPr>
      <w:r>
        <w:t xml:space="preserve">For </w:t>
      </w:r>
      <w:r w:rsidRPr="006932DB">
        <w:rPr>
          <w:b/>
        </w:rPr>
        <w:t>Equipment</w:t>
      </w:r>
      <w:r>
        <w:t xml:space="preserve"> </w:t>
      </w:r>
      <w:r w:rsidRPr="006932DB">
        <w:rPr>
          <w:b/>
        </w:rPr>
        <w:t>Type</w:t>
      </w:r>
      <w:r>
        <w:t xml:space="preserve"> table, the table must be filled with the following data:</w:t>
      </w:r>
    </w:p>
    <w:tbl>
      <w:tblPr>
        <w:tblStyle w:val="TableGrid"/>
        <w:tblW w:w="3240" w:type="dxa"/>
        <w:jc w:val="center"/>
        <w:tblLook w:val="04A0" w:firstRow="1" w:lastRow="0" w:firstColumn="1" w:lastColumn="0" w:noHBand="0" w:noVBand="1"/>
      </w:tblPr>
      <w:tblGrid>
        <w:gridCol w:w="3240"/>
      </w:tblGrid>
      <w:tr w:rsidR="006932DB" w:rsidRPr="00083EF6" w14:paraId="4D9CD804" w14:textId="77777777" w:rsidTr="00B95438">
        <w:trPr>
          <w:jc w:val="center"/>
        </w:trPr>
        <w:tc>
          <w:tcPr>
            <w:tcW w:w="3240" w:type="dxa"/>
            <w:shd w:val="clear" w:color="auto" w:fill="000000" w:themeFill="text1"/>
            <w:vAlign w:val="center"/>
          </w:tcPr>
          <w:p w14:paraId="36D2BCAC" w14:textId="77777777" w:rsidR="006932DB" w:rsidRPr="00083EF6" w:rsidRDefault="006932DB" w:rsidP="00EF5772">
            <w:pPr>
              <w:pStyle w:val="ListParagraph"/>
              <w:spacing w:line="360" w:lineRule="auto"/>
              <w:ind w:left="0"/>
              <w:jc w:val="center"/>
            </w:pPr>
            <w:r w:rsidRPr="006932DB">
              <w:rPr>
                <w:color w:val="FFFFFF" w:themeColor="background1"/>
              </w:rPr>
              <w:t>Equipment Type Names</w:t>
            </w:r>
          </w:p>
        </w:tc>
      </w:tr>
      <w:tr w:rsidR="006932DB" w:rsidRPr="00083EF6" w14:paraId="54E648AC" w14:textId="77777777" w:rsidTr="00EF5772">
        <w:trPr>
          <w:jc w:val="center"/>
        </w:trPr>
        <w:tc>
          <w:tcPr>
            <w:tcW w:w="3240" w:type="dxa"/>
            <w:vAlign w:val="center"/>
          </w:tcPr>
          <w:p w14:paraId="151800E0" w14:textId="77777777" w:rsidR="006932DB" w:rsidRPr="00083EF6" w:rsidRDefault="006932DB" w:rsidP="00EF5772">
            <w:pPr>
              <w:pStyle w:val="ListParagraph"/>
              <w:spacing w:line="360" w:lineRule="auto"/>
              <w:ind w:left="0"/>
              <w:jc w:val="center"/>
            </w:pPr>
            <w:r>
              <w:t>Head</w:t>
            </w:r>
          </w:p>
        </w:tc>
      </w:tr>
      <w:tr w:rsidR="006932DB" w:rsidRPr="00083EF6" w14:paraId="1822A677" w14:textId="77777777" w:rsidTr="00EF5772">
        <w:trPr>
          <w:jc w:val="center"/>
        </w:trPr>
        <w:tc>
          <w:tcPr>
            <w:tcW w:w="3240" w:type="dxa"/>
            <w:vAlign w:val="center"/>
          </w:tcPr>
          <w:p w14:paraId="217ECA46" w14:textId="77777777" w:rsidR="006932DB" w:rsidRPr="00083EF6" w:rsidRDefault="006932DB" w:rsidP="00EF5772">
            <w:pPr>
              <w:pStyle w:val="ListParagraph"/>
              <w:spacing w:line="360" w:lineRule="auto"/>
              <w:ind w:left="0"/>
              <w:jc w:val="center"/>
            </w:pPr>
            <w:r>
              <w:lastRenderedPageBreak/>
              <w:t>Body</w:t>
            </w:r>
          </w:p>
        </w:tc>
      </w:tr>
      <w:tr w:rsidR="006932DB" w:rsidRPr="00083EF6" w14:paraId="6051227E" w14:textId="77777777" w:rsidTr="00EF5772">
        <w:trPr>
          <w:jc w:val="center"/>
        </w:trPr>
        <w:tc>
          <w:tcPr>
            <w:tcW w:w="3240" w:type="dxa"/>
            <w:vAlign w:val="center"/>
          </w:tcPr>
          <w:p w14:paraId="0458DE34" w14:textId="77777777" w:rsidR="006932DB" w:rsidRDefault="006932DB" w:rsidP="00EF5772">
            <w:pPr>
              <w:pStyle w:val="ListParagraph"/>
              <w:spacing w:line="360" w:lineRule="auto"/>
              <w:ind w:left="0"/>
              <w:jc w:val="center"/>
            </w:pPr>
            <w:r>
              <w:t>Main-hand</w:t>
            </w:r>
          </w:p>
        </w:tc>
      </w:tr>
      <w:tr w:rsidR="006932DB" w:rsidRPr="00083EF6" w14:paraId="10A5296A" w14:textId="77777777" w:rsidTr="00EF5772">
        <w:trPr>
          <w:jc w:val="center"/>
        </w:trPr>
        <w:tc>
          <w:tcPr>
            <w:tcW w:w="3240" w:type="dxa"/>
            <w:vAlign w:val="center"/>
          </w:tcPr>
          <w:p w14:paraId="23A51F0E" w14:textId="77777777" w:rsidR="006932DB" w:rsidRDefault="006932DB" w:rsidP="00EF5772">
            <w:pPr>
              <w:pStyle w:val="ListParagraph"/>
              <w:spacing w:line="360" w:lineRule="auto"/>
              <w:ind w:left="0"/>
              <w:jc w:val="center"/>
            </w:pPr>
            <w:r>
              <w:t>Off-hand</w:t>
            </w:r>
          </w:p>
        </w:tc>
      </w:tr>
      <w:tr w:rsidR="006932DB" w:rsidRPr="00083EF6" w14:paraId="4D3FC937" w14:textId="77777777" w:rsidTr="00EF5772">
        <w:trPr>
          <w:jc w:val="center"/>
        </w:trPr>
        <w:tc>
          <w:tcPr>
            <w:tcW w:w="3240" w:type="dxa"/>
            <w:vAlign w:val="center"/>
          </w:tcPr>
          <w:p w14:paraId="2B328C5E" w14:textId="77777777" w:rsidR="006932DB" w:rsidRDefault="006932DB" w:rsidP="00EF5772">
            <w:pPr>
              <w:pStyle w:val="ListParagraph"/>
              <w:spacing w:line="360" w:lineRule="auto"/>
              <w:ind w:left="0"/>
              <w:jc w:val="center"/>
            </w:pPr>
            <w:r>
              <w:t>Foot</w:t>
            </w:r>
          </w:p>
        </w:tc>
      </w:tr>
    </w:tbl>
    <w:p w14:paraId="23171F5F" w14:textId="77777777" w:rsidR="006932DB" w:rsidRDefault="006932DB" w:rsidP="000C545D">
      <w:pPr>
        <w:spacing w:line="360" w:lineRule="auto"/>
        <w:jc w:val="both"/>
      </w:pPr>
    </w:p>
    <w:p w14:paraId="491B3190" w14:textId="30F4F344" w:rsidR="00AA46AD" w:rsidRDefault="00AA46AD" w:rsidP="000C545D">
      <w:pPr>
        <w:pStyle w:val="ListParagraph"/>
        <w:numPr>
          <w:ilvl w:val="0"/>
          <w:numId w:val="15"/>
        </w:numPr>
        <w:spacing w:line="360" w:lineRule="auto"/>
        <w:ind w:left="720"/>
        <w:jc w:val="both"/>
      </w:pPr>
      <w:r>
        <w:t xml:space="preserve">Create </w:t>
      </w:r>
      <w:r w:rsidR="00D2625C" w:rsidRPr="00D22C9D">
        <w:rPr>
          <w:b/>
        </w:rPr>
        <w:t>insert</w:t>
      </w:r>
      <w:r w:rsidR="00D2625C">
        <w:t xml:space="preserve"> </w:t>
      </w:r>
      <w:r>
        <w:t>quer</w:t>
      </w:r>
      <w:r w:rsidR="00D2625C">
        <w:t>ies</w:t>
      </w:r>
      <w:r>
        <w:t xml:space="preserve"> using DML syntax to simulate</w:t>
      </w:r>
      <w:r w:rsidR="00D2625C">
        <w:t xml:space="preserve"> how the data inserted to</w:t>
      </w:r>
      <w:r>
        <w:t xml:space="preserve"> the </w:t>
      </w:r>
      <w:r w:rsidR="00D2625C">
        <w:t xml:space="preserve">database if there is </w:t>
      </w:r>
      <w:r w:rsidR="00D2625C" w:rsidRPr="005C0B97">
        <w:rPr>
          <w:b/>
        </w:rPr>
        <w:t>a new transaction</w:t>
      </w:r>
      <w:r w:rsidR="00D2625C">
        <w:t xml:space="preserve"> with </w:t>
      </w:r>
      <w:r w:rsidR="00D2625C" w:rsidRPr="005C0B97">
        <w:rPr>
          <w:b/>
        </w:rPr>
        <w:t xml:space="preserve">more than one </w:t>
      </w:r>
      <w:r w:rsidR="005C0B97">
        <w:rPr>
          <w:b/>
        </w:rPr>
        <w:t>equipment</w:t>
      </w:r>
      <w:r w:rsidR="00D2625C">
        <w:t xml:space="preserve"> for </w:t>
      </w:r>
      <w:r>
        <w:rPr>
          <w:b/>
        </w:rPr>
        <w:t>sales</w:t>
      </w:r>
      <w:r>
        <w:t xml:space="preserve"> and </w:t>
      </w:r>
      <w:r>
        <w:rPr>
          <w:b/>
        </w:rPr>
        <w:t>purchase transactions</w:t>
      </w:r>
      <w:r>
        <w:t>.</w:t>
      </w:r>
      <w:r w:rsidR="00587EA9">
        <w:t xml:space="preserve"> </w:t>
      </w:r>
    </w:p>
    <w:p w14:paraId="3349480A" w14:textId="08A74335"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 xml:space="preserve">transactions </w:t>
      </w:r>
      <w:r w:rsidR="00592A76">
        <w:rPr>
          <w:b/>
        </w:rPr>
        <w:t xml:space="preserve">in this point </w:t>
      </w:r>
      <w:r>
        <w:t xml:space="preserve">should be a </w:t>
      </w:r>
      <w:r w:rsidRPr="00C61921">
        <w:rPr>
          <w:b/>
        </w:rPr>
        <w:t>different query</w:t>
      </w:r>
      <w:r>
        <w:t>.</w:t>
      </w:r>
    </w:p>
    <w:p w14:paraId="2767EEB1" w14:textId="77777777" w:rsidR="00487AD1" w:rsidRDefault="000C545D" w:rsidP="00487AD1">
      <w:pPr>
        <w:pStyle w:val="ListParagraph"/>
        <w:numPr>
          <w:ilvl w:val="0"/>
          <w:numId w:val="15"/>
        </w:numPr>
        <w:spacing w:line="360" w:lineRule="auto"/>
        <w:ind w:left="720"/>
        <w:jc w:val="both"/>
      </w:pPr>
      <w:r>
        <w:t xml:space="preserve">To support database management process in </w:t>
      </w:r>
      <w:proofErr w:type="spellStart"/>
      <w:r w:rsidR="006932DB">
        <w:rPr>
          <w:b/>
        </w:rPr>
        <w:t>Dagnarok</w:t>
      </w:r>
      <w:proofErr w:type="spellEnd"/>
      <w:r w:rsidRPr="00E23E1D">
        <w:t>,</w:t>
      </w:r>
      <w:r>
        <w:rPr>
          <w:b/>
        </w:rPr>
        <w:t xml:space="preserve"> </w:t>
      </w:r>
      <w:r w:rsidR="006932DB">
        <w:t xml:space="preserve">your company </w:t>
      </w:r>
      <w:r>
        <w:t xml:space="preserve">asked you to provide some query that resulting important data. The requirements that asked from </w:t>
      </w:r>
      <w:r w:rsidR="006932DB">
        <w:t xml:space="preserve">your company </w:t>
      </w:r>
      <w:r>
        <w:t>are:</w:t>
      </w:r>
    </w:p>
    <w:p w14:paraId="0A5AFE02" w14:textId="724BB9AD" w:rsidR="00487AD1" w:rsidRDefault="00487AD1" w:rsidP="00593166">
      <w:pPr>
        <w:pStyle w:val="ListParagraph"/>
        <w:numPr>
          <w:ilvl w:val="0"/>
          <w:numId w:val="12"/>
        </w:numPr>
        <w:spacing w:line="360" w:lineRule="auto"/>
        <w:ind w:left="1080"/>
        <w:jc w:val="both"/>
      </w:pPr>
      <w:r>
        <w:t xml:space="preserve">Display Character Name, </w:t>
      </w:r>
      <w:r w:rsidR="003670D0">
        <w:t>Character Level (obtained by adding ‘</w:t>
      </w:r>
      <w:proofErr w:type="spellStart"/>
      <w:r w:rsidR="003670D0">
        <w:t>Lv</w:t>
      </w:r>
      <w:proofErr w:type="spellEnd"/>
      <w:r w:rsidR="003670D0">
        <w:t xml:space="preserve"> ’ in front of the character level)</w:t>
      </w:r>
      <w:r w:rsidR="008526CF">
        <w:t xml:space="preserve">, </w:t>
      </w:r>
      <w:r w:rsidR="00802C86">
        <w:t>Total STR (obtained from the total of STR for current used equipment), Total VIT (obtained from the total of VIT for current used equipment), Total AGI (obtained from the total of AGI for current used equipment), Total DEX (obtained from the total of DEX for current used equipment), and Total L</w:t>
      </w:r>
      <w:r w:rsidR="00F9398E">
        <w:t>U</w:t>
      </w:r>
      <w:r w:rsidR="00802C86">
        <w:t>K (obtained from the total of LUK for current used equipment)</w:t>
      </w:r>
      <w:r>
        <w:t xml:space="preserve"> for every character whose gender is male</w:t>
      </w:r>
      <w:r w:rsidR="00C736A5">
        <w:t xml:space="preserve"> and the </w:t>
      </w:r>
      <w:r w:rsidR="00D47C8A">
        <w:t>equipment</w:t>
      </w:r>
      <w:r w:rsidR="00C736A5">
        <w:t xml:space="preserve"> </w:t>
      </w:r>
      <w:r w:rsidR="001856AE">
        <w:t>is</w:t>
      </w:r>
      <w:r w:rsidR="00C736A5">
        <w:t xml:space="preserve"> still used</w:t>
      </w:r>
      <w:r>
        <w:t>.</w:t>
      </w:r>
    </w:p>
    <w:p w14:paraId="5FCF5004" w14:textId="77777777" w:rsidR="00487AD1" w:rsidRDefault="00487AD1" w:rsidP="00593166">
      <w:pPr>
        <w:pStyle w:val="ListParagraph"/>
        <w:spacing w:line="360" w:lineRule="auto"/>
        <w:ind w:left="1080"/>
        <w:jc w:val="both"/>
      </w:pPr>
    </w:p>
    <w:p w14:paraId="2F3D999F" w14:textId="6DB3A41A" w:rsidR="00487AD1" w:rsidRDefault="00487AD1" w:rsidP="00593166">
      <w:pPr>
        <w:pStyle w:val="ListParagraph"/>
        <w:numPr>
          <w:ilvl w:val="0"/>
          <w:numId w:val="12"/>
        </w:numPr>
        <w:spacing w:line="360" w:lineRule="auto"/>
        <w:ind w:left="1080"/>
        <w:jc w:val="both"/>
      </w:pPr>
      <w:r>
        <w:t xml:space="preserve">Display </w:t>
      </w:r>
      <w:proofErr w:type="spellStart"/>
      <w:r>
        <w:t>EquipmentID</w:t>
      </w:r>
      <w:proofErr w:type="spellEnd"/>
      <w:r>
        <w:t xml:space="preserve">, </w:t>
      </w:r>
      <w:proofErr w:type="spellStart"/>
      <w:r>
        <w:t>EquipmentName</w:t>
      </w:r>
      <w:proofErr w:type="spellEnd"/>
      <w:r>
        <w:t xml:space="preserve">, </w:t>
      </w:r>
      <w:proofErr w:type="spellStart"/>
      <w:r>
        <w:t>EquipmentPrice</w:t>
      </w:r>
      <w:proofErr w:type="spellEnd"/>
      <w:r>
        <w:t xml:space="preserve"> and Total Sales Income (obtained from </w:t>
      </w:r>
      <w:r w:rsidR="00AC633F">
        <w:t>total</w:t>
      </w:r>
      <w:r>
        <w:t xml:space="preserve"> of equipment sold multiplied by equipment price) for </w:t>
      </w:r>
      <w:r w:rsidR="00C11099">
        <w:t xml:space="preserve">every </w:t>
      </w:r>
      <w:r>
        <w:t xml:space="preserve">equipment </w:t>
      </w:r>
      <w:r w:rsidR="00980FEC">
        <w:t xml:space="preserve">which equipment </w:t>
      </w:r>
      <w:r>
        <w:t xml:space="preserve">type </w:t>
      </w:r>
      <w:r w:rsidR="001F433D">
        <w:t xml:space="preserve">is </w:t>
      </w:r>
      <w:r w:rsidR="008D4B10">
        <w:t xml:space="preserve">either </w:t>
      </w:r>
      <w:r>
        <w:t>‘Body’</w:t>
      </w:r>
      <w:r w:rsidR="008D4B10">
        <w:t xml:space="preserve"> or ‘Head’</w:t>
      </w:r>
      <w:r>
        <w:t xml:space="preserve"> and </w:t>
      </w:r>
      <w:r w:rsidR="00EC263C">
        <w:t xml:space="preserve">the </w:t>
      </w:r>
      <w:r>
        <w:t>Total Sales</w:t>
      </w:r>
      <w:r w:rsidR="002A0C35">
        <w:t xml:space="preserve"> Income</w:t>
      </w:r>
      <w:r>
        <w:t xml:space="preserve"> is lower than 1.000.000.</w:t>
      </w:r>
    </w:p>
    <w:p w14:paraId="693B3F60" w14:textId="77777777" w:rsidR="00487AD1" w:rsidRDefault="00487AD1" w:rsidP="00593166">
      <w:pPr>
        <w:pStyle w:val="ListParagraph"/>
        <w:ind w:left="1080"/>
      </w:pPr>
    </w:p>
    <w:p w14:paraId="20FB452E" w14:textId="0519364A" w:rsidR="00247789" w:rsidRDefault="00487AD1" w:rsidP="00593166">
      <w:pPr>
        <w:pStyle w:val="ListParagraph"/>
        <w:numPr>
          <w:ilvl w:val="0"/>
          <w:numId w:val="12"/>
        </w:numPr>
        <w:spacing w:line="360" w:lineRule="auto"/>
        <w:ind w:left="1080"/>
        <w:jc w:val="both"/>
      </w:pPr>
      <w:r>
        <w:t xml:space="preserve">Display Day (obtained from the day of </w:t>
      </w:r>
      <w:r w:rsidR="00306EF9">
        <w:t xml:space="preserve">equipment </w:t>
      </w:r>
      <w:r w:rsidR="00DC4079">
        <w:t>used</w:t>
      </w:r>
      <w:r w:rsidR="00C904EE">
        <w:t xml:space="preserve"> datetime</w:t>
      </w:r>
      <w:r w:rsidR="00247789">
        <w:t xml:space="preserve">, </w:t>
      </w:r>
      <w:r w:rsidR="00873C72">
        <w:t>i</w:t>
      </w:r>
      <w:r w:rsidR="00247789">
        <w:t>.</w:t>
      </w:r>
      <w:r w:rsidR="00873C72">
        <w:t>e</w:t>
      </w:r>
      <w:r w:rsidR="00247789">
        <w:t>.</w:t>
      </w:r>
      <w:r w:rsidR="00873C72">
        <w:t xml:space="preserve"> if </w:t>
      </w:r>
      <w:r w:rsidR="00DF5DC7">
        <w:t>t</w:t>
      </w:r>
      <w:r w:rsidR="00873C72">
        <w:t xml:space="preserve">he </w:t>
      </w:r>
      <w:r w:rsidR="00B96090">
        <w:t>equipment used</w:t>
      </w:r>
      <w:r w:rsidR="00FE4329">
        <w:t xml:space="preserve"> datetime</w:t>
      </w:r>
      <w:r w:rsidR="00873C72">
        <w:t xml:space="preserve"> is </w:t>
      </w:r>
      <w:r w:rsidR="00B96090">
        <w:t xml:space="preserve">at </w:t>
      </w:r>
      <w:r w:rsidR="00873C72">
        <w:t>‘</w:t>
      </w:r>
      <w:r w:rsidR="00873C72" w:rsidRPr="00873C72">
        <w:t>2019-01-02 12:50:24.000</w:t>
      </w:r>
      <w:r w:rsidR="00873C72">
        <w:t>’ then the day is 2</w:t>
      </w:r>
      <w:r>
        <w:t>), Month (obtained from the</w:t>
      </w:r>
      <w:r w:rsidR="00612CCF">
        <w:t xml:space="preserve"> </w:t>
      </w:r>
      <w:r w:rsidR="00F4544D">
        <w:t xml:space="preserve">month </w:t>
      </w:r>
      <w:r w:rsidR="00612CCF">
        <w:t xml:space="preserve">name </w:t>
      </w:r>
      <w:r>
        <w:t xml:space="preserve">of the </w:t>
      </w:r>
      <w:r w:rsidR="005E5A3D">
        <w:t>equipment used</w:t>
      </w:r>
      <w:r w:rsidR="00F1765C">
        <w:t xml:space="preserve"> datetime</w:t>
      </w:r>
      <w:r>
        <w:t>)</w:t>
      </w:r>
      <w:r w:rsidR="00247789">
        <w:t xml:space="preserve">, </w:t>
      </w:r>
      <w:proofErr w:type="spellStart"/>
      <w:r w:rsidR="00247789">
        <w:t>CharacterName</w:t>
      </w:r>
      <w:proofErr w:type="spellEnd"/>
      <w:r w:rsidR="00F9398E">
        <w:t xml:space="preserve">, Average STR (obtained from the </w:t>
      </w:r>
      <w:r w:rsidR="002967D9">
        <w:t>aver</w:t>
      </w:r>
      <w:r w:rsidR="00074E65">
        <w:t>age</w:t>
      </w:r>
      <w:r w:rsidR="00F9398E">
        <w:t xml:space="preserve"> of STR for used equipment</w:t>
      </w:r>
      <w:r w:rsidR="00DA1075">
        <w:t xml:space="preserve"> in </w:t>
      </w:r>
      <w:r w:rsidR="00A02E70">
        <w:t>decimal</w:t>
      </w:r>
      <w:r w:rsidR="00DA1075">
        <w:t xml:space="preserve"> format</w:t>
      </w:r>
      <w:r w:rsidR="00F9398E">
        <w:t xml:space="preserve">), Average VIT (obtained from the </w:t>
      </w:r>
      <w:r w:rsidR="00782505">
        <w:t>a</w:t>
      </w:r>
      <w:r w:rsidR="003E320D">
        <w:t>verage</w:t>
      </w:r>
      <w:r w:rsidR="00F9398E">
        <w:t xml:space="preserve"> of VIT for used equipment</w:t>
      </w:r>
      <w:r w:rsidR="003E320D">
        <w:t xml:space="preserve"> in decimal format</w:t>
      </w:r>
      <w:r w:rsidR="00F9398E">
        <w:t xml:space="preserve">), Average </w:t>
      </w:r>
      <w:r w:rsidR="008C7A00">
        <w:t>INT</w:t>
      </w:r>
      <w:r w:rsidR="00F9398E">
        <w:t xml:space="preserve"> (obtained from the </w:t>
      </w:r>
      <w:r w:rsidR="005F5ECF">
        <w:t>average</w:t>
      </w:r>
      <w:r w:rsidR="00F9398E">
        <w:t xml:space="preserve"> of </w:t>
      </w:r>
      <w:r w:rsidR="008C7A00">
        <w:t>INT</w:t>
      </w:r>
      <w:r w:rsidR="00F9398E">
        <w:t xml:space="preserve"> for used equipment</w:t>
      </w:r>
      <w:r w:rsidR="005F5ECF">
        <w:t xml:space="preserve"> in decimal format</w:t>
      </w:r>
      <w:r w:rsidR="00F9398E">
        <w:t xml:space="preserve">), </w:t>
      </w:r>
      <w:r w:rsidR="008C7A00">
        <w:t xml:space="preserve">Average AGI (obtained from the average of AGI for used equipment in decimal format), </w:t>
      </w:r>
      <w:r w:rsidR="00F9398E">
        <w:t xml:space="preserve">Average DEX (obtained from the </w:t>
      </w:r>
      <w:r w:rsidR="005F5ECF">
        <w:t>average</w:t>
      </w:r>
      <w:r w:rsidR="00F9398E">
        <w:t xml:space="preserve"> of DEX for used equipment</w:t>
      </w:r>
      <w:r w:rsidR="005F5ECF">
        <w:t xml:space="preserve"> in decimal format</w:t>
      </w:r>
      <w:r w:rsidR="00F9398E">
        <w:t xml:space="preserve">), and Average LUK (obtained from the </w:t>
      </w:r>
      <w:r w:rsidR="005F5ECF">
        <w:t>average</w:t>
      </w:r>
      <w:r w:rsidR="00F9398E">
        <w:t xml:space="preserve"> of LUK for used equipment</w:t>
      </w:r>
      <w:r w:rsidR="005F5ECF">
        <w:t xml:space="preserve"> in decimal format</w:t>
      </w:r>
      <w:r w:rsidR="00F9398E">
        <w:t>)</w:t>
      </w:r>
      <w:r>
        <w:t xml:space="preserve"> </w:t>
      </w:r>
      <w:r w:rsidR="00F9398E">
        <w:t xml:space="preserve">for every </w:t>
      </w:r>
      <w:r w:rsidR="00132DCE">
        <w:t>character</w:t>
      </w:r>
      <w:r w:rsidR="00F9398E">
        <w:t xml:space="preserve"> </w:t>
      </w:r>
      <w:r>
        <w:t>that</w:t>
      </w:r>
      <w:r w:rsidR="006F506E">
        <w:t xml:space="preserve"> has used </w:t>
      </w:r>
      <w:r>
        <w:t>more than 1</w:t>
      </w:r>
      <w:r w:rsidR="00391EC8">
        <w:t xml:space="preserve"> </w:t>
      </w:r>
      <w:r w:rsidR="006F506E">
        <w:t xml:space="preserve">equipment </w:t>
      </w:r>
      <w:r>
        <w:t xml:space="preserve">and </w:t>
      </w:r>
      <w:r w:rsidR="00C613D8">
        <w:t xml:space="preserve">the </w:t>
      </w:r>
      <w:r w:rsidR="00F07E00">
        <w:t>A</w:t>
      </w:r>
      <w:r>
        <w:t xml:space="preserve">verage STR </w:t>
      </w:r>
      <w:r w:rsidR="00E95F95">
        <w:t xml:space="preserve">is </w:t>
      </w:r>
      <w:r>
        <w:t>more than 6.</w:t>
      </w:r>
    </w:p>
    <w:p w14:paraId="6299C07D" w14:textId="77777777" w:rsidR="00247789" w:rsidRDefault="00247789" w:rsidP="00593166">
      <w:pPr>
        <w:pStyle w:val="ListParagraph"/>
        <w:ind w:left="1080"/>
      </w:pPr>
    </w:p>
    <w:p w14:paraId="3F7A5FE4" w14:textId="6AD0316F" w:rsidR="00487AD1" w:rsidRDefault="00247789" w:rsidP="00593166">
      <w:pPr>
        <w:pStyle w:val="ListParagraph"/>
        <w:numPr>
          <w:ilvl w:val="0"/>
          <w:numId w:val="12"/>
        </w:numPr>
        <w:spacing w:line="360" w:lineRule="auto"/>
        <w:ind w:left="1080"/>
        <w:jc w:val="both"/>
      </w:pPr>
      <w:r>
        <w:lastRenderedPageBreak/>
        <w:t xml:space="preserve">Display </w:t>
      </w:r>
      <w:proofErr w:type="spellStart"/>
      <w:r>
        <w:t>NpcLocationName</w:t>
      </w:r>
      <w:proofErr w:type="spellEnd"/>
      <w:r>
        <w:t xml:space="preserve"> and Number Purchase Transaction</w:t>
      </w:r>
      <w:r w:rsidR="00487AD1">
        <w:t xml:space="preserve"> </w:t>
      </w:r>
      <w:r>
        <w:t xml:space="preserve">(obtained from the number of purchase transaction ended with </w:t>
      </w:r>
      <w:proofErr w:type="gramStart"/>
      <w:r>
        <w:t>‘ Transaction</w:t>
      </w:r>
      <w:proofErr w:type="gramEnd"/>
      <w:r>
        <w:t>(s)’)</w:t>
      </w:r>
      <w:r w:rsidR="009C5263">
        <w:t xml:space="preserve"> for </w:t>
      </w:r>
      <w:r w:rsidR="00B976F5">
        <w:t>every</w:t>
      </w:r>
      <w:r w:rsidR="003A711C">
        <w:t xml:space="preserve"> </w:t>
      </w:r>
      <w:r w:rsidR="00130917">
        <w:t>NPC</w:t>
      </w:r>
      <w:r w:rsidR="00912215">
        <w:t xml:space="preserve"> </w:t>
      </w:r>
      <w:r w:rsidR="005F2837">
        <w:t>location</w:t>
      </w:r>
      <w:r w:rsidR="00B976F5">
        <w:t xml:space="preserve"> </w:t>
      </w:r>
      <w:r w:rsidR="00B62ABC">
        <w:t xml:space="preserve">that the </w:t>
      </w:r>
      <w:r w:rsidR="00F0769E">
        <w:t>NPC</w:t>
      </w:r>
      <w:r w:rsidR="00676B05">
        <w:t xml:space="preserve"> ever do </w:t>
      </w:r>
      <w:r w:rsidR="00F76EAB">
        <w:t xml:space="preserve">purchase transaction </w:t>
      </w:r>
      <w:r w:rsidR="00E9597F">
        <w:t>on the first quarter</w:t>
      </w:r>
      <w:r w:rsidR="004C54FD">
        <w:t xml:space="preserve"> and </w:t>
      </w:r>
      <w:r w:rsidR="00DE690C">
        <w:t xml:space="preserve">do purchase transaction with character </w:t>
      </w:r>
      <w:r w:rsidR="00586B05">
        <w:t>th</w:t>
      </w:r>
      <w:r w:rsidR="002627DF">
        <w:t xml:space="preserve">at </w:t>
      </w:r>
      <w:r w:rsidR="00195CD7">
        <w:t>minimum</w:t>
      </w:r>
      <w:r w:rsidR="00DE690C">
        <w:t xml:space="preserve"> level</w:t>
      </w:r>
      <w:r w:rsidR="000018A7">
        <w:t xml:space="preserve"> is</w:t>
      </w:r>
      <w:r w:rsidR="00DE690C">
        <w:t xml:space="preserve"> </w:t>
      </w:r>
      <w:r w:rsidR="00195CD7">
        <w:t xml:space="preserve">more than </w:t>
      </w:r>
      <w:r w:rsidR="00DE690C">
        <w:t>60</w:t>
      </w:r>
      <w:r w:rsidR="00A36CDF">
        <w:t>.</w:t>
      </w:r>
    </w:p>
    <w:p w14:paraId="54BD778E" w14:textId="77777777" w:rsidR="00247789" w:rsidRDefault="00247789" w:rsidP="00593166">
      <w:pPr>
        <w:pStyle w:val="ListParagraph"/>
        <w:ind w:left="1080"/>
      </w:pPr>
    </w:p>
    <w:p w14:paraId="03A0789A" w14:textId="2DF306D8" w:rsidR="00247789" w:rsidRDefault="00247789" w:rsidP="00593166">
      <w:pPr>
        <w:pStyle w:val="ListParagraph"/>
        <w:numPr>
          <w:ilvl w:val="0"/>
          <w:numId w:val="12"/>
        </w:numPr>
        <w:spacing w:line="360" w:lineRule="auto"/>
        <w:ind w:left="1080"/>
        <w:jc w:val="both"/>
      </w:pPr>
      <w:r>
        <w:t xml:space="preserve">Display </w:t>
      </w:r>
      <w:proofErr w:type="spellStart"/>
      <w:r w:rsidR="00946A41">
        <w:t>CharacterI</w:t>
      </w:r>
      <w:r w:rsidR="00376B6F">
        <w:t>d</w:t>
      </w:r>
      <w:proofErr w:type="spellEnd"/>
      <w:r w:rsidR="00280463">
        <w:t xml:space="preserve"> (obtained </w:t>
      </w:r>
      <w:r w:rsidR="00EA26A9">
        <w:t xml:space="preserve">by replacing ‘CH’ with ‘Customer ’ from the </w:t>
      </w:r>
      <w:r w:rsidR="00B55DB4">
        <w:t>c</w:t>
      </w:r>
      <w:r w:rsidR="00EA26A9">
        <w:t>haracter</w:t>
      </w:r>
      <w:r w:rsidR="00B55DB4">
        <w:t xml:space="preserve"> id</w:t>
      </w:r>
      <w:r w:rsidR="00280463">
        <w:t>)</w:t>
      </w:r>
      <w:r w:rsidR="00946A41">
        <w:t xml:space="preserve">, </w:t>
      </w:r>
      <w:proofErr w:type="spellStart"/>
      <w:r>
        <w:t>CharacterName</w:t>
      </w:r>
      <w:proofErr w:type="spellEnd"/>
      <w:r>
        <w:t xml:space="preserve">, </w:t>
      </w:r>
      <w:proofErr w:type="spellStart"/>
      <w:r w:rsidR="005172E0">
        <w:t>PurchaseDate</w:t>
      </w:r>
      <w:proofErr w:type="spellEnd"/>
      <w:r w:rsidR="005172E0">
        <w:t xml:space="preserve"> (obtained from the </w:t>
      </w:r>
      <w:r w:rsidR="008F1DD5">
        <w:t>p</w:t>
      </w:r>
      <w:r w:rsidR="005172E0">
        <w:t>urchase</w:t>
      </w:r>
      <w:r w:rsidR="008F1DD5">
        <w:t xml:space="preserve"> d</w:t>
      </w:r>
      <w:r w:rsidR="005172E0">
        <w:t xml:space="preserve">ate in ‘dd </w:t>
      </w:r>
      <w:r w:rsidR="00CB6C51">
        <w:t>mon</w:t>
      </w:r>
      <w:r w:rsidR="005172E0">
        <w:t xml:space="preserve"> </w:t>
      </w:r>
      <w:proofErr w:type="spellStart"/>
      <w:r w:rsidR="005172E0">
        <w:t>yyyy</w:t>
      </w:r>
      <w:proofErr w:type="spellEnd"/>
      <w:r w:rsidR="005172E0">
        <w:t xml:space="preserve">’ </w:t>
      </w:r>
      <w:r w:rsidR="00BF6ECF">
        <w:t>format</w:t>
      </w:r>
      <w:r w:rsidR="005172E0">
        <w:t>)</w:t>
      </w:r>
      <w:r w:rsidR="00AD24C9">
        <w:t xml:space="preserve">, </w:t>
      </w:r>
      <w:r w:rsidR="00F63972">
        <w:t xml:space="preserve">Quantity (obtained from the quantity </w:t>
      </w:r>
      <w:r w:rsidR="00C97EC0">
        <w:t xml:space="preserve">bought ended with </w:t>
      </w:r>
      <w:r w:rsidR="008769C2">
        <w:t>‘ item(s)’</w:t>
      </w:r>
      <w:r w:rsidR="00F63972">
        <w:t>)</w:t>
      </w:r>
      <w:r w:rsidR="00094890">
        <w:t xml:space="preserve">, </w:t>
      </w:r>
      <w:proofErr w:type="spellStart"/>
      <w:r>
        <w:t>EquipmentName</w:t>
      </w:r>
      <w:proofErr w:type="spellEnd"/>
      <w:r w:rsidR="0059565D">
        <w:t>,</w:t>
      </w:r>
      <w:r>
        <w:t xml:space="preserve"> and </w:t>
      </w:r>
      <w:proofErr w:type="spellStart"/>
      <w:r w:rsidR="00071D35">
        <w:t>EquipmentPrice</w:t>
      </w:r>
      <w:proofErr w:type="spellEnd"/>
      <w:r w:rsidR="00104E4D">
        <w:t xml:space="preserve"> </w:t>
      </w:r>
      <w:r w:rsidR="0059565D">
        <w:t>f</w:t>
      </w:r>
      <w:r w:rsidR="00104E4D">
        <w:t xml:space="preserve">or every </w:t>
      </w:r>
      <w:r w:rsidR="00D34E2E">
        <w:t>sales transaction</w:t>
      </w:r>
      <w:r w:rsidR="00234BDE">
        <w:t xml:space="preserve"> that the </w:t>
      </w:r>
      <w:r w:rsidR="00104E4D">
        <w:t xml:space="preserve">equipment </w:t>
      </w:r>
      <w:r w:rsidR="0059565D">
        <w:t xml:space="preserve">is the most expensive that ever </w:t>
      </w:r>
      <w:r w:rsidR="00104E4D">
        <w:t>purchased by</w:t>
      </w:r>
      <w:r w:rsidR="00357B08">
        <w:t xml:space="preserve"> the</w:t>
      </w:r>
      <w:r w:rsidR="00104E4D">
        <w:t xml:space="preserve"> </w:t>
      </w:r>
      <w:r w:rsidR="00742CDE">
        <w:t>character</w:t>
      </w:r>
      <w:r w:rsidR="00580B06">
        <w:t>.</w:t>
      </w:r>
    </w:p>
    <w:p w14:paraId="3E3F62A5" w14:textId="77777777" w:rsidR="00247789" w:rsidRDefault="00247789" w:rsidP="00593166">
      <w:pPr>
        <w:pStyle w:val="ListParagraph"/>
        <w:ind w:left="1080"/>
      </w:pPr>
      <w:r>
        <w:t>(</w:t>
      </w:r>
      <w:r>
        <w:rPr>
          <w:b/>
        </w:rPr>
        <w:t>alias subquery</w:t>
      </w:r>
      <w:r>
        <w:t>)</w:t>
      </w:r>
    </w:p>
    <w:p w14:paraId="20B81E59" w14:textId="77777777" w:rsidR="00247789" w:rsidRPr="00247789" w:rsidRDefault="00247789" w:rsidP="00CE0726">
      <w:pPr>
        <w:pStyle w:val="ListParagraph"/>
        <w:spacing w:line="360" w:lineRule="auto"/>
        <w:ind w:left="1080"/>
        <w:jc w:val="both"/>
      </w:pPr>
    </w:p>
    <w:p w14:paraId="5270FDF8" w14:textId="391C9652" w:rsidR="00247789" w:rsidRDefault="00247789" w:rsidP="00593166">
      <w:pPr>
        <w:pStyle w:val="ListParagraph"/>
        <w:numPr>
          <w:ilvl w:val="0"/>
          <w:numId w:val="12"/>
        </w:numPr>
        <w:spacing w:line="360" w:lineRule="auto"/>
        <w:ind w:left="1080"/>
        <w:jc w:val="both"/>
      </w:pPr>
      <w:r>
        <w:t xml:space="preserve">Display </w:t>
      </w:r>
      <w:proofErr w:type="spellStart"/>
      <w:r>
        <w:t>CharacterName</w:t>
      </w:r>
      <w:proofErr w:type="spellEnd"/>
      <w:r>
        <w:t xml:space="preserve">, </w:t>
      </w:r>
      <w:proofErr w:type="spellStart"/>
      <w:r>
        <w:t>EquipmentName</w:t>
      </w:r>
      <w:proofErr w:type="spellEnd"/>
      <w:r>
        <w:t>, STR, VIT,</w:t>
      </w:r>
      <w:r w:rsidR="00916C80">
        <w:t xml:space="preserve"> and</w:t>
      </w:r>
      <w:r>
        <w:t xml:space="preserve"> </w:t>
      </w:r>
      <w:proofErr w:type="spellStart"/>
      <w:r>
        <w:t>UsedAt</w:t>
      </w:r>
      <w:proofErr w:type="spellEnd"/>
      <w:r>
        <w:t xml:space="preserve"> (obtained from the </w:t>
      </w:r>
      <w:r w:rsidR="008C053B">
        <w:t xml:space="preserve">equipment </w:t>
      </w:r>
      <w:r w:rsidR="00075307">
        <w:t>used</w:t>
      </w:r>
      <w:r>
        <w:t xml:space="preserve"> </w:t>
      </w:r>
      <w:r w:rsidR="00075307">
        <w:t>date</w:t>
      </w:r>
      <w:r>
        <w:t>time</w:t>
      </w:r>
      <w:r w:rsidR="00075307">
        <w:t xml:space="preserve"> in </w:t>
      </w:r>
      <w:r w:rsidR="00614782">
        <w:t xml:space="preserve">‘Mon dd, </w:t>
      </w:r>
      <w:proofErr w:type="spellStart"/>
      <w:r w:rsidR="00614782">
        <w:t>yyyy</w:t>
      </w:r>
      <w:proofErr w:type="spellEnd"/>
      <w:r w:rsidR="00614782">
        <w:t>’ format</w:t>
      </w:r>
      <w:r>
        <w:t>)</w:t>
      </w:r>
      <w:r w:rsidR="00916C80">
        <w:t xml:space="preserve"> for every character that’s currently using </w:t>
      </w:r>
      <w:r w:rsidR="00C77804">
        <w:t>e</w:t>
      </w:r>
      <w:r w:rsidR="00916C80">
        <w:t>quipment that has the highest STR or highest VIT</w:t>
      </w:r>
      <w:r w:rsidR="00614782">
        <w:t xml:space="preserve"> of all </w:t>
      </w:r>
      <w:r w:rsidR="004E3D7F">
        <w:t>equipment and sort the data</w:t>
      </w:r>
      <w:r w:rsidR="00916C80">
        <w:t xml:space="preserve"> in descending order based on the </w:t>
      </w:r>
      <w:proofErr w:type="spellStart"/>
      <w:r w:rsidR="00614782">
        <w:t>UsedAt</w:t>
      </w:r>
      <w:proofErr w:type="spellEnd"/>
      <w:r w:rsidR="00916C80">
        <w:t>.</w:t>
      </w:r>
    </w:p>
    <w:p w14:paraId="53CBF16D" w14:textId="77777777" w:rsidR="00916C80" w:rsidRDefault="00916C80" w:rsidP="00593166">
      <w:pPr>
        <w:pStyle w:val="ListParagraph"/>
        <w:spacing w:line="360" w:lineRule="auto"/>
        <w:ind w:left="1080"/>
        <w:jc w:val="both"/>
      </w:pPr>
      <w:r>
        <w:t>(</w:t>
      </w:r>
      <w:r>
        <w:rPr>
          <w:b/>
        </w:rPr>
        <w:t>alias subquery</w:t>
      </w:r>
      <w:r>
        <w:t>)</w:t>
      </w:r>
    </w:p>
    <w:p w14:paraId="51F9D6BC" w14:textId="77777777" w:rsidR="00916C80" w:rsidRPr="00916C80" w:rsidRDefault="00916C80" w:rsidP="00593166">
      <w:pPr>
        <w:pStyle w:val="ListParagraph"/>
        <w:spacing w:line="360" w:lineRule="auto"/>
        <w:ind w:left="1080"/>
        <w:jc w:val="both"/>
      </w:pPr>
    </w:p>
    <w:p w14:paraId="78AFD8F6" w14:textId="50F66CCF" w:rsidR="00916C80" w:rsidRDefault="00916C80" w:rsidP="00593166">
      <w:pPr>
        <w:pStyle w:val="ListParagraph"/>
        <w:numPr>
          <w:ilvl w:val="0"/>
          <w:numId w:val="12"/>
        </w:numPr>
        <w:spacing w:line="360" w:lineRule="auto"/>
        <w:ind w:left="1080"/>
        <w:jc w:val="both"/>
      </w:pPr>
      <w:r>
        <w:t xml:space="preserve">Display </w:t>
      </w:r>
      <w:proofErr w:type="spellStart"/>
      <w:r>
        <w:t>CharacterName</w:t>
      </w:r>
      <w:proofErr w:type="spellEnd"/>
      <w:r>
        <w:t xml:space="preserve">, </w:t>
      </w:r>
      <w:proofErr w:type="spellStart"/>
      <w:r>
        <w:t>EquipmentName</w:t>
      </w:r>
      <w:proofErr w:type="spellEnd"/>
      <w:r>
        <w:t xml:space="preserve">, and </w:t>
      </w:r>
      <w:proofErr w:type="spellStart"/>
      <w:r>
        <w:t>EquipmentPrice</w:t>
      </w:r>
      <w:proofErr w:type="spellEnd"/>
      <w:r w:rsidR="00F5452F">
        <w:t xml:space="preserve"> (obtained by adding ‘</w:t>
      </w:r>
      <w:proofErr w:type="spellStart"/>
      <w:r w:rsidR="00F5452F">
        <w:t>Rp</w:t>
      </w:r>
      <w:proofErr w:type="spellEnd"/>
      <w:proofErr w:type="gramStart"/>
      <w:r w:rsidR="00F5452F">
        <w:t>. ’</w:t>
      </w:r>
      <w:proofErr w:type="gramEnd"/>
      <w:r w:rsidR="00F5452F">
        <w:t xml:space="preserve"> in front of the price that in proper format. i.e. if the price is 150000, then the </w:t>
      </w:r>
      <w:proofErr w:type="spellStart"/>
      <w:r w:rsidR="00F5452F">
        <w:t>EquipmentPrice</w:t>
      </w:r>
      <w:proofErr w:type="spellEnd"/>
      <w:r w:rsidR="00F5452F">
        <w:t xml:space="preserve"> will be ‘</w:t>
      </w:r>
      <w:proofErr w:type="spellStart"/>
      <w:r w:rsidR="00F5452F">
        <w:t>Rp</w:t>
      </w:r>
      <w:proofErr w:type="spellEnd"/>
      <w:r w:rsidR="00F5452F">
        <w:t xml:space="preserve">. </w:t>
      </w:r>
      <w:proofErr w:type="gramStart"/>
      <w:r w:rsidR="00F5452F">
        <w:t>150,000,-</w:t>
      </w:r>
      <w:proofErr w:type="gramEnd"/>
      <w:r w:rsidR="00F5452F">
        <w:t>’)</w:t>
      </w:r>
      <w:r>
        <w:t xml:space="preserve"> for every character that’s currently using </w:t>
      </w:r>
      <w:r w:rsidR="002A6779">
        <w:t xml:space="preserve">either </w:t>
      </w:r>
      <w:r w:rsidR="0005703E">
        <w:t xml:space="preserve">the most expensive </w:t>
      </w:r>
      <w:r w:rsidR="00A13B6E">
        <w:t>e</w:t>
      </w:r>
      <w:r w:rsidR="0005703E">
        <w:t>quipment</w:t>
      </w:r>
      <w:r w:rsidR="00893C56">
        <w:t xml:space="preserve"> of all equipment</w:t>
      </w:r>
      <w:r w:rsidR="0005703E">
        <w:t xml:space="preserve"> </w:t>
      </w:r>
      <w:r w:rsidR="00893C56">
        <w:t>or</w:t>
      </w:r>
      <w:r w:rsidR="0005703E">
        <w:t xml:space="preserve"> the cheapest </w:t>
      </w:r>
      <w:r w:rsidR="00A13B6E">
        <w:t>e</w:t>
      </w:r>
      <w:r w:rsidR="0005703E">
        <w:t>quipment</w:t>
      </w:r>
      <w:r w:rsidR="00893C56">
        <w:t xml:space="preserve"> of all equipment</w:t>
      </w:r>
      <w:r w:rsidR="00234C6E">
        <w:t xml:space="preserve"> and the equipment is still used</w:t>
      </w:r>
      <w:r w:rsidR="0005703E">
        <w:t>.</w:t>
      </w:r>
    </w:p>
    <w:p w14:paraId="0D236070" w14:textId="77777777" w:rsidR="0005703E" w:rsidRPr="0005703E" w:rsidRDefault="0005703E" w:rsidP="00593166">
      <w:pPr>
        <w:pStyle w:val="ListParagraph"/>
        <w:spacing w:line="360" w:lineRule="auto"/>
        <w:ind w:left="1080"/>
        <w:jc w:val="both"/>
      </w:pPr>
      <w:r>
        <w:t>(</w:t>
      </w:r>
      <w:r>
        <w:rPr>
          <w:b/>
        </w:rPr>
        <w:t>alias subquery</w:t>
      </w:r>
      <w:r>
        <w:t>)</w:t>
      </w:r>
    </w:p>
    <w:p w14:paraId="648F80A7" w14:textId="77777777" w:rsidR="0005703E" w:rsidRDefault="0005703E" w:rsidP="00593166">
      <w:pPr>
        <w:pStyle w:val="ListParagraph"/>
        <w:spacing w:line="360" w:lineRule="auto"/>
        <w:ind w:left="1080"/>
        <w:jc w:val="both"/>
      </w:pPr>
    </w:p>
    <w:p w14:paraId="704764DA" w14:textId="06D924E7" w:rsidR="0005703E" w:rsidRDefault="0005703E" w:rsidP="00593166">
      <w:pPr>
        <w:pStyle w:val="ListParagraph"/>
        <w:numPr>
          <w:ilvl w:val="0"/>
          <w:numId w:val="12"/>
        </w:numPr>
        <w:spacing w:line="360" w:lineRule="auto"/>
        <w:ind w:left="1080"/>
        <w:jc w:val="both"/>
      </w:pPr>
      <w:r>
        <w:t xml:space="preserve">Display </w:t>
      </w:r>
      <w:proofErr w:type="spellStart"/>
      <w:r>
        <w:t>CharacterName</w:t>
      </w:r>
      <w:proofErr w:type="spellEnd"/>
      <w:r>
        <w:t xml:space="preserve">, </w:t>
      </w:r>
      <w:proofErr w:type="spellStart"/>
      <w:r>
        <w:t>CharacterEmail</w:t>
      </w:r>
      <w:proofErr w:type="spellEnd"/>
      <w:r>
        <w:t xml:space="preserve">, </w:t>
      </w:r>
      <w:proofErr w:type="spellStart"/>
      <w:r>
        <w:t>EquipmentName</w:t>
      </w:r>
      <w:proofErr w:type="spellEnd"/>
      <w:r>
        <w:t xml:space="preserve">, </w:t>
      </w:r>
      <w:proofErr w:type="spellStart"/>
      <w:r>
        <w:t>EquipmentPrice</w:t>
      </w:r>
      <w:proofErr w:type="spellEnd"/>
      <w:r w:rsidR="00B85C35">
        <w:t xml:space="preserve"> (obtained by adding ‘</w:t>
      </w:r>
      <w:proofErr w:type="spellStart"/>
      <w:r w:rsidR="00B85C35">
        <w:t>Rp</w:t>
      </w:r>
      <w:proofErr w:type="spellEnd"/>
      <w:proofErr w:type="gramStart"/>
      <w:r w:rsidR="00B85C35">
        <w:t>. ’</w:t>
      </w:r>
      <w:proofErr w:type="gramEnd"/>
      <w:r w:rsidR="00B85C35">
        <w:t xml:space="preserve"> in front of equipment price)</w:t>
      </w:r>
      <w:r>
        <w:t>, Quantity for sales transaction that has the most Total Income</w:t>
      </w:r>
      <w:r w:rsidR="004454EB">
        <w:t xml:space="preserve"> (obtained </w:t>
      </w:r>
      <w:r w:rsidR="008822F1">
        <w:t>by</w:t>
      </w:r>
      <w:r w:rsidR="004454EB">
        <w:t xml:space="preserve"> the </w:t>
      </w:r>
      <w:r w:rsidR="007A6B9D">
        <w:t xml:space="preserve">total of </w:t>
      </w:r>
      <w:r w:rsidR="004454EB">
        <w:t>multiplication of equipment price and quantity sold)</w:t>
      </w:r>
      <w:r>
        <w:t xml:space="preserve"> with at least 2 kinds of equipment sold.</w:t>
      </w:r>
    </w:p>
    <w:p w14:paraId="7DF4E565" w14:textId="77777777" w:rsidR="0005703E" w:rsidRDefault="0005703E" w:rsidP="00593166">
      <w:pPr>
        <w:pStyle w:val="ListParagraph"/>
        <w:spacing w:line="360" w:lineRule="auto"/>
        <w:ind w:left="1080"/>
        <w:jc w:val="both"/>
      </w:pPr>
      <w:r>
        <w:t>(</w:t>
      </w:r>
      <w:r>
        <w:rPr>
          <w:b/>
        </w:rPr>
        <w:t>alias subquery</w:t>
      </w:r>
      <w:r>
        <w:t>)</w:t>
      </w:r>
    </w:p>
    <w:p w14:paraId="37114A9A" w14:textId="77777777" w:rsidR="00001C10" w:rsidRDefault="00001C10" w:rsidP="00593166">
      <w:pPr>
        <w:spacing w:line="360" w:lineRule="auto"/>
        <w:ind w:left="1080"/>
        <w:jc w:val="both"/>
      </w:pPr>
    </w:p>
    <w:p w14:paraId="2D67D9FA" w14:textId="280F9F63" w:rsidR="0005703E" w:rsidRDefault="0005703E" w:rsidP="00593166">
      <w:pPr>
        <w:pStyle w:val="ListParagraph"/>
        <w:numPr>
          <w:ilvl w:val="0"/>
          <w:numId w:val="12"/>
        </w:numPr>
        <w:spacing w:line="360" w:lineRule="auto"/>
        <w:ind w:left="1080"/>
        <w:jc w:val="both"/>
      </w:pPr>
      <w:r>
        <w:t>Create a view named ‘</w:t>
      </w:r>
      <w:r w:rsidR="006033B9" w:rsidRPr="00721F1F">
        <w:rPr>
          <w:b/>
        </w:rPr>
        <w:t xml:space="preserve">Profit per </w:t>
      </w:r>
      <w:r w:rsidR="00793B3A" w:rsidRPr="00721F1F">
        <w:rPr>
          <w:b/>
        </w:rPr>
        <w:t>NPC</w:t>
      </w:r>
      <w:r w:rsidR="006033B9">
        <w:t xml:space="preserve">’ </w:t>
      </w:r>
      <w:r w:rsidR="00001C10">
        <w:t xml:space="preserve">to display </w:t>
      </w:r>
      <w:proofErr w:type="spellStart"/>
      <w:r w:rsidR="00001C10">
        <w:t>NpcName</w:t>
      </w:r>
      <w:proofErr w:type="spellEnd"/>
      <w:r w:rsidR="00001C10">
        <w:t xml:space="preserve">, Total Sales Income (obtained from the total </w:t>
      </w:r>
      <w:r w:rsidR="007E4458">
        <w:t xml:space="preserve">of </w:t>
      </w:r>
      <w:r w:rsidR="008C5111">
        <w:t>equipment price multiplied by quantity</w:t>
      </w:r>
      <w:r w:rsidR="00001C10">
        <w:t>), and Average Sales</w:t>
      </w:r>
      <w:r w:rsidR="00F247DB">
        <w:t xml:space="preserve"> Income</w:t>
      </w:r>
      <w:r w:rsidR="00001C10">
        <w:t xml:space="preserve"> (obtained from the average of </w:t>
      </w:r>
      <w:r w:rsidR="00270A29">
        <w:t>equipment price multiplied by quantity</w:t>
      </w:r>
      <w:r w:rsidR="00001C10">
        <w:t xml:space="preserve">) </w:t>
      </w:r>
      <w:r w:rsidR="003758A3">
        <w:t xml:space="preserve">for every NPC </w:t>
      </w:r>
      <w:r w:rsidR="00263875">
        <w:t xml:space="preserve">that </w:t>
      </w:r>
      <w:r w:rsidR="00297085">
        <w:lastRenderedPageBreak/>
        <w:t>ever do sales transaction that</w:t>
      </w:r>
      <w:r w:rsidR="00001C10">
        <w:t xml:space="preserve"> occurred in </w:t>
      </w:r>
      <w:r w:rsidR="002C618D">
        <w:t>weekdays (except Saturday and Sunday)</w:t>
      </w:r>
      <w:r w:rsidR="00417B0D">
        <w:t xml:space="preserve"> and the Total Sales Income is more than the Average Sales Income</w:t>
      </w:r>
      <w:r w:rsidR="002C618D">
        <w:t>.</w:t>
      </w:r>
    </w:p>
    <w:p w14:paraId="0422121B" w14:textId="77777777" w:rsidR="006033B9" w:rsidRDefault="006033B9" w:rsidP="00593166">
      <w:pPr>
        <w:pStyle w:val="ListParagraph"/>
        <w:spacing w:line="360" w:lineRule="auto"/>
        <w:ind w:left="1080"/>
        <w:jc w:val="both"/>
      </w:pPr>
    </w:p>
    <w:p w14:paraId="2A1D57D2" w14:textId="00FC1A34" w:rsidR="00230332" w:rsidRPr="006033B9" w:rsidRDefault="006033B9" w:rsidP="00593166">
      <w:pPr>
        <w:pStyle w:val="ListParagraph"/>
        <w:numPr>
          <w:ilvl w:val="0"/>
          <w:numId w:val="12"/>
        </w:numPr>
        <w:spacing w:line="360" w:lineRule="auto"/>
        <w:ind w:left="1080"/>
        <w:jc w:val="both"/>
        <w:rPr>
          <w:b/>
        </w:rPr>
      </w:pPr>
      <w:r>
        <w:t xml:space="preserve"> Create view named ‘</w:t>
      </w:r>
      <w:r w:rsidRPr="00B93034">
        <w:rPr>
          <w:b/>
        </w:rPr>
        <w:t>Profit per Date</w:t>
      </w:r>
      <w:r>
        <w:t xml:space="preserve">’ to display Transaction Date (obtained from </w:t>
      </w:r>
      <w:proofErr w:type="spellStart"/>
      <w:r>
        <w:t>SalesDate</w:t>
      </w:r>
      <w:proofErr w:type="spellEnd"/>
      <w:r w:rsidR="00652A86">
        <w:t xml:space="preserve"> in ‘dd Mon </w:t>
      </w:r>
      <w:proofErr w:type="spellStart"/>
      <w:r w:rsidR="00652A86">
        <w:t>yyyy</w:t>
      </w:r>
      <w:proofErr w:type="spellEnd"/>
      <w:r w:rsidR="00652A86">
        <w:t>’ format</w:t>
      </w:r>
      <w:r>
        <w:t>) and Total Profit (obtained</w:t>
      </w:r>
      <w:r w:rsidR="00152EBE">
        <w:t xml:space="preserve"> by adding ‘</w:t>
      </w:r>
      <w:proofErr w:type="spellStart"/>
      <w:r w:rsidR="00152EBE">
        <w:t>Rp</w:t>
      </w:r>
      <w:proofErr w:type="spellEnd"/>
      <w:r w:rsidR="00152EBE">
        <w:t>. ’ in front of the total of equipment price multiplied by quantity</w:t>
      </w:r>
      <w:r w:rsidR="00281AEA">
        <w:t xml:space="preserve"> sold</w:t>
      </w:r>
      <w:r>
        <w:t xml:space="preserve">) for each </w:t>
      </w:r>
      <w:r w:rsidR="00A74795">
        <w:t xml:space="preserve">sales transaction </w:t>
      </w:r>
      <w:r>
        <w:t xml:space="preserve">that </w:t>
      </w:r>
      <w:r w:rsidR="001B13F8">
        <w:t>has</w:t>
      </w:r>
      <w:r>
        <w:t xml:space="preserve"> at least 2</w:t>
      </w:r>
      <w:r w:rsidR="001E4537">
        <w:t xml:space="preserve"> </w:t>
      </w:r>
      <w:proofErr w:type="spellStart"/>
      <w:r w:rsidR="00152EBE">
        <w:t>equipment</w:t>
      </w:r>
      <w:r w:rsidR="00367D70">
        <w:t>s</w:t>
      </w:r>
      <w:proofErr w:type="spellEnd"/>
      <w:r w:rsidR="004C6131">
        <w:t xml:space="preserve"> </w:t>
      </w:r>
      <w:r w:rsidR="00152EBE">
        <w:t>sold</w:t>
      </w:r>
      <w:r w:rsidR="001561A2">
        <w:t xml:space="preserve"> (not its quantity)</w:t>
      </w:r>
      <w:r>
        <w:t xml:space="preserve"> and</w:t>
      </w:r>
      <w:r w:rsidR="001564B1">
        <w:t xml:space="preserve"> the</w:t>
      </w:r>
      <w:r>
        <w:t xml:space="preserve"> total profit is more than 3.000.000.</w:t>
      </w:r>
    </w:p>
    <w:p w14:paraId="42BEEE1A" w14:textId="77777777" w:rsidR="006033B9" w:rsidRPr="006033B9" w:rsidRDefault="006033B9" w:rsidP="006033B9">
      <w:pPr>
        <w:spacing w:line="360" w:lineRule="auto"/>
        <w:jc w:val="both"/>
        <w:rPr>
          <w:b/>
        </w:rPr>
      </w:pPr>
    </w:p>
    <w:p w14:paraId="31C13AFB" w14:textId="77777777" w:rsidR="00230332" w:rsidRDefault="00230332" w:rsidP="00230332">
      <w:pPr>
        <w:spacing w:line="360" w:lineRule="auto"/>
        <w:jc w:val="both"/>
      </w:pPr>
      <w:r w:rsidRPr="002C14CC">
        <w:rPr>
          <w:b/>
        </w:rPr>
        <w:t>File that must be collected</w:t>
      </w:r>
      <w:r>
        <w:t>:</w:t>
      </w:r>
    </w:p>
    <w:p w14:paraId="5D00795C" w14:textId="77777777" w:rsidR="00230332" w:rsidRDefault="00230332" w:rsidP="00230332">
      <w:pPr>
        <w:pStyle w:val="ListParagraph"/>
        <w:numPr>
          <w:ilvl w:val="0"/>
          <w:numId w:val="18"/>
        </w:numPr>
        <w:spacing w:line="360" w:lineRule="auto"/>
        <w:jc w:val="both"/>
      </w:pPr>
      <w:r>
        <w:t>Entity Relationship Diagram (.</w:t>
      </w:r>
      <w:proofErr w:type="spellStart"/>
      <w:r>
        <w:t>vsd</w:t>
      </w:r>
      <w:r w:rsidR="00A543FD">
        <w:t>x</w:t>
      </w:r>
      <w:proofErr w:type="spellEnd"/>
      <w:r>
        <w:t>, .</w:t>
      </w:r>
      <w:proofErr w:type="spellStart"/>
      <w:r>
        <w:t>png</w:t>
      </w:r>
      <w:proofErr w:type="spellEnd"/>
      <w:r>
        <w:t>)</w:t>
      </w:r>
    </w:p>
    <w:p w14:paraId="763CB7E1" w14:textId="77777777" w:rsidR="00230332" w:rsidRDefault="00230332" w:rsidP="00230332">
      <w:pPr>
        <w:pStyle w:val="ListParagraph"/>
        <w:numPr>
          <w:ilvl w:val="0"/>
          <w:numId w:val="18"/>
        </w:numPr>
        <w:spacing w:line="360" w:lineRule="auto"/>
        <w:jc w:val="both"/>
      </w:pPr>
      <w:r>
        <w:t>Query to create the database system. (.</w:t>
      </w:r>
      <w:proofErr w:type="spellStart"/>
      <w:r>
        <w:t>sql</w:t>
      </w:r>
      <w:proofErr w:type="spellEnd"/>
      <w:r>
        <w:t>)</w:t>
      </w:r>
    </w:p>
    <w:p w14:paraId="12671D70" w14:textId="77777777" w:rsidR="00230332" w:rsidRDefault="00230332" w:rsidP="00230332">
      <w:pPr>
        <w:pStyle w:val="ListParagraph"/>
        <w:numPr>
          <w:ilvl w:val="0"/>
          <w:numId w:val="18"/>
        </w:numPr>
        <w:spacing w:line="360" w:lineRule="auto"/>
        <w:jc w:val="both"/>
      </w:pPr>
      <w:r>
        <w:t>Query to insert data into tables. (.</w:t>
      </w:r>
      <w:proofErr w:type="spellStart"/>
      <w:r>
        <w:t>sql</w:t>
      </w:r>
      <w:proofErr w:type="spellEnd"/>
      <w:r>
        <w:t>)</w:t>
      </w:r>
    </w:p>
    <w:p w14:paraId="18E11E58" w14:textId="77777777" w:rsidR="00230332" w:rsidRDefault="00230332" w:rsidP="00230332">
      <w:pPr>
        <w:pStyle w:val="ListParagraph"/>
        <w:numPr>
          <w:ilvl w:val="0"/>
          <w:numId w:val="18"/>
        </w:numPr>
        <w:spacing w:line="360" w:lineRule="auto"/>
        <w:jc w:val="both"/>
      </w:pPr>
      <w:r>
        <w:t>Query to simulate the transactions processes. (.</w:t>
      </w:r>
      <w:proofErr w:type="spellStart"/>
      <w:r>
        <w:t>sql</w:t>
      </w:r>
      <w:proofErr w:type="spellEnd"/>
      <w:r>
        <w:t>)</w:t>
      </w:r>
    </w:p>
    <w:p w14:paraId="0F55C27B" w14:textId="77777777" w:rsidR="00230332" w:rsidRDefault="00230332" w:rsidP="00230332">
      <w:pPr>
        <w:pStyle w:val="ListParagraph"/>
        <w:numPr>
          <w:ilvl w:val="0"/>
          <w:numId w:val="18"/>
        </w:numPr>
        <w:spacing w:line="360" w:lineRule="auto"/>
        <w:jc w:val="both"/>
      </w:pPr>
      <w:r>
        <w:t>Query to answer the 10 cases. (.</w:t>
      </w:r>
      <w:proofErr w:type="spellStart"/>
      <w:r>
        <w:t>sql</w:t>
      </w:r>
      <w:proofErr w:type="spellEnd"/>
      <w:r>
        <w:t>)</w:t>
      </w:r>
    </w:p>
    <w:p w14:paraId="6812981C" w14:textId="77777777" w:rsidR="006033B9" w:rsidRDefault="006033B9" w:rsidP="0046089D">
      <w:pPr>
        <w:spacing w:line="360" w:lineRule="auto"/>
        <w:jc w:val="both"/>
        <w:rPr>
          <w:rStyle w:val="longtext"/>
          <w:b/>
          <w:shd w:val="clear" w:color="auto" w:fill="FFFFFF"/>
        </w:rPr>
      </w:pPr>
      <w:bookmarkStart w:id="1" w:name="OLE_LINK1"/>
    </w:p>
    <w:p w14:paraId="2C62698D" w14:textId="77777777" w:rsidR="0046089D" w:rsidRPr="00E459EF" w:rsidRDefault="0046089D" w:rsidP="0046089D">
      <w:pPr>
        <w:spacing w:line="360" w:lineRule="auto"/>
        <w:jc w:val="both"/>
        <w:rPr>
          <w:rStyle w:val="longtext"/>
          <w:b/>
          <w:shd w:val="clear" w:color="auto" w:fill="FFFFFF"/>
        </w:rPr>
      </w:pPr>
      <w:r w:rsidRPr="00E459EF">
        <w:rPr>
          <w:rStyle w:val="longtext"/>
          <w:b/>
          <w:shd w:val="clear" w:color="auto" w:fill="FFFFFF"/>
        </w:rPr>
        <w:t>Here are the rules that you must follow to create your project:</w:t>
      </w:r>
    </w:p>
    <w:p w14:paraId="567817F8" w14:textId="77777777" w:rsidR="0046089D" w:rsidRPr="008968F1" w:rsidRDefault="0046089D" w:rsidP="0046089D">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83C6573"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41D5A">
        <w:rPr>
          <w:color w:val="000000"/>
        </w:rPr>
        <w:t>Use the tec</w:t>
      </w:r>
      <w:r>
        <w:rPr>
          <w:color w:val="000000"/>
        </w:rPr>
        <w:t>hniques taught during practicum.</w:t>
      </w:r>
    </w:p>
    <w:p w14:paraId="200CDD3F"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28908604"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4B720FE9" w14:textId="77777777" w:rsidR="0046089D" w:rsidRPr="003C0C93" w:rsidRDefault="0046089D" w:rsidP="0046089D">
      <w:pPr>
        <w:numPr>
          <w:ilvl w:val="1"/>
          <w:numId w:val="19"/>
        </w:numPr>
        <w:spacing w:line="360" w:lineRule="auto"/>
        <w:jc w:val="both"/>
        <w:rPr>
          <w:rStyle w:val="longtext"/>
          <w:color w:val="000000"/>
        </w:rPr>
      </w:pPr>
      <w:r w:rsidRPr="003C0C93">
        <w:rPr>
          <w:rStyle w:val="longtext"/>
          <w:color w:val="000000"/>
        </w:rPr>
        <w:t>All files in your project</w:t>
      </w:r>
    </w:p>
    <w:p w14:paraId="71D929EB" w14:textId="77777777" w:rsidR="0046089D" w:rsidRPr="005530C2" w:rsidRDefault="0046089D" w:rsidP="0046089D">
      <w:pPr>
        <w:numPr>
          <w:ilvl w:val="1"/>
          <w:numId w:val="19"/>
        </w:numPr>
        <w:spacing w:line="360" w:lineRule="auto"/>
        <w:jc w:val="both"/>
        <w:rPr>
          <w:rStyle w:val="longtext"/>
          <w:color w:val="000000"/>
        </w:rPr>
      </w:pPr>
      <w:r w:rsidRPr="005530C2">
        <w:rPr>
          <w:rStyle w:val="longtext"/>
          <w:color w:val="000000"/>
        </w:rPr>
        <w:t>Other files (image, audio, video, etc.) used in your project</w:t>
      </w:r>
    </w:p>
    <w:p w14:paraId="332A1921" w14:textId="77777777" w:rsidR="0046089D" w:rsidRPr="00BB43CA" w:rsidRDefault="0046089D" w:rsidP="0046089D">
      <w:pPr>
        <w:numPr>
          <w:ilvl w:val="1"/>
          <w:numId w:val="19"/>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1"/>
      <w:r>
        <w:rPr>
          <w:rStyle w:val="longtext"/>
          <w:color w:val="000000"/>
        </w:rPr>
        <w:t>t</w:t>
      </w:r>
    </w:p>
    <w:p w14:paraId="7112CB18" w14:textId="77777777" w:rsidR="0046089D" w:rsidRDefault="0046089D" w:rsidP="0046089D">
      <w:pPr>
        <w:spacing w:line="360" w:lineRule="auto"/>
        <w:jc w:val="both"/>
      </w:pPr>
    </w:p>
    <w:p w14:paraId="79065C30" w14:textId="77777777" w:rsidR="00AD0FD4" w:rsidRDefault="00AD0FD4" w:rsidP="0046089D">
      <w:pPr>
        <w:spacing w:line="360" w:lineRule="auto"/>
        <w:jc w:val="both"/>
      </w:pPr>
    </w:p>
    <w:p w14:paraId="040BA30A" w14:textId="77777777" w:rsidR="00AD0FD4" w:rsidRPr="00A32343" w:rsidRDefault="00AD0FD4" w:rsidP="0046089D">
      <w:pPr>
        <w:spacing w:line="360" w:lineRule="auto"/>
        <w:jc w:val="both"/>
      </w:pPr>
    </w:p>
    <w:sectPr w:rsidR="00AD0FD4"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1CFC5" w14:textId="77777777" w:rsidR="004F5F47" w:rsidRDefault="004F5F47" w:rsidP="00273E4A">
      <w:r>
        <w:separator/>
      </w:r>
    </w:p>
  </w:endnote>
  <w:endnote w:type="continuationSeparator" w:id="0">
    <w:p w14:paraId="5E716D80" w14:textId="77777777" w:rsidR="004F5F47" w:rsidRDefault="004F5F4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2AE4D"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50AAC371" wp14:editId="4218AB47">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965B6E2"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sdtContent>
    </w:sdt>
  </w:p>
  <w:p w14:paraId="5E25E021"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13982"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476FABD8" wp14:editId="22204A4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4EE7F649"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33E021FE"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884CE16"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76892" w14:textId="77777777" w:rsidR="004F5F47" w:rsidRDefault="004F5F47" w:rsidP="00273E4A">
      <w:r>
        <w:separator/>
      </w:r>
    </w:p>
  </w:footnote>
  <w:footnote w:type="continuationSeparator" w:id="0">
    <w:p w14:paraId="35D509C4" w14:textId="77777777" w:rsidR="004F5F47" w:rsidRDefault="004F5F4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6903CD8" w14:textId="77777777" w:rsidTr="005D0782">
      <w:tc>
        <w:tcPr>
          <w:tcW w:w="5220" w:type="dxa"/>
        </w:tcPr>
        <w:p w14:paraId="6D767490" w14:textId="1E28338F" w:rsidR="005D0782" w:rsidRPr="00261D90" w:rsidRDefault="00261D90" w:rsidP="005D0782">
          <w:pPr>
            <w:pStyle w:val="Header"/>
            <w:tabs>
              <w:tab w:val="clear" w:pos="9360"/>
            </w:tabs>
            <w:rPr>
              <w:b/>
              <w:sz w:val="20"/>
              <w:lang w:val="en-ID"/>
            </w:rPr>
          </w:pPr>
          <w:r>
            <w:rPr>
              <w:b/>
              <w:sz w:val="20"/>
              <w:lang w:val="en-ID"/>
            </w:rPr>
            <w:t>180</w:t>
          </w:r>
          <w:r w:rsidR="00212FAF">
            <w:rPr>
              <w:b/>
              <w:sz w:val="20"/>
              <w:lang w:val="en-ID"/>
            </w:rPr>
            <w:t>2</w:t>
          </w:r>
          <w:r>
            <w:rPr>
              <w:b/>
              <w:sz w:val="20"/>
              <w:lang w:val="en-ID"/>
            </w:rPr>
            <w:t>1</w:t>
          </w:r>
          <w:r w:rsidR="00212FAF">
            <w:rPr>
              <w:b/>
              <w:sz w:val="20"/>
              <w:lang w:val="en-ID"/>
            </w:rPr>
            <w:t>9</w:t>
          </w:r>
        </w:p>
      </w:tc>
      <w:tc>
        <w:tcPr>
          <w:tcW w:w="5220" w:type="dxa"/>
        </w:tcPr>
        <w:p w14:paraId="74629F90"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667AE2BD" w14:textId="77777777" w:rsidR="005B66A9" w:rsidRDefault="005D0782" w:rsidP="005D0782">
    <w:pPr>
      <w:pStyle w:val="Header"/>
      <w:tabs>
        <w:tab w:val="clear" w:pos="9360"/>
      </w:tabs>
    </w:pPr>
    <w:r>
      <w:tab/>
    </w:r>
  </w:p>
  <w:p w14:paraId="13595650"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B53B"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70C91"/>
    <w:multiLevelType w:val="hybridMultilevel"/>
    <w:tmpl w:val="7F28B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6"/>
  </w:num>
  <w:num w:numId="3">
    <w:abstractNumId w:val="12"/>
  </w:num>
  <w:num w:numId="4">
    <w:abstractNumId w:val="7"/>
  </w:num>
  <w:num w:numId="5">
    <w:abstractNumId w:val="15"/>
  </w:num>
  <w:num w:numId="6">
    <w:abstractNumId w:val="11"/>
  </w:num>
  <w:num w:numId="7">
    <w:abstractNumId w:val="16"/>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4"/>
  </w:num>
  <w:num w:numId="15">
    <w:abstractNumId w:val="17"/>
  </w:num>
  <w:num w:numId="16">
    <w:abstractNumId w:val="9"/>
  </w:num>
  <w:num w:numId="17">
    <w:abstractNumId w:val="8"/>
  </w:num>
  <w:num w:numId="18">
    <w:abstractNumId w:val="13"/>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8A7"/>
    <w:rsid w:val="00001C10"/>
    <w:rsid w:val="00006EAB"/>
    <w:rsid w:val="00020CF4"/>
    <w:rsid w:val="00020F10"/>
    <w:rsid w:val="00031E36"/>
    <w:rsid w:val="0003534A"/>
    <w:rsid w:val="00041C17"/>
    <w:rsid w:val="00051154"/>
    <w:rsid w:val="0005703E"/>
    <w:rsid w:val="00063EB1"/>
    <w:rsid w:val="00066BD4"/>
    <w:rsid w:val="00071D35"/>
    <w:rsid w:val="00072DE7"/>
    <w:rsid w:val="000732DF"/>
    <w:rsid w:val="00074E65"/>
    <w:rsid w:val="00075307"/>
    <w:rsid w:val="000812A3"/>
    <w:rsid w:val="00093D29"/>
    <w:rsid w:val="00094890"/>
    <w:rsid w:val="00097405"/>
    <w:rsid w:val="000A0C90"/>
    <w:rsid w:val="000A23D8"/>
    <w:rsid w:val="000A2741"/>
    <w:rsid w:val="000A3F41"/>
    <w:rsid w:val="000A43C1"/>
    <w:rsid w:val="000A45CD"/>
    <w:rsid w:val="000B4174"/>
    <w:rsid w:val="000B69D0"/>
    <w:rsid w:val="000C3015"/>
    <w:rsid w:val="000C425C"/>
    <w:rsid w:val="000C545D"/>
    <w:rsid w:val="000D1837"/>
    <w:rsid w:val="000E7AEC"/>
    <w:rsid w:val="000F057A"/>
    <w:rsid w:val="000F1EBF"/>
    <w:rsid w:val="000F3EB6"/>
    <w:rsid w:val="000F7CFC"/>
    <w:rsid w:val="000F7FC6"/>
    <w:rsid w:val="00104E4D"/>
    <w:rsid w:val="001064B8"/>
    <w:rsid w:val="001128D4"/>
    <w:rsid w:val="00122BC2"/>
    <w:rsid w:val="00123B10"/>
    <w:rsid w:val="00126822"/>
    <w:rsid w:val="00130917"/>
    <w:rsid w:val="00131DAA"/>
    <w:rsid w:val="00132DCE"/>
    <w:rsid w:val="00134441"/>
    <w:rsid w:val="001406F7"/>
    <w:rsid w:val="001411D6"/>
    <w:rsid w:val="00145C2E"/>
    <w:rsid w:val="00150E94"/>
    <w:rsid w:val="00151847"/>
    <w:rsid w:val="00152EBE"/>
    <w:rsid w:val="001561A2"/>
    <w:rsid w:val="001564B1"/>
    <w:rsid w:val="0015698F"/>
    <w:rsid w:val="001574C6"/>
    <w:rsid w:val="00161BD9"/>
    <w:rsid w:val="0016581C"/>
    <w:rsid w:val="00183F26"/>
    <w:rsid w:val="001856AE"/>
    <w:rsid w:val="001955A6"/>
    <w:rsid w:val="00195CD7"/>
    <w:rsid w:val="001A300E"/>
    <w:rsid w:val="001B07D5"/>
    <w:rsid w:val="001B13F8"/>
    <w:rsid w:val="001B3A2E"/>
    <w:rsid w:val="001B6E2C"/>
    <w:rsid w:val="001D253B"/>
    <w:rsid w:val="001D45C3"/>
    <w:rsid w:val="001D4810"/>
    <w:rsid w:val="001E3EDB"/>
    <w:rsid w:val="001E4042"/>
    <w:rsid w:val="001E4537"/>
    <w:rsid w:val="001E637E"/>
    <w:rsid w:val="001E7ABE"/>
    <w:rsid w:val="001F433D"/>
    <w:rsid w:val="001F64B6"/>
    <w:rsid w:val="00204557"/>
    <w:rsid w:val="00212FAF"/>
    <w:rsid w:val="00224780"/>
    <w:rsid w:val="00230332"/>
    <w:rsid w:val="00232DE6"/>
    <w:rsid w:val="00234BDE"/>
    <w:rsid w:val="00234C6E"/>
    <w:rsid w:val="00235C36"/>
    <w:rsid w:val="002376FA"/>
    <w:rsid w:val="00247789"/>
    <w:rsid w:val="002510EE"/>
    <w:rsid w:val="002557B3"/>
    <w:rsid w:val="00256109"/>
    <w:rsid w:val="00261D90"/>
    <w:rsid w:val="002627DF"/>
    <w:rsid w:val="00263875"/>
    <w:rsid w:val="00270A29"/>
    <w:rsid w:val="00270EAC"/>
    <w:rsid w:val="00273E4A"/>
    <w:rsid w:val="00280463"/>
    <w:rsid w:val="00281799"/>
    <w:rsid w:val="002819BF"/>
    <w:rsid w:val="00281AEA"/>
    <w:rsid w:val="002841B3"/>
    <w:rsid w:val="002956DC"/>
    <w:rsid w:val="0029643A"/>
    <w:rsid w:val="002967D9"/>
    <w:rsid w:val="00296DA6"/>
    <w:rsid w:val="00297085"/>
    <w:rsid w:val="002A07C0"/>
    <w:rsid w:val="002A0C35"/>
    <w:rsid w:val="002A138B"/>
    <w:rsid w:val="002A1ABF"/>
    <w:rsid w:val="002A66E0"/>
    <w:rsid w:val="002A6779"/>
    <w:rsid w:val="002B00F2"/>
    <w:rsid w:val="002B7CDD"/>
    <w:rsid w:val="002C3AC5"/>
    <w:rsid w:val="002C618D"/>
    <w:rsid w:val="002C7FC0"/>
    <w:rsid w:val="002D083B"/>
    <w:rsid w:val="002D1472"/>
    <w:rsid w:val="002D7F31"/>
    <w:rsid w:val="002E3324"/>
    <w:rsid w:val="002E4280"/>
    <w:rsid w:val="002E680F"/>
    <w:rsid w:val="002F3C91"/>
    <w:rsid w:val="002F524A"/>
    <w:rsid w:val="003002A2"/>
    <w:rsid w:val="00301C42"/>
    <w:rsid w:val="00305136"/>
    <w:rsid w:val="003054E4"/>
    <w:rsid w:val="00306973"/>
    <w:rsid w:val="00306EF9"/>
    <w:rsid w:val="00320C87"/>
    <w:rsid w:val="00321362"/>
    <w:rsid w:val="00323347"/>
    <w:rsid w:val="003268F9"/>
    <w:rsid w:val="00336999"/>
    <w:rsid w:val="003432E6"/>
    <w:rsid w:val="003439D3"/>
    <w:rsid w:val="00346CED"/>
    <w:rsid w:val="00357B08"/>
    <w:rsid w:val="0036420F"/>
    <w:rsid w:val="00364963"/>
    <w:rsid w:val="0036669F"/>
    <w:rsid w:val="00366844"/>
    <w:rsid w:val="003670D0"/>
    <w:rsid w:val="00367D70"/>
    <w:rsid w:val="0037553B"/>
    <w:rsid w:val="003758A3"/>
    <w:rsid w:val="00376B6F"/>
    <w:rsid w:val="003808EE"/>
    <w:rsid w:val="0038376D"/>
    <w:rsid w:val="00384C7B"/>
    <w:rsid w:val="00387D06"/>
    <w:rsid w:val="00391EC8"/>
    <w:rsid w:val="003A1788"/>
    <w:rsid w:val="003A2BB4"/>
    <w:rsid w:val="003A52B1"/>
    <w:rsid w:val="003A711C"/>
    <w:rsid w:val="003B1D05"/>
    <w:rsid w:val="003B27CC"/>
    <w:rsid w:val="003B5F77"/>
    <w:rsid w:val="003C0A29"/>
    <w:rsid w:val="003C1CE6"/>
    <w:rsid w:val="003C24E7"/>
    <w:rsid w:val="003D32C5"/>
    <w:rsid w:val="003D7084"/>
    <w:rsid w:val="003E320D"/>
    <w:rsid w:val="003F71D2"/>
    <w:rsid w:val="00401264"/>
    <w:rsid w:val="00403184"/>
    <w:rsid w:val="004074A1"/>
    <w:rsid w:val="0041345C"/>
    <w:rsid w:val="00417B0D"/>
    <w:rsid w:val="00420AFF"/>
    <w:rsid w:val="00422134"/>
    <w:rsid w:val="00431AB4"/>
    <w:rsid w:val="00434FFC"/>
    <w:rsid w:val="00441A61"/>
    <w:rsid w:val="004422CB"/>
    <w:rsid w:val="004454EB"/>
    <w:rsid w:val="004455BE"/>
    <w:rsid w:val="00446550"/>
    <w:rsid w:val="00446D31"/>
    <w:rsid w:val="00452F75"/>
    <w:rsid w:val="0045325D"/>
    <w:rsid w:val="004564E4"/>
    <w:rsid w:val="0046089D"/>
    <w:rsid w:val="00461F5C"/>
    <w:rsid w:val="004633AF"/>
    <w:rsid w:val="004636FA"/>
    <w:rsid w:val="0046440B"/>
    <w:rsid w:val="00470964"/>
    <w:rsid w:val="004716A8"/>
    <w:rsid w:val="00471AE3"/>
    <w:rsid w:val="00486EDC"/>
    <w:rsid w:val="00487AD1"/>
    <w:rsid w:val="00491976"/>
    <w:rsid w:val="00494E4C"/>
    <w:rsid w:val="00497200"/>
    <w:rsid w:val="004A6F1F"/>
    <w:rsid w:val="004B06F2"/>
    <w:rsid w:val="004B47B5"/>
    <w:rsid w:val="004B6721"/>
    <w:rsid w:val="004B6AFE"/>
    <w:rsid w:val="004C0F0C"/>
    <w:rsid w:val="004C226C"/>
    <w:rsid w:val="004C54FD"/>
    <w:rsid w:val="004C6131"/>
    <w:rsid w:val="004D176C"/>
    <w:rsid w:val="004D291B"/>
    <w:rsid w:val="004E3D7F"/>
    <w:rsid w:val="004E7352"/>
    <w:rsid w:val="004F5F47"/>
    <w:rsid w:val="00505B2E"/>
    <w:rsid w:val="005172E0"/>
    <w:rsid w:val="00520E03"/>
    <w:rsid w:val="0052130D"/>
    <w:rsid w:val="005314B7"/>
    <w:rsid w:val="00535DA7"/>
    <w:rsid w:val="005377CF"/>
    <w:rsid w:val="00543B08"/>
    <w:rsid w:val="005447D7"/>
    <w:rsid w:val="0055410B"/>
    <w:rsid w:val="00556E41"/>
    <w:rsid w:val="0056188E"/>
    <w:rsid w:val="00571B72"/>
    <w:rsid w:val="00576C92"/>
    <w:rsid w:val="00577964"/>
    <w:rsid w:val="00580B06"/>
    <w:rsid w:val="00581678"/>
    <w:rsid w:val="00582417"/>
    <w:rsid w:val="00582E4C"/>
    <w:rsid w:val="00586B05"/>
    <w:rsid w:val="00587EA9"/>
    <w:rsid w:val="00592A76"/>
    <w:rsid w:val="00593166"/>
    <w:rsid w:val="0059565D"/>
    <w:rsid w:val="005A072D"/>
    <w:rsid w:val="005A1C9C"/>
    <w:rsid w:val="005A32DD"/>
    <w:rsid w:val="005A56D7"/>
    <w:rsid w:val="005B07D4"/>
    <w:rsid w:val="005B3392"/>
    <w:rsid w:val="005B34C2"/>
    <w:rsid w:val="005B37AB"/>
    <w:rsid w:val="005B66A9"/>
    <w:rsid w:val="005C0B97"/>
    <w:rsid w:val="005C156C"/>
    <w:rsid w:val="005C19B6"/>
    <w:rsid w:val="005C6487"/>
    <w:rsid w:val="005D0782"/>
    <w:rsid w:val="005E5A3D"/>
    <w:rsid w:val="005F2837"/>
    <w:rsid w:val="005F3FA3"/>
    <w:rsid w:val="005F47E6"/>
    <w:rsid w:val="005F5ECF"/>
    <w:rsid w:val="005F794B"/>
    <w:rsid w:val="0060201C"/>
    <w:rsid w:val="006033B9"/>
    <w:rsid w:val="0060486C"/>
    <w:rsid w:val="00612CCF"/>
    <w:rsid w:val="00614782"/>
    <w:rsid w:val="006167C0"/>
    <w:rsid w:val="00616DD2"/>
    <w:rsid w:val="006213F1"/>
    <w:rsid w:val="00635EE5"/>
    <w:rsid w:val="00643F75"/>
    <w:rsid w:val="0064765F"/>
    <w:rsid w:val="006512DD"/>
    <w:rsid w:val="00652A86"/>
    <w:rsid w:val="00664137"/>
    <w:rsid w:val="0067443D"/>
    <w:rsid w:val="00676B05"/>
    <w:rsid w:val="006807DD"/>
    <w:rsid w:val="006932DB"/>
    <w:rsid w:val="0069408D"/>
    <w:rsid w:val="006B3249"/>
    <w:rsid w:val="006D36BC"/>
    <w:rsid w:val="006D4BEB"/>
    <w:rsid w:val="006E1290"/>
    <w:rsid w:val="006E6A1A"/>
    <w:rsid w:val="006E7227"/>
    <w:rsid w:val="006F4D80"/>
    <w:rsid w:val="006F506E"/>
    <w:rsid w:val="00701ECA"/>
    <w:rsid w:val="00716211"/>
    <w:rsid w:val="00720962"/>
    <w:rsid w:val="00721F1F"/>
    <w:rsid w:val="0072245D"/>
    <w:rsid w:val="00737595"/>
    <w:rsid w:val="00742CDE"/>
    <w:rsid w:val="00743F78"/>
    <w:rsid w:val="00777D88"/>
    <w:rsid w:val="00782505"/>
    <w:rsid w:val="00787247"/>
    <w:rsid w:val="00791146"/>
    <w:rsid w:val="00791CB2"/>
    <w:rsid w:val="00791F45"/>
    <w:rsid w:val="00793B3A"/>
    <w:rsid w:val="00797D6C"/>
    <w:rsid w:val="007A36FA"/>
    <w:rsid w:val="007A6B9D"/>
    <w:rsid w:val="007B5526"/>
    <w:rsid w:val="007B5A6A"/>
    <w:rsid w:val="007B7311"/>
    <w:rsid w:val="007C1C37"/>
    <w:rsid w:val="007C74E2"/>
    <w:rsid w:val="007D2113"/>
    <w:rsid w:val="007E0EE7"/>
    <w:rsid w:val="007E4458"/>
    <w:rsid w:val="007F6AFF"/>
    <w:rsid w:val="00802C86"/>
    <w:rsid w:val="00806D9E"/>
    <w:rsid w:val="00810737"/>
    <w:rsid w:val="00811C48"/>
    <w:rsid w:val="0083459F"/>
    <w:rsid w:val="0083780E"/>
    <w:rsid w:val="00851E20"/>
    <w:rsid w:val="008526CF"/>
    <w:rsid w:val="008674E6"/>
    <w:rsid w:val="00873354"/>
    <w:rsid w:val="00873C72"/>
    <w:rsid w:val="00876001"/>
    <w:rsid w:val="008769C2"/>
    <w:rsid w:val="00876A58"/>
    <w:rsid w:val="008822F1"/>
    <w:rsid w:val="008862ED"/>
    <w:rsid w:val="00890EF5"/>
    <w:rsid w:val="00891FD4"/>
    <w:rsid w:val="008939EF"/>
    <w:rsid w:val="00893C56"/>
    <w:rsid w:val="00894072"/>
    <w:rsid w:val="00895B8D"/>
    <w:rsid w:val="008A2CDC"/>
    <w:rsid w:val="008B205E"/>
    <w:rsid w:val="008B212E"/>
    <w:rsid w:val="008B7541"/>
    <w:rsid w:val="008C053B"/>
    <w:rsid w:val="008C1A4A"/>
    <w:rsid w:val="008C5111"/>
    <w:rsid w:val="008C5A7F"/>
    <w:rsid w:val="008C7A00"/>
    <w:rsid w:val="008D1543"/>
    <w:rsid w:val="008D1B94"/>
    <w:rsid w:val="008D383E"/>
    <w:rsid w:val="008D411F"/>
    <w:rsid w:val="008D44EF"/>
    <w:rsid w:val="008D49C3"/>
    <w:rsid w:val="008D4B10"/>
    <w:rsid w:val="008E4D36"/>
    <w:rsid w:val="008E57A7"/>
    <w:rsid w:val="008F1DD5"/>
    <w:rsid w:val="00900F70"/>
    <w:rsid w:val="009010C1"/>
    <w:rsid w:val="0090372F"/>
    <w:rsid w:val="00911042"/>
    <w:rsid w:val="00912215"/>
    <w:rsid w:val="00916C80"/>
    <w:rsid w:val="00922661"/>
    <w:rsid w:val="00932B6E"/>
    <w:rsid w:val="0093677F"/>
    <w:rsid w:val="00937B93"/>
    <w:rsid w:val="0094076E"/>
    <w:rsid w:val="00944ADA"/>
    <w:rsid w:val="00946A41"/>
    <w:rsid w:val="009568C5"/>
    <w:rsid w:val="00960E04"/>
    <w:rsid w:val="00961A2D"/>
    <w:rsid w:val="00964C65"/>
    <w:rsid w:val="0097243E"/>
    <w:rsid w:val="00973849"/>
    <w:rsid w:val="00980FEC"/>
    <w:rsid w:val="00981D8E"/>
    <w:rsid w:val="009832E4"/>
    <w:rsid w:val="00995AF5"/>
    <w:rsid w:val="009A2464"/>
    <w:rsid w:val="009A3737"/>
    <w:rsid w:val="009A5C42"/>
    <w:rsid w:val="009B20DD"/>
    <w:rsid w:val="009C5263"/>
    <w:rsid w:val="009C7801"/>
    <w:rsid w:val="009E29D9"/>
    <w:rsid w:val="009E3F62"/>
    <w:rsid w:val="009F27AE"/>
    <w:rsid w:val="009F6509"/>
    <w:rsid w:val="00A013EA"/>
    <w:rsid w:val="00A02E70"/>
    <w:rsid w:val="00A124F3"/>
    <w:rsid w:val="00A13B6E"/>
    <w:rsid w:val="00A1473C"/>
    <w:rsid w:val="00A2374B"/>
    <w:rsid w:val="00A261A6"/>
    <w:rsid w:val="00A32343"/>
    <w:rsid w:val="00A36CDF"/>
    <w:rsid w:val="00A46082"/>
    <w:rsid w:val="00A50AF3"/>
    <w:rsid w:val="00A52AB7"/>
    <w:rsid w:val="00A53D38"/>
    <w:rsid w:val="00A541FC"/>
    <w:rsid w:val="00A543FD"/>
    <w:rsid w:val="00A552D5"/>
    <w:rsid w:val="00A61C5A"/>
    <w:rsid w:val="00A74795"/>
    <w:rsid w:val="00A85735"/>
    <w:rsid w:val="00A933D3"/>
    <w:rsid w:val="00A95C71"/>
    <w:rsid w:val="00AA1407"/>
    <w:rsid w:val="00AA46AD"/>
    <w:rsid w:val="00AB0E0A"/>
    <w:rsid w:val="00AB42BB"/>
    <w:rsid w:val="00AC0C63"/>
    <w:rsid w:val="00AC5D98"/>
    <w:rsid w:val="00AC633F"/>
    <w:rsid w:val="00AD0B16"/>
    <w:rsid w:val="00AD0FD4"/>
    <w:rsid w:val="00AD2114"/>
    <w:rsid w:val="00AD24C9"/>
    <w:rsid w:val="00AD41B5"/>
    <w:rsid w:val="00AD7B46"/>
    <w:rsid w:val="00AE1AE9"/>
    <w:rsid w:val="00AE3284"/>
    <w:rsid w:val="00AE39D8"/>
    <w:rsid w:val="00AE4B41"/>
    <w:rsid w:val="00AE548F"/>
    <w:rsid w:val="00AE661D"/>
    <w:rsid w:val="00AF264E"/>
    <w:rsid w:val="00AF338E"/>
    <w:rsid w:val="00B04265"/>
    <w:rsid w:val="00B04C4C"/>
    <w:rsid w:val="00B17AD5"/>
    <w:rsid w:val="00B212C7"/>
    <w:rsid w:val="00B25A20"/>
    <w:rsid w:val="00B2746E"/>
    <w:rsid w:val="00B31737"/>
    <w:rsid w:val="00B324F9"/>
    <w:rsid w:val="00B440FB"/>
    <w:rsid w:val="00B45EAC"/>
    <w:rsid w:val="00B4674F"/>
    <w:rsid w:val="00B517FB"/>
    <w:rsid w:val="00B55DB4"/>
    <w:rsid w:val="00B561E5"/>
    <w:rsid w:val="00B62ABC"/>
    <w:rsid w:val="00B64D07"/>
    <w:rsid w:val="00B67595"/>
    <w:rsid w:val="00B7140C"/>
    <w:rsid w:val="00B7437A"/>
    <w:rsid w:val="00B81979"/>
    <w:rsid w:val="00B85930"/>
    <w:rsid w:val="00B85C35"/>
    <w:rsid w:val="00B9296D"/>
    <w:rsid w:val="00B93034"/>
    <w:rsid w:val="00B948DA"/>
    <w:rsid w:val="00B95438"/>
    <w:rsid w:val="00B96090"/>
    <w:rsid w:val="00B9609E"/>
    <w:rsid w:val="00B976F5"/>
    <w:rsid w:val="00BA2F8B"/>
    <w:rsid w:val="00BC6DE8"/>
    <w:rsid w:val="00BD5A39"/>
    <w:rsid w:val="00BD75E7"/>
    <w:rsid w:val="00BE0705"/>
    <w:rsid w:val="00BF2997"/>
    <w:rsid w:val="00BF6ECF"/>
    <w:rsid w:val="00BF7C45"/>
    <w:rsid w:val="00C11099"/>
    <w:rsid w:val="00C20833"/>
    <w:rsid w:val="00C25F66"/>
    <w:rsid w:val="00C44051"/>
    <w:rsid w:val="00C525FC"/>
    <w:rsid w:val="00C56C03"/>
    <w:rsid w:val="00C57A8A"/>
    <w:rsid w:val="00C57FE8"/>
    <w:rsid w:val="00C613D8"/>
    <w:rsid w:val="00C61921"/>
    <w:rsid w:val="00C6549A"/>
    <w:rsid w:val="00C736A5"/>
    <w:rsid w:val="00C77804"/>
    <w:rsid w:val="00C8483C"/>
    <w:rsid w:val="00C904EE"/>
    <w:rsid w:val="00C915BF"/>
    <w:rsid w:val="00C97EC0"/>
    <w:rsid w:val="00CA4DD2"/>
    <w:rsid w:val="00CB3B33"/>
    <w:rsid w:val="00CB4FFC"/>
    <w:rsid w:val="00CB6C51"/>
    <w:rsid w:val="00CB736B"/>
    <w:rsid w:val="00CC116C"/>
    <w:rsid w:val="00CD3C99"/>
    <w:rsid w:val="00CD64BC"/>
    <w:rsid w:val="00CE0726"/>
    <w:rsid w:val="00CE635D"/>
    <w:rsid w:val="00CF0B41"/>
    <w:rsid w:val="00CF11B0"/>
    <w:rsid w:val="00CF1EE4"/>
    <w:rsid w:val="00CF5B14"/>
    <w:rsid w:val="00D01FA1"/>
    <w:rsid w:val="00D061E0"/>
    <w:rsid w:val="00D22C95"/>
    <w:rsid w:val="00D22C9D"/>
    <w:rsid w:val="00D2625C"/>
    <w:rsid w:val="00D30822"/>
    <w:rsid w:val="00D34E2E"/>
    <w:rsid w:val="00D350EA"/>
    <w:rsid w:val="00D3685C"/>
    <w:rsid w:val="00D37E0D"/>
    <w:rsid w:val="00D40BFB"/>
    <w:rsid w:val="00D47C75"/>
    <w:rsid w:val="00D47C8A"/>
    <w:rsid w:val="00D60A6D"/>
    <w:rsid w:val="00D61963"/>
    <w:rsid w:val="00D678FE"/>
    <w:rsid w:val="00D67DFC"/>
    <w:rsid w:val="00D72EBD"/>
    <w:rsid w:val="00D75246"/>
    <w:rsid w:val="00D91D46"/>
    <w:rsid w:val="00D95848"/>
    <w:rsid w:val="00DA1075"/>
    <w:rsid w:val="00DA4A85"/>
    <w:rsid w:val="00DB0A75"/>
    <w:rsid w:val="00DC4079"/>
    <w:rsid w:val="00DC4B9D"/>
    <w:rsid w:val="00DC700A"/>
    <w:rsid w:val="00DD1889"/>
    <w:rsid w:val="00DE2FA6"/>
    <w:rsid w:val="00DE690C"/>
    <w:rsid w:val="00DF08C7"/>
    <w:rsid w:val="00DF2179"/>
    <w:rsid w:val="00DF224B"/>
    <w:rsid w:val="00DF2665"/>
    <w:rsid w:val="00DF48C0"/>
    <w:rsid w:val="00DF5DC7"/>
    <w:rsid w:val="00E0185C"/>
    <w:rsid w:val="00E0375C"/>
    <w:rsid w:val="00E03DA9"/>
    <w:rsid w:val="00E047D9"/>
    <w:rsid w:val="00E05865"/>
    <w:rsid w:val="00E13DD0"/>
    <w:rsid w:val="00E20798"/>
    <w:rsid w:val="00E23E1D"/>
    <w:rsid w:val="00E335DA"/>
    <w:rsid w:val="00E351E1"/>
    <w:rsid w:val="00E353FB"/>
    <w:rsid w:val="00E36B77"/>
    <w:rsid w:val="00E36EA8"/>
    <w:rsid w:val="00E44F4E"/>
    <w:rsid w:val="00E502A7"/>
    <w:rsid w:val="00E52CEA"/>
    <w:rsid w:val="00E541F0"/>
    <w:rsid w:val="00E561F7"/>
    <w:rsid w:val="00E63B06"/>
    <w:rsid w:val="00E642BF"/>
    <w:rsid w:val="00E660C4"/>
    <w:rsid w:val="00E8006B"/>
    <w:rsid w:val="00E83F0C"/>
    <w:rsid w:val="00E8717A"/>
    <w:rsid w:val="00E87320"/>
    <w:rsid w:val="00E9597F"/>
    <w:rsid w:val="00E95F95"/>
    <w:rsid w:val="00EA0AB0"/>
    <w:rsid w:val="00EA26A9"/>
    <w:rsid w:val="00EB5190"/>
    <w:rsid w:val="00EB6F90"/>
    <w:rsid w:val="00EC263C"/>
    <w:rsid w:val="00EC7599"/>
    <w:rsid w:val="00ED1539"/>
    <w:rsid w:val="00ED5890"/>
    <w:rsid w:val="00EE2154"/>
    <w:rsid w:val="00EE2490"/>
    <w:rsid w:val="00EE7887"/>
    <w:rsid w:val="00EF17AC"/>
    <w:rsid w:val="00EF357F"/>
    <w:rsid w:val="00F0038A"/>
    <w:rsid w:val="00F01163"/>
    <w:rsid w:val="00F02BB5"/>
    <w:rsid w:val="00F03573"/>
    <w:rsid w:val="00F06119"/>
    <w:rsid w:val="00F06AE5"/>
    <w:rsid w:val="00F0769E"/>
    <w:rsid w:val="00F07E00"/>
    <w:rsid w:val="00F10DF2"/>
    <w:rsid w:val="00F1514A"/>
    <w:rsid w:val="00F17351"/>
    <w:rsid w:val="00F1765C"/>
    <w:rsid w:val="00F178F8"/>
    <w:rsid w:val="00F22A92"/>
    <w:rsid w:val="00F247DB"/>
    <w:rsid w:val="00F25546"/>
    <w:rsid w:val="00F2595B"/>
    <w:rsid w:val="00F36E33"/>
    <w:rsid w:val="00F41AA8"/>
    <w:rsid w:val="00F4544D"/>
    <w:rsid w:val="00F53807"/>
    <w:rsid w:val="00F5452F"/>
    <w:rsid w:val="00F573DF"/>
    <w:rsid w:val="00F62CB3"/>
    <w:rsid w:val="00F63972"/>
    <w:rsid w:val="00F663FA"/>
    <w:rsid w:val="00F712CE"/>
    <w:rsid w:val="00F76EAB"/>
    <w:rsid w:val="00F80742"/>
    <w:rsid w:val="00F9398E"/>
    <w:rsid w:val="00F94E9E"/>
    <w:rsid w:val="00F955DA"/>
    <w:rsid w:val="00FA231A"/>
    <w:rsid w:val="00FA41A2"/>
    <w:rsid w:val="00FC1C18"/>
    <w:rsid w:val="00FC245F"/>
    <w:rsid w:val="00FD6238"/>
    <w:rsid w:val="00FE064D"/>
    <w:rsid w:val="00FE0C5B"/>
    <w:rsid w:val="00FE4329"/>
    <w:rsid w:val="00FE6310"/>
    <w:rsid w:val="00FE7CB6"/>
    <w:rsid w:val="00FE7ED2"/>
    <w:rsid w:val="00FF3E04"/>
    <w:rsid w:val="00FF553A"/>
    <w:rsid w:val="00FF5D6A"/>
    <w:rsid w:val="00FF6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806452"/>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 w:type="character" w:styleId="Hyperlink">
    <w:name w:val="Hyperlink"/>
    <w:basedOn w:val="DefaultParagraphFont"/>
    <w:uiPriority w:val="99"/>
    <w:unhideWhenUsed/>
    <w:rsid w:val="00BD5A39"/>
    <w:rPr>
      <w:color w:val="D2611C" w:themeColor="hyperlink"/>
      <w:u w:val="single"/>
    </w:rPr>
  </w:style>
  <w:style w:type="character" w:styleId="UnresolvedMention">
    <w:name w:val="Unresolved Mention"/>
    <w:basedOn w:val="DefaultParagraphFont"/>
    <w:uiPriority w:val="99"/>
    <w:semiHidden/>
    <w:unhideWhenUsed/>
    <w:rsid w:val="00BD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C037-8D66-4836-8739-5EF6779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441</TotalTime>
  <Pages>8</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Willy Pranata</cp:lastModifiedBy>
  <cp:revision>363</cp:revision>
  <dcterms:created xsi:type="dcterms:W3CDTF">2017-06-21T03:38:00Z</dcterms:created>
  <dcterms:modified xsi:type="dcterms:W3CDTF">2019-02-18T09:54:00Z</dcterms:modified>
</cp:coreProperties>
</file>